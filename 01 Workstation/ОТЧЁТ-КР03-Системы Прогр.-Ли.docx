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43B15" w14:textId="77777777" w:rsidR="002A3BDB" w:rsidRPr="001C722C" w:rsidRDefault="002A3BDB" w:rsidP="002A3BDB">
      <w:pPr>
        <w:rPr>
          <w:rFonts w:ascii="Arial" w:eastAsiaTheme="minorEastAsia" w:hAnsi="Arial" w:cs="Arial"/>
          <w:sz w:val="36"/>
          <w:lang w:val="en-US" w:eastAsia="zh-CN"/>
        </w:rPr>
      </w:pPr>
    </w:p>
    <w:p w14:paraId="7AAB744F" w14:textId="77777777" w:rsidR="002A3BDB" w:rsidRPr="001C722C" w:rsidRDefault="002A3BDB" w:rsidP="002A3BDB">
      <w:pPr>
        <w:rPr>
          <w:rFonts w:ascii="Arial" w:hAnsi="Arial" w:cs="Arial"/>
          <w:sz w:val="36"/>
        </w:rPr>
      </w:pPr>
    </w:p>
    <w:p w14:paraId="1E99F92E" w14:textId="77777777" w:rsidR="002A3BDB" w:rsidRPr="001C722C" w:rsidRDefault="002A3BDB" w:rsidP="002A3BDB">
      <w:pPr>
        <w:rPr>
          <w:rFonts w:ascii="Arial" w:hAnsi="Arial" w:cs="Arial"/>
          <w:sz w:val="36"/>
        </w:rPr>
      </w:pPr>
    </w:p>
    <w:p w14:paraId="13F92491" w14:textId="77777777" w:rsidR="002A3BDB" w:rsidRPr="001C722C" w:rsidRDefault="002A3BDB" w:rsidP="002A3BDB">
      <w:pPr>
        <w:rPr>
          <w:rFonts w:ascii="Arial" w:hAnsi="Arial" w:cs="Arial"/>
          <w:sz w:val="36"/>
        </w:rPr>
      </w:pPr>
    </w:p>
    <w:p w14:paraId="57FC93C2" w14:textId="77777777" w:rsidR="002A3BDB" w:rsidRPr="001C722C" w:rsidRDefault="002A3BDB" w:rsidP="002A3BDB">
      <w:pPr>
        <w:rPr>
          <w:rFonts w:ascii="Arial" w:hAnsi="Arial" w:cs="Arial"/>
          <w:sz w:val="36"/>
        </w:rPr>
      </w:pPr>
    </w:p>
    <w:p w14:paraId="0FBD6574" w14:textId="77777777" w:rsidR="002A3BDB" w:rsidRPr="001C722C" w:rsidRDefault="002A3BDB" w:rsidP="002A3BDB">
      <w:pPr>
        <w:rPr>
          <w:rFonts w:ascii="Arial" w:hAnsi="Arial" w:cs="Arial"/>
          <w:sz w:val="36"/>
        </w:rPr>
      </w:pPr>
    </w:p>
    <w:p w14:paraId="6FE9BCCC" w14:textId="77777777" w:rsidR="000F2785" w:rsidRPr="001C722C" w:rsidRDefault="00202AEC" w:rsidP="00DD6368">
      <w:pPr>
        <w:jc w:val="center"/>
        <w:rPr>
          <w:rFonts w:ascii="Arial" w:hAnsi="Arial" w:cs="Arial"/>
          <w:b/>
          <w:spacing w:val="40"/>
          <w:sz w:val="36"/>
        </w:rPr>
      </w:pPr>
      <w:r w:rsidRPr="001C722C">
        <w:rPr>
          <w:rFonts w:ascii="Arial" w:hAnsi="Arial" w:cs="Arial"/>
          <w:b/>
          <w:spacing w:val="40"/>
          <w:sz w:val="36"/>
        </w:rPr>
        <w:t>ОТЧ</w:t>
      </w:r>
      <w:r w:rsidR="00082EC3" w:rsidRPr="001C722C">
        <w:rPr>
          <w:rFonts w:ascii="Arial" w:hAnsi="Arial" w:cs="Arial"/>
          <w:b/>
          <w:spacing w:val="40"/>
          <w:sz w:val="36"/>
        </w:rPr>
        <w:t>ЁТ</w:t>
      </w:r>
    </w:p>
    <w:p w14:paraId="74FCDE02" w14:textId="77777777" w:rsidR="002A1BEB" w:rsidRPr="001C722C" w:rsidRDefault="002A1BEB" w:rsidP="00DD6368">
      <w:pPr>
        <w:jc w:val="center"/>
        <w:rPr>
          <w:rFonts w:ascii="Arial" w:hAnsi="Arial" w:cs="Arial"/>
          <w:b/>
          <w:iCs/>
          <w:spacing w:val="40"/>
          <w:sz w:val="32"/>
          <w:szCs w:val="32"/>
        </w:rPr>
      </w:pPr>
      <w:r w:rsidRPr="001C722C">
        <w:rPr>
          <w:rFonts w:ascii="Arial" w:hAnsi="Arial" w:cs="Arial"/>
          <w:b/>
          <w:iCs/>
          <w:spacing w:val="40"/>
          <w:sz w:val="32"/>
          <w:szCs w:val="32"/>
        </w:rPr>
        <w:t>«»</w:t>
      </w:r>
    </w:p>
    <w:p w14:paraId="23DDF554" w14:textId="77777777" w:rsidR="002A3BDB" w:rsidRPr="001C722C" w:rsidRDefault="002A3BDB" w:rsidP="002A3BDB">
      <w:pPr>
        <w:spacing w:after="0"/>
        <w:jc w:val="center"/>
        <w:rPr>
          <w:rFonts w:ascii="Arial" w:hAnsi="Arial" w:cs="Arial"/>
        </w:rPr>
      </w:pPr>
      <w:r w:rsidRPr="001C722C">
        <w:rPr>
          <w:rFonts w:ascii="Arial" w:hAnsi="Arial" w:cs="Arial"/>
          <w:sz w:val="32"/>
        </w:rPr>
        <w:t>по дисциплине «»</w:t>
      </w:r>
    </w:p>
    <w:p w14:paraId="15196212" w14:textId="77777777" w:rsidR="002A3BDB" w:rsidRPr="001C722C" w:rsidRDefault="002A3BDB" w:rsidP="007C77EC">
      <w:pPr>
        <w:spacing w:after="0"/>
        <w:rPr>
          <w:rFonts w:ascii="Arial" w:hAnsi="Arial" w:cs="Arial"/>
          <w:sz w:val="32"/>
        </w:rPr>
      </w:pPr>
    </w:p>
    <w:p w14:paraId="09D41C1E" w14:textId="77777777" w:rsidR="002A3BDB" w:rsidRPr="001C722C" w:rsidRDefault="002A3BDB" w:rsidP="002A3BDB">
      <w:pPr>
        <w:spacing w:after="0"/>
        <w:jc w:val="center"/>
        <w:rPr>
          <w:rFonts w:ascii="Arial" w:hAnsi="Arial" w:cs="Arial"/>
          <w:sz w:val="32"/>
        </w:rPr>
      </w:pPr>
    </w:p>
    <w:p w14:paraId="29475AA1" w14:textId="77777777" w:rsidR="002A3BDB" w:rsidRPr="001C722C" w:rsidRDefault="002A3BDB" w:rsidP="002A3BDB">
      <w:pPr>
        <w:spacing w:after="0"/>
        <w:jc w:val="center"/>
        <w:rPr>
          <w:rFonts w:ascii="Arial" w:hAnsi="Arial" w:cs="Arial"/>
          <w:sz w:val="32"/>
        </w:rPr>
      </w:pPr>
    </w:p>
    <w:p w14:paraId="316CA104" w14:textId="77777777" w:rsidR="002A3BDB" w:rsidRPr="001C722C" w:rsidRDefault="002A3BDB" w:rsidP="002A3BDB">
      <w:pPr>
        <w:spacing w:after="0"/>
        <w:jc w:val="center"/>
        <w:rPr>
          <w:rFonts w:ascii="Arial" w:hAnsi="Arial" w:cs="Arial"/>
          <w:sz w:val="32"/>
        </w:rPr>
      </w:pPr>
    </w:p>
    <w:p w14:paraId="2F69D7B8" w14:textId="77777777" w:rsidR="002A3BDB" w:rsidRPr="001C722C" w:rsidRDefault="002A3BDB" w:rsidP="002A3BDB">
      <w:pPr>
        <w:spacing w:after="0"/>
        <w:jc w:val="center"/>
        <w:rPr>
          <w:rFonts w:ascii="Arial" w:hAnsi="Arial" w:cs="Arial"/>
          <w:sz w:val="32"/>
        </w:rPr>
      </w:pPr>
    </w:p>
    <w:tbl>
      <w:tblPr>
        <w:tblStyle w:val="a9"/>
        <w:tblW w:w="9571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6489"/>
        <w:gridCol w:w="3082"/>
      </w:tblGrid>
      <w:tr w:rsidR="002A3BDB" w:rsidRPr="001C722C" w14:paraId="0A76BDE8" w14:textId="77777777" w:rsidTr="00C435C0"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856957" w14:textId="77777777" w:rsidR="002A3BDB" w:rsidRPr="001C722C" w:rsidRDefault="00381EA7" w:rsidP="00C435C0">
            <w:pPr>
              <w:spacing w:after="0" w:line="240" w:lineRule="auto"/>
              <w:rPr>
                <w:rFonts w:ascii="Arial" w:hAnsi="Arial" w:cs="Arial"/>
              </w:rPr>
            </w:pPr>
            <w:r w:rsidRPr="001C722C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1" locked="0" layoutInCell="1" allowOverlap="1" wp14:anchorId="7D49D75B" wp14:editId="14D7C1B6">
                  <wp:simplePos x="0" y="0"/>
                  <wp:positionH relativeFrom="margin">
                    <wp:posOffset>2811145</wp:posOffset>
                  </wp:positionH>
                  <wp:positionV relativeFrom="paragraph">
                    <wp:posOffset>43180</wp:posOffset>
                  </wp:positionV>
                  <wp:extent cx="1388745" cy="488315"/>
                  <wp:effectExtent l="0" t="0" r="1905" b="698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745" cy="48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A3BDB" w:rsidRPr="001C722C">
              <w:rPr>
                <w:rFonts w:ascii="Arial" w:hAnsi="Arial" w:cs="Arial"/>
              </w:rPr>
              <w:t>Выполнила</w:t>
            </w:r>
          </w:p>
          <w:p w14:paraId="3B26EAA0" w14:textId="77777777" w:rsidR="002A3BDB" w:rsidRPr="001C722C" w:rsidRDefault="002A3BDB" w:rsidP="00C435C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1C722C">
              <w:rPr>
                <w:rFonts w:ascii="Arial" w:hAnsi="Arial" w:cs="Arial"/>
              </w:rPr>
              <w:t>студентка гр.</w:t>
            </w:r>
            <w:r w:rsidR="00CB3165" w:rsidRPr="001C722C">
              <w:rPr>
                <w:rFonts w:ascii="Arial" w:hAnsi="Arial" w:cs="Arial"/>
              </w:rPr>
              <w:t xml:space="preserve"> 3530904/</w:t>
            </w:r>
            <w:r w:rsidR="004D37F1" w:rsidRPr="001C722C">
              <w:rPr>
                <w:rFonts w:ascii="Arial" w:hAnsi="Arial" w:cs="Arial"/>
              </w:rPr>
              <w:t>9</w:t>
            </w:r>
            <w:r w:rsidR="00CB3165" w:rsidRPr="001C722C">
              <w:rPr>
                <w:rFonts w:ascii="Arial" w:hAnsi="Arial" w:cs="Arial"/>
              </w:rPr>
              <w:t>010</w:t>
            </w:r>
            <w:r w:rsidR="004D37F1" w:rsidRPr="001C722C">
              <w:rPr>
                <w:rFonts w:ascii="Arial" w:hAnsi="Arial" w:cs="Arial"/>
              </w:rPr>
              <w:t>2</w:t>
            </w:r>
            <w:r w:rsidR="00C95BD5" w:rsidRPr="001C722C">
              <w:rPr>
                <w:rFonts w:ascii="Arial" w:hAnsi="Arial" w:cs="Arial"/>
                <w:noProof/>
              </w:rPr>
              <w:t xml:space="preserve"> </w:t>
            </w:r>
          </w:p>
          <w:p w14:paraId="5F03C28E" w14:textId="77777777" w:rsidR="002A3BDB" w:rsidRPr="001C722C" w:rsidRDefault="002A3BDB" w:rsidP="00C435C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BB7E6" w14:textId="77777777" w:rsidR="002A3BDB" w:rsidRPr="001C722C" w:rsidRDefault="002A3BDB" w:rsidP="00C435C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9DAC521" w14:textId="77777777" w:rsidR="002A3BDB" w:rsidRPr="001C722C" w:rsidRDefault="00490253" w:rsidP="00C435C0">
            <w:pPr>
              <w:spacing w:after="0" w:line="240" w:lineRule="auto"/>
              <w:rPr>
                <w:rFonts w:ascii="Arial" w:hAnsi="Arial" w:cs="Arial"/>
              </w:rPr>
            </w:pPr>
            <w:r w:rsidRPr="001C722C">
              <w:rPr>
                <w:rFonts w:ascii="Arial" w:hAnsi="Arial" w:cs="Arial"/>
              </w:rPr>
              <w:t xml:space="preserve">                          </w:t>
            </w:r>
            <w:r w:rsidR="004D37F1" w:rsidRPr="001C722C">
              <w:rPr>
                <w:rFonts w:ascii="Arial" w:hAnsi="Arial" w:cs="Arial"/>
              </w:rPr>
              <w:t>Ли Ицзя</w:t>
            </w:r>
          </w:p>
          <w:p w14:paraId="48C93CE8" w14:textId="77777777" w:rsidR="002A3BDB" w:rsidRPr="001C722C" w:rsidRDefault="002A3BDB" w:rsidP="00C435C0">
            <w:pPr>
              <w:spacing w:after="0" w:line="240" w:lineRule="auto"/>
              <w:rPr>
                <w:rFonts w:ascii="Arial" w:hAnsi="Arial" w:cs="Arial"/>
              </w:rPr>
            </w:pPr>
          </w:p>
          <w:p w14:paraId="6B3279C7" w14:textId="77777777" w:rsidR="002A3BDB" w:rsidRPr="001C722C" w:rsidRDefault="002A3BDB" w:rsidP="00C435C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A3BDB" w:rsidRPr="001C722C" w14:paraId="0025A905" w14:textId="77777777" w:rsidTr="00C435C0"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03571" w14:textId="77777777" w:rsidR="002A3BDB" w:rsidRPr="001C722C" w:rsidRDefault="002A3BDB" w:rsidP="00C435C0">
            <w:pPr>
              <w:spacing w:after="0" w:line="240" w:lineRule="auto"/>
              <w:rPr>
                <w:rFonts w:ascii="Arial" w:hAnsi="Arial" w:cs="Arial"/>
              </w:rPr>
            </w:pPr>
            <w:r w:rsidRPr="001C722C">
              <w:rPr>
                <w:rFonts w:ascii="Arial" w:hAnsi="Arial" w:cs="Arial"/>
              </w:rPr>
              <w:t>Руководитель</w:t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EE074" w14:textId="77777777" w:rsidR="002A3BDB" w:rsidRPr="001C722C" w:rsidRDefault="002A3BDB" w:rsidP="00C435C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3FD1E76E" w14:textId="77777777" w:rsidR="002A3BDB" w:rsidRPr="001C722C" w:rsidRDefault="002A3BDB" w:rsidP="002A3BDB">
      <w:pPr>
        <w:spacing w:after="0"/>
        <w:jc w:val="center"/>
        <w:rPr>
          <w:rFonts w:ascii="Arial" w:hAnsi="Arial" w:cs="Arial"/>
          <w:sz w:val="32"/>
        </w:rPr>
      </w:pPr>
    </w:p>
    <w:p w14:paraId="72A82CCB" w14:textId="77777777" w:rsidR="002A3BDB" w:rsidRPr="001C722C" w:rsidRDefault="002A3BDB" w:rsidP="002A3BDB">
      <w:pPr>
        <w:spacing w:after="0"/>
        <w:jc w:val="center"/>
        <w:rPr>
          <w:rFonts w:ascii="Arial" w:hAnsi="Arial" w:cs="Arial"/>
          <w:sz w:val="32"/>
        </w:rPr>
      </w:pPr>
    </w:p>
    <w:p w14:paraId="38CB5B10" w14:textId="77777777" w:rsidR="002A3BDB" w:rsidRPr="001C722C" w:rsidRDefault="002A3BDB" w:rsidP="002A3BDB">
      <w:pPr>
        <w:spacing w:after="0"/>
        <w:jc w:val="center"/>
        <w:rPr>
          <w:rFonts w:ascii="Arial" w:hAnsi="Arial" w:cs="Arial"/>
          <w:sz w:val="32"/>
        </w:rPr>
      </w:pPr>
    </w:p>
    <w:p w14:paraId="6C713D44" w14:textId="77777777" w:rsidR="002A3BDB" w:rsidRPr="001C722C" w:rsidRDefault="002A3BDB" w:rsidP="002A3BDB">
      <w:pPr>
        <w:rPr>
          <w:rFonts w:ascii="Arial" w:hAnsi="Arial" w:cs="Arial"/>
        </w:rPr>
      </w:pPr>
    </w:p>
    <w:p w14:paraId="4F484C58" w14:textId="77777777" w:rsidR="004C34F6" w:rsidRPr="001C722C" w:rsidRDefault="004C34F6" w:rsidP="002A3BDB">
      <w:pPr>
        <w:rPr>
          <w:rFonts w:ascii="Arial" w:hAnsi="Arial" w:cs="Arial"/>
        </w:rPr>
      </w:pPr>
    </w:p>
    <w:p w14:paraId="23A5A283" w14:textId="77777777" w:rsidR="004C34F6" w:rsidRPr="001C722C" w:rsidRDefault="004C34F6" w:rsidP="002A3BDB">
      <w:pPr>
        <w:rPr>
          <w:rFonts w:ascii="Arial" w:hAnsi="Arial" w:cs="Arial"/>
        </w:rPr>
      </w:pPr>
    </w:p>
    <w:p w14:paraId="24584D90" w14:textId="77777777" w:rsidR="004C34F6" w:rsidRPr="001C722C" w:rsidRDefault="004C34F6" w:rsidP="002A3BDB">
      <w:pPr>
        <w:rPr>
          <w:rFonts w:ascii="Arial" w:hAnsi="Arial" w:cs="Arial"/>
        </w:rPr>
      </w:pPr>
    </w:p>
    <w:p w14:paraId="6AA45C36" w14:textId="77777777" w:rsidR="003B1889" w:rsidRPr="001C722C" w:rsidRDefault="003B1889" w:rsidP="002A3BDB">
      <w:pPr>
        <w:rPr>
          <w:rFonts w:ascii="Arial" w:hAnsi="Arial" w:cs="Arial"/>
        </w:rPr>
      </w:pPr>
    </w:p>
    <w:sdt>
      <w:sdtPr>
        <w:rPr>
          <w:rFonts w:ascii="Arial" w:hAnsi="Arial" w:cs="Arial"/>
          <w:b/>
          <w:sz w:val="22"/>
        </w:rPr>
        <w:id w:val="1484153440"/>
        <w:docPartObj>
          <w:docPartGallery w:val="Table of Contents"/>
          <w:docPartUnique/>
        </w:docPartObj>
      </w:sdtPr>
      <w:sdtEndPr>
        <w:rPr>
          <w:b w:val="0"/>
          <w:sz w:val="28"/>
        </w:rPr>
      </w:sdtEndPr>
      <w:sdtContent>
        <w:p w14:paraId="3E7267B9" w14:textId="77777777" w:rsidR="002A3BDB" w:rsidRPr="001C722C" w:rsidRDefault="002A3BDB" w:rsidP="00E8606D">
          <w:pPr>
            <w:rPr>
              <w:rFonts w:ascii="Arial" w:hAnsi="Arial" w:cs="Arial"/>
              <w:b/>
              <w:bCs/>
            </w:rPr>
          </w:pPr>
          <w:r w:rsidRPr="001C722C">
            <w:rPr>
              <w:rFonts w:ascii="Arial" w:hAnsi="Arial" w:cs="Arial"/>
              <w:b/>
              <w:bCs/>
            </w:rPr>
            <w:t>Оглавление</w:t>
          </w:r>
        </w:p>
        <w:p w14:paraId="4601F175" w14:textId="77777777" w:rsidR="00E8606D" w:rsidRPr="001C722C" w:rsidRDefault="002A3BDB">
          <w:pPr>
            <w:pStyle w:val="TOC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sz w:val="22"/>
              <w:lang w:val="en-US"/>
            </w:rPr>
          </w:pPr>
          <w:r w:rsidRPr="001C722C">
            <w:rPr>
              <w:rFonts w:ascii="Arial" w:hAnsi="Arial" w:cs="Arial"/>
            </w:rPr>
            <w:fldChar w:fldCharType="begin"/>
          </w:r>
          <w:r w:rsidRPr="001C722C">
            <w:rPr>
              <w:rFonts w:ascii="Arial" w:hAnsi="Arial" w:cs="Arial"/>
            </w:rPr>
            <w:instrText>TOC \z \o "1-3" \u \h</w:instrText>
          </w:r>
          <w:r w:rsidRPr="001C722C">
            <w:rPr>
              <w:rFonts w:ascii="Arial" w:hAnsi="Arial" w:cs="Arial"/>
            </w:rPr>
            <w:fldChar w:fldCharType="separate"/>
          </w:r>
          <w:hyperlink w:anchor="_Toc32959214" w:history="1">
            <w:r w:rsidR="00E8606D" w:rsidRPr="001C722C">
              <w:rPr>
                <w:rStyle w:val="ad"/>
                <w:rFonts w:ascii="Arial" w:hAnsi="Arial" w:cs="Arial"/>
                <w:noProof/>
              </w:rPr>
              <w:t>Постановка задачи</w:t>
            </w:r>
            <w:r w:rsidR="00E8606D" w:rsidRPr="001C722C">
              <w:rPr>
                <w:rFonts w:ascii="Arial" w:hAnsi="Arial" w:cs="Arial"/>
                <w:noProof/>
                <w:webHidden/>
              </w:rPr>
              <w:tab/>
            </w:r>
            <w:r w:rsidR="00E8606D" w:rsidRPr="001C722C">
              <w:rPr>
                <w:rFonts w:ascii="Arial" w:hAnsi="Arial" w:cs="Arial"/>
                <w:noProof/>
                <w:webHidden/>
              </w:rPr>
              <w:fldChar w:fldCharType="begin"/>
            </w:r>
            <w:r w:rsidR="00E8606D" w:rsidRPr="001C722C">
              <w:rPr>
                <w:rFonts w:ascii="Arial" w:hAnsi="Arial" w:cs="Arial"/>
                <w:noProof/>
                <w:webHidden/>
              </w:rPr>
              <w:instrText xml:space="preserve"> PAGEREF _Toc32959214 \h </w:instrText>
            </w:r>
            <w:r w:rsidR="00E8606D" w:rsidRPr="001C722C">
              <w:rPr>
                <w:rFonts w:ascii="Arial" w:hAnsi="Arial" w:cs="Arial"/>
                <w:noProof/>
                <w:webHidden/>
              </w:rPr>
            </w:r>
            <w:r w:rsidR="00E8606D" w:rsidRPr="001C72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606D" w:rsidRPr="001C722C">
              <w:rPr>
                <w:rFonts w:ascii="Arial" w:hAnsi="Arial" w:cs="Arial"/>
                <w:noProof/>
                <w:webHidden/>
              </w:rPr>
              <w:t>3</w:t>
            </w:r>
            <w:r w:rsidR="00E8606D" w:rsidRPr="001C72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98F9C2" w14:textId="77777777" w:rsidR="00E8606D" w:rsidRPr="001C722C" w:rsidRDefault="00000000">
          <w:pPr>
            <w:pStyle w:val="TOC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sz w:val="22"/>
              <w:lang w:val="en-US"/>
            </w:rPr>
          </w:pPr>
          <w:hyperlink w:anchor="_Toc32959215" w:history="1">
            <w:r w:rsidR="00E8606D" w:rsidRPr="001C722C">
              <w:rPr>
                <w:rStyle w:val="ad"/>
                <w:rFonts w:ascii="Arial" w:hAnsi="Arial" w:cs="Arial"/>
                <w:noProof/>
              </w:rPr>
              <w:t>Проведение работы</w:t>
            </w:r>
            <w:r w:rsidR="00E8606D" w:rsidRPr="001C722C">
              <w:rPr>
                <w:rFonts w:ascii="Arial" w:hAnsi="Arial" w:cs="Arial"/>
                <w:noProof/>
                <w:webHidden/>
              </w:rPr>
              <w:tab/>
            </w:r>
            <w:r w:rsidR="00E8606D" w:rsidRPr="001C722C">
              <w:rPr>
                <w:rFonts w:ascii="Arial" w:hAnsi="Arial" w:cs="Arial"/>
                <w:noProof/>
                <w:webHidden/>
              </w:rPr>
              <w:fldChar w:fldCharType="begin"/>
            </w:r>
            <w:r w:rsidR="00E8606D" w:rsidRPr="001C722C">
              <w:rPr>
                <w:rFonts w:ascii="Arial" w:hAnsi="Arial" w:cs="Arial"/>
                <w:noProof/>
                <w:webHidden/>
              </w:rPr>
              <w:instrText xml:space="preserve"> PAGEREF _Toc32959215 \h </w:instrText>
            </w:r>
            <w:r w:rsidR="00E8606D" w:rsidRPr="001C722C">
              <w:rPr>
                <w:rFonts w:ascii="Arial" w:hAnsi="Arial" w:cs="Arial"/>
                <w:noProof/>
                <w:webHidden/>
              </w:rPr>
            </w:r>
            <w:r w:rsidR="00E8606D" w:rsidRPr="001C72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606D" w:rsidRPr="001C722C">
              <w:rPr>
                <w:rFonts w:ascii="Arial" w:hAnsi="Arial" w:cs="Arial"/>
                <w:noProof/>
                <w:webHidden/>
              </w:rPr>
              <w:t>3</w:t>
            </w:r>
            <w:r w:rsidR="00E8606D" w:rsidRPr="001C72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B262AA" w14:textId="77777777" w:rsidR="00E8606D" w:rsidRPr="001C722C" w:rsidRDefault="00000000">
          <w:pPr>
            <w:pStyle w:val="TOC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sz w:val="22"/>
              <w:lang w:val="en-US"/>
            </w:rPr>
          </w:pPr>
          <w:hyperlink w:anchor="_Toc32959216" w:history="1">
            <w:r w:rsidR="00E8606D" w:rsidRPr="001C722C">
              <w:rPr>
                <w:rStyle w:val="ad"/>
                <w:rFonts w:ascii="Arial" w:hAnsi="Arial" w:cs="Arial"/>
                <w:noProof/>
              </w:rPr>
              <w:t>Результат</w:t>
            </w:r>
            <w:r w:rsidR="00E8606D" w:rsidRPr="001C722C">
              <w:rPr>
                <w:rFonts w:ascii="Arial" w:hAnsi="Arial" w:cs="Arial"/>
                <w:noProof/>
                <w:webHidden/>
              </w:rPr>
              <w:tab/>
            </w:r>
            <w:r w:rsidR="00E8606D" w:rsidRPr="001C722C">
              <w:rPr>
                <w:rFonts w:ascii="Arial" w:hAnsi="Arial" w:cs="Arial"/>
                <w:noProof/>
                <w:webHidden/>
              </w:rPr>
              <w:fldChar w:fldCharType="begin"/>
            </w:r>
            <w:r w:rsidR="00E8606D" w:rsidRPr="001C722C">
              <w:rPr>
                <w:rFonts w:ascii="Arial" w:hAnsi="Arial" w:cs="Arial"/>
                <w:noProof/>
                <w:webHidden/>
              </w:rPr>
              <w:instrText xml:space="preserve"> PAGEREF _Toc32959216 \h </w:instrText>
            </w:r>
            <w:r w:rsidR="00E8606D" w:rsidRPr="001C722C">
              <w:rPr>
                <w:rFonts w:ascii="Arial" w:hAnsi="Arial" w:cs="Arial"/>
                <w:noProof/>
                <w:webHidden/>
              </w:rPr>
            </w:r>
            <w:r w:rsidR="00E8606D" w:rsidRPr="001C72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606D" w:rsidRPr="001C722C">
              <w:rPr>
                <w:rFonts w:ascii="Arial" w:hAnsi="Arial" w:cs="Arial"/>
                <w:noProof/>
                <w:webHidden/>
              </w:rPr>
              <w:t>3</w:t>
            </w:r>
            <w:r w:rsidR="00E8606D" w:rsidRPr="001C72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7FEFC6" w14:textId="77777777" w:rsidR="00E8606D" w:rsidRPr="001C722C" w:rsidRDefault="00000000">
          <w:pPr>
            <w:pStyle w:val="TOC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sz w:val="22"/>
              <w:lang w:val="en-US"/>
            </w:rPr>
          </w:pPr>
          <w:hyperlink w:anchor="_Toc32959217" w:history="1">
            <w:r w:rsidR="00E8606D" w:rsidRPr="001C722C">
              <w:rPr>
                <w:rStyle w:val="ad"/>
                <w:rFonts w:ascii="Arial" w:hAnsi="Arial" w:cs="Arial"/>
                <w:noProof/>
              </w:rPr>
              <w:t>Вывод</w:t>
            </w:r>
            <w:r w:rsidR="00E8606D" w:rsidRPr="001C722C">
              <w:rPr>
                <w:rFonts w:ascii="Arial" w:hAnsi="Arial" w:cs="Arial"/>
                <w:noProof/>
                <w:webHidden/>
              </w:rPr>
              <w:tab/>
            </w:r>
            <w:r w:rsidR="00E8606D" w:rsidRPr="001C722C">
              <w:rPr>
                <w:rFonts w:ascii="Arial" w:hAnsi="Arial" w:cs="Arial"/>
                <w:noProof/>
                <w:webHidden/>
              </w:rPr>
              <w:fldChar w:fldCharType="begin"/>
            </w:r>
            <w:r w:rsidR="00E8606D" w:rsidRPr="001C722C">
              <w:rPr>
                <w:rFonts w:ascii="Arial" w:hAnsi="Arial" w:cs="Arial"/>
                <w:noProof/>
                <w:webHidden/>
              </w:rPr>
              <w:instrText xml:space="preserve"> PAGEREF _Toc32959217 \h </w:instrText>
            </w:r>
            <w:r w:rsidR="00E8606D" w:rsidRPr="001C722C">
              <w:rPr>
                <w:rFonts w:ascii="Arial" w:hAnsi="Arial" w:cs="Arial"/>
                <w:noProof/>
                <w:webHidden/>
              </w:rPr>
            </w:r>
            <w:r w:rsidR="00E8606D" w:rsidRPr="001C72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606D" w:rsidRPr="001C722C">
              <w:rPr>
                <w:rFonts w:ascii="Arial" w:hAnsi="Arial" w:cs="Arial"/>
                <w:noProof/>
                <w:webHidden/>
              </w:rPr>
              <w:t>3</w:t>
            </w:r>
            <w:r w:rsidR="00E8606D" w:rsidRPr="001C72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1E3481" w14:textId="77777777" w:rsidR="00E8606D" w:rsidRPr="001C722C" w:rsidRDefault="00000000">
          <w:pPr>
            <w:pStyle w:val="TOC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color w:val="auto"/>
              <w:sz w:val="22"/>
              <w:lang w:val="en-US"/>
            </w:rPr>
          </w:pPr>
          <w:hyperlink w:anchor="_Toc32959218" w:history="1">
            <w:r w:rsidR="00E8606D" w:rsidRPr="001C722C">
              <w:rPr>
                <w:rStyle w:val="ad"/>
                <w:rFonts w:ascii="Arial" w:hAnsi="Arial" w:cs="Arial"/>
                <w:noProof/>
              </w:rPr>
              <w:t>Текст программы</w:t>
            </w:r>
            <w:r w:rsidR="00E8606D" w:rsidRPr="001C722C">
              <w:rPr>
                <w:rFonts w:ascii="Arial" w:hAnsi="Arial" w:cs="Arial"/>
                <w:noProof/>
                <w:webHidden/>
              </w:rPr>
              <w:tab/>
            </w:r>
            <w:r w:rsidR="00E8606D" w:rsidRPr="001C722C">
              <w:rPr>
                <w:rFonts w:ascii="Arial" w:hAnsi="Arial" w:cs="Arial"/>
                <w:noProof/>
                <w:webHidden/>
              </w:rPr>
              <w:fldChar w:fldCharType="begin"/>
            </w:r>
            <w:r w:rsidR="00E8606D" w:rsidRPr="001C722C">
              <w:rPr>
                <w:rFonts w:ascii="Arial" w:hAnsi="Arial" w:cs="Arial"/>
                <w:noProof/>
                <w:webHidden/>
              </w:rPr>
              <w:instrText xml:space="preserve"> PAGEREF _Toc32959218 \h </w:instrText>
            </w:r>
            <w:r w:rsidR="00E8606D" w:rsidRPr="001C722C">
              <w:rPr>
                <w:rFonts w:ascii="Arial" w:hAnsi="Arial" w:cs="Arial"/>
                <w:noProof/>
                <w:webHidden/>
              </w:rPr>
            </w:r>
            <w:r w:rsidR="00E8606D" w:rsidRPr="001C72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606D" w:rsidRPr="001C722C">
              <w:rPr>
                <w:rFonts w:ascii="Arial" w:hAnsi="Arial" w:cs="Arial"/>
                <w:noProof/>
                <w:webHidden/>
              </w:rPr>
              <w:t>3</w:t>
            </w:r>
            <w:r w:rsidR="00E8606D" w:rsidRPr="001C72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D10DD5" w14:textId="77777777" w:rsidR="002A3BDB" w:rsidRPr="001C722C" w:rsidRDefault="002A3BDB" w:rsidP="002A3BDB">
          <w:pPr>
            <w:rPr>
              <w:rFonts w:ascii="Arial" w:hAnsi="Arial" w:cs="Arial"/>
            </w:rPr>
          </w:pPr>
          <w:r w:rsidRPr="001C722C">
            <w:rPr>
              <w:rFonts w:ascii="Arial" w:hAnsi="Arial" w:cs="Arial"/>
            </w:rPr>
            <w:fldChar w:fldCharType="end"/>
          </w:r>
        </w:p>
      </w:sdtContent>
    </w:sdt>
    <w:p w14:paraId="670C7D77" w14:textId="77777777" w:rsidR="002A3BDB" w:rsidRPr="001C722C" w:rsidRDefault="002A3BDB" w:rsidP="002A3BDB">
      <w:pPr>
        <w:rPr>
          <w:rFonts w:ascii="Arial" w:hAnsi="Arial" w:cs="Arial"/>
        </w:rPr>
      </w:pPr>
    </w:p>
    <w:p w14:paraId="65363D4F" w14:textId="77777777" w:rsidR="002A3BDB" w:rsidRPr="001C722C" w:rsidRDefault="002A3BDB" w:rsidP="002A3BDB">
      <w:pPr>
        <w:rPr>
          <w:rFonts w:ascii="Arial" w:hAnsi="Arial" w:cs="Arial"/>
        </w:rPr>
      </w:pPr>
    </w:p>
    <w:p w14:paraId="6CDADBEF" w14:textId="77777777" w:rsidR="002A3BDB" w:rsidRPr="001C722C" w:rsidRDefault="002A3BDB" w:rsidP="002A3BDB">
      <w:pPr>
        <w:rPr>
          <w:rFonts w:ascii="Arial" w:hAnsi="Arial" w:cs="Arial"/>
        </w:rPr>
      </w:pPr>
    </w:p>
    <w:p w14:paraId="233450AB" w14:textId="77777777" w:rsidR="002A3BDB" w:rsidRPr="001C722C" w:rsidRDefault="002A3BDB" w:rsidP="002A3BDB">
      <w:pPr>
        <w:rPr>
          <w:rFonts w:ascii="Arial" w:hAnsi="Arial" w:cs="Arial"/>
        </w:rPr>
      </w:pPr>
    </w:p>
    <w:p w14:paraId="290778E1" w14:textId="77777777" w:rsidR="002A3BDB" w:rsidRPr="001C722C" w:rsidRDefault="002A3BDB" w:rsidP="002A3BDB">
      <w:pPr>
        <w:rPr>
          <w:rFonts w:ascii="Arial" w:hAnsi="Arial" w:cs="Arial"/>
        </w:rPr>
      </w:pPr>
    </w:p>
    <w:p w14:paraId="1EB51187" w14:textId="77777777" w:rsidR="002A3BDB" w:rsidRPr="001C722C" w:rsidRDefault="002A3BDB" w:rsidP="002A3BDB">
      <w:pPr>
        <w:rPr>
          <w:rFonts w:ascii="Arial" w:hAnsi="Arial" w:cs="Arial"/>
        </w:rPr>
      </w:pPr>
    </w:p>
    <w:p w14:paraId="236E2DF4" w14:textId="77777777" w:rsidR="002A3BDB" w:rsidRPr="001C722C" w:rsidRDefault="002A3BDB" w:rsidP="002A3BDB">
      <w:pPr>
        <w:rPr>
          <w:rFonts w:ascii="Arial" w:hAnsi="Arial" w:cs="Arial"/>
        </w:rPr>
      </w:pPr>
    </w:p>
    <w:p w14:paraId="54E5AF2C" w14:textId="77777777" w:rsidR="002A3BDB" w:rsidRPr="001C722C" w:rsidRDefault="002A3BDB" w:rsidP="002A3BDB">
      <w:pPr>
        <w:rPr>
          <w:rFonts w:ascii="Arial" w:hAnsi="Arial" w:cs="Arial"/>
        </w:rPr>
      </w:pPr>
    </w:p>
    <w:p w14:paraId="0A7E1A68" w14:textId="77777777" w:rsidR="002A3BDB" w:rsidRPr="001C722C" w:rsidRDefault="002A3BDB" w:rsidP="002A3BDB">
      <w:pPr>
        <w:rPr>
          <w:rFonts w:ascii="Arial" w:hAnsi="Arial" w:cs="Arial"/>
        </w:rPr>
      </w:pPr>
    </w:p>
    <w:p w14:paraId="22C7BF15" w14:textId="77777777" w:rsidR="002A3BDB" w:rsidRPr="001C722C" w:rsidRDefault="002A3BDB" w:rsidP="002A3BDB">
      <w:pPr>
        <w:rPr>
          <w:rFonts w:ascii="Arial" w:hAnsi="Arial" w:cs="Arial"/>
        </w:rPr>
      </w:pPr>
    </w:p>
    <w:p w14:paraId="63FA3E0D" w14:textId="77777777" w:rsidR="002A3BDB" w:rsidRPr="001C722C" w:rsidRDefault="002A3BDB" w:rsidP="002A3BDB">
      <w:pPr>
        <w:rPr>
          <w:rFonts w:ascii="Arial" w:hAnsi="Arial" w:cs="Arial"/>
        </w:rPr>
      </w:pPr>
    </w:p>
    <w:p w14:paraId="122B661F" w14:textId="77777777" w:rsidR="002A3BDB" w:rsidRPr="001C722C" w:rsidRDefault="002A3BDB" w:rsidP="002A3BDB">
      <w:pPr>
        <w:rPr>
          <w:rFonts w:ascii="Arial" w:hAnsi="Arial" w:cs="Arial"/>
        </w:rPr>
      </w:pPr>
    </w:p>
    <w:p w14:paraId="25F96E3B" w14:textId="77777777" w:rsidR="002A3BDB" w:rsidRPr="001C722C" w:rsidRDefault="002A3BDB" w:rsidP="002A3BDB">
      <w:pPr>
        <w:rPr>
          <w:rFonts w:ascii="Arial" w:hAnsi="Arial" w:cs="Arial"/>
        </w:rPr>
      </w:pPr>
    </w:p>
    <w:p w14:paraId="6D06A566" w14:textId="77777777" w:rsidR="002A3BDB" w:rsidRPr="001C722C" w:rsidRDefault="002A3BDB" w:rsidP="002A3BDB">
      <w:pPr>
        <w:rPr>
          <w:rFonts w:ascii="Arial" w:hAnsi="Arial" w:cs="Arial"/>
        </w:rPr>
      </w:pPr>
    </w:p>
    <w:p w14:paraId="33041D56" w14:textId="77777777" w:rsidR="002A3BDB" w:rsidRPr="001C722C" w:rsidRDefault="002A3BDB" w:rsidP="002A3BDB">
      <w:pPr>
        <w:rPr>
          <w:rFonts w:ascii="Arial" w:hAnsi="Arial" w:cs="Arial"/>
        </w:rPr>
      </w:pPr>
    </w:p>
    <w:p w14:paraId="3FE639A5" w14:textId="77777777" w:rsidR="002A3BDB" w:rsidRPr="001C722C" w:rsidRDefault="002A3BDB" w:rsidP="002A3BDB">
      <w:pPr>
        <w:rPr>
          <w:rFonts w:ascii="Arial" w:hAnsi="Arial" w:cs="Arial"/>
        </w:rPr>
      </w:pPr>
    </w:p>
    <w:p w14:paraId="7E3E3AC4" w14:textId="77777777" w:rsidR="002A3BDB" w:rsidRPr="001C722C" w:rsidRDefault="002A3BDB" w:rsidP="002A3BDB">
      <w:pPr>
        <w:rPr>
          <w:rFonts w:ascii="Arial" w:hAnsi="Arial" w:cs="Arial"/>
        </w:rPr>
      </w:pPr>
    </w:p>
    <w:p w14:paraId="34616A83" w14:textId="77777777" w:rsidR="002A3BDB" w:rsidRPr="001C722C" w:rsidRDefault="002A3BDB" w:rsidP="002A3BDB">
      <w:pPr>
        <w:rPr>
          <w:rFonts w:ascii="Arial" w:hAnsi="Arial" w:cs="Arial"/>
        </w:rPr>
      </w:pPr>
    </w:p>
    <w:p w14:paraId="1840006E" w14:textId="77777777" w:rsidR="002A3BDB" w:rsidRPr="001C722C" w:rsidRDefault="000F2785" w:rsidP="00785766">
      <w:pPr>
        <w:pStyle w:val="1"/>
        <w:rPr>
          <w:rFonts w:ascii="Arial" w:hAnsi="Arial" w:cs="Arial"/>
        </w:rPr>
      </w:pPr>
      <w:bookmarkStart w:id="0" w:name="_Toc32959214"/>
      <w:r w:rsidRPr="001C722C">
        <w:rPr>
          <w:rFonts w:ascii="Arial" w:hAnsi="Arial" w:cs="Arial"/>
        </w:rPr>
        <w:lastRenderedPageBreak/>
        <w:t>Постановка задачи</w:t>
      </w:r>
      <w:bookmarkEnd w:id="0"/>
    </w:p>
    <w:p w14:paraId="552A69F4" w14:textId="77777777" w:rsidR="001C722C" w:rsidRPr="001C722C" w:rsidRDefault="001C722C" w:rsidP="001C722C">
      <w:pPr>
        <w:rPr>
          <w:rFonts w:ascii="Arial" w:hAnsi="Arial" w:cs="Arial"/>
          <w:b/>
          <w:bCs/>
          <w:lang w:eastAsia="ru-RU"/>
        </w:rPr>
      </w:pPr>
    </w:p>
    <w:p w14:paraId="5EF99B6F" w14:textId="28CCD594" w:rsidR="001C722C" w:rsidRPr="006D36CC" w:rsidRDefault="001C722C" w:rsidP="001C722C">
      <w:pPr>
        <w:rPr>
          <w:rFonts w:ascii="Arial" w:hAnsi="Arial" w:cs="Arial"/>
          <w:lang w:eastAsia="ru-RU"/>
        </w:rPr>
      </w:pPr>
      <w:r w:rsidRPr="006D36CC">
        <w:rPr>
          <w:rFonts w:ascii="Arial" w:hAnsi="Arial" w:cs="Arial"/>
          <w:lang w:eastAsia="ru-RU"/>
        </w:rPr>
        <w:t xml:space="preserve">Необходимо выполнить доработку элементов макета учебной системы программирования до уровня, позволяющего обрабатывать “новые” для макета конструкции языка высокого уровня, примененные в соответствующем варианте. </w:t>
      </w:r>
    </w:p>
    <w:p w14:paraId="3C7EDB5D" w14:textId="77777777" w:rsidR="001C722C" w:rsidRPr="001C722C" w:rsidRDefault="001C722C" w:rsidP="001C722C">
      <w:pPr>
        <w:jc w:val="both"/>
        <w:rPr>
          <w:rFonts w:ascii="Arial" w:hAnsi="Arial" w:cs="Arial"/>
          <w:b/>
          <w:bCs/>
          <w:lang w:eastAsia="ru-RU"/>
        </w:rPr>
      </w:pPr>
    </w:p>
    <w:p w14:paraId="1D5B8161" w14:textId="7B42608C" w:rsidR="001C722C" w:rsidRPr="001C722C" w:rsidRDefault="001C722C" w:rsidP="001C722C">
      <w:pPr>
        <w:jc w:val="both"/>
        <w:rPr>
          <w:rFonts w:ascii="Arial" w:hAnsi="Arial" w:cs="Arial"/>
          <w:lang w:val="en-US" w:eastAsia="ru-RU"/>
        </w:rPr>
      </w:pPr>
      <w:r w:rsidRPr="001C722C">
        <w:rPr>
          <w:rFonts w:ascii="Arial" w:hAnsi="Arial" w:cs="Arial"/>
          <w:b/>
          <w:bCs/>
          <w:lang w:eastAsia="ru-RU"/>
        </w:rPr>
        <w:t>Вариант</w:t>
      </w:r>
      <w:r w:rsidRPr="001C722C">
        <w:rPr>
          <w:rFonts w:ascii="Arial" w:hAnsi="Arial" w:cs="Arial"/>
          <w:b/>
          <w:bCs/>
          <w:lang w:val="en-US" w:eastAsia="ru-RU"/>
        </w:rPr>
        <w:t xml:space="preserve"> N 10</w:t>
      </w:r>
    </w:p>
    <w:p w14:paraId="5A7F1734" w14:textId="77777777" w:rsidR="001C722C" w:rsidRPr="001C722C" w:rsidRDefault="001C722C" w:rsidP="001C722C">
      <w:pPr>
        <w:jc w:val="both"/>
        <w:rPr>
          <w:rFonts w:ascii="Arial" w:hAnsi="Arial" w:cs="Arial"/>
          <w:lang w:val="en-US" w:eastAsia="ru-RU"/>
        </w:rPr>
      </w:pPr>
      <w:r w:rsidRPr="001C722C">
        <w:rPr>
          <w:rFonts w:ascii="Arial" w:hAnsi="Arial" w:cs="Arial"/>
          <w:lang w:val="en-US" w:eastAsia="ru-RU"/>
        </w:rPr>
        <w:t xml:space="preserve">EX10: PROC OPTIONS </w:t>
      </w:r>
      <w:proofErr w:type="gramStart"/>
      <w:r w:rsidRPr="001C722C">
        <w:rPr>
          <w:rFonts w:ascii="Arial" w:hAnsi="Arial" w:cs="Arial"/>
          <w:lang w:val="en-US" w:eastAsia="ru-RU"/>
        </w:rPr>
        <w:t>( MAIN</w:t>
      </w:r>
      <w:proofErr w:type="gramEnd"/>
      <w:r w:rsidRPr="001C722C">
        <w:rPr>
          <w:rFonts w:ascii="Arial" w:hAnsi="Arial" w:cs="Arial"/>
          <w:lang w:val="en-US" w:eastAsia="ru-RU"/>
        </w:rPr>
        <w:t xml:space="preserve"> );</w:t>
      </w:r>
    </w:p>
    <w:p w14:paraId="58AA077C" w14:textId="58831A39" w:rsidR="001C722C" w:rsidRPr="001C722C" w:rsidRDefault="001C722C" w:rsidP="001C722C">
      <w:pPr>
        <w:ind w:left="720"/>
        <w:jc w:val="both"/>
        <w:rPr>
          <w:rFonts w:ascii="Arial" w:hAnsi="Arial" w:cs="Arial"/>
          <w:lang w:val="en-US" w:eastAsia="ru-RU"/>
        </w:rPr>
      </w:pPr>
      <w:r w:rsidRPr="001C722C">
        <w:rPr>
          <w:rFonts w:ascii="Arial" w:hAnsi="Arial" w:cs="Arial"/>
          <w:lang w:val="en-US" w:eastAsia="ru-RU"/>
        </w:rPr>
        <w:t xml:space="preserve"> DCL A DEC FIXED INIT </w:t>
      </w:r>
      <w:proofErr w:type="gramStart"/>
      <w:r w:rsidRPr="001C722C">
        <w:rPr>
          <w:rFonts w:ascii="Arial" w:hAnsi="Arial" w:cs="Arial"/>
          <w:lang w:val="en-US" w:eastAsia="ru-RU"/>
        </w:rPr>
        <w:t>( 10</w:t>
      </w:r>
      <w:proofErr w:type="gramEnd"/>
      <w:r w:rsidRPr="001C722C">
        <w:rPr>
          <w:rFonts w:ascii="Arial" w:hAnsi="Arial" w:cs="Arial"/>
          <w:lang w:val="en-US" w:eastAsia="ru-RU"/>
        </w:rPr>
        <w:t xml:space="preserve"> );</w:t>
      </w:r>
    </w:p>
    <w:p w14:paraId="0DEDFD43" w14:textId="3891D9C5" w:rsidR="001C722C" w:rsidRPr="001C722C" w:rsidRDefault="001C722C" w:rsidP="001C722C">
      <w:pPr>
        <w:ind w:left="720"/>
        <w:jc w:val="both"/>
        <w:rPr>
          <w:rFonts w:ascii="Arial" w:hAnsi="Arial" w:cs="Arial"/>
          <w:lang w:val="en-US" w:eastAsia="ru-RU"/>
        </w:rPr>
      </w:pPr>
      <w:r w:rsidRPr="001C722C">
        <w:rPr>
          <w:rFonts w:ascii="Arial" w:hAnsi="Arial" w:cs="Arial"/>
          <w:lang w:eastAsia="ru-RU"/>
        </w:rPr>
        <w:t xml:space="preserve"> </w:t>
      </w:r>
      <w:r w:rsidRPr="001C722C">
        <w:rPr>
          <w:rFonts w:ascii="Arial" w:hAnsi="Arial" w:cs="Arial"/>
          <w:lang w:val="en-US" w:eastAsia="ru-RU"/>
        </w:rPr>
        <w:t xml:space="preserve">DCL B BIT </w:t>
      </w:r>
      <w:proofErr w:type="gramStart"/>
      <w:r w:rsidRPr="001C722C">
        <w:rPr>
          <w:rFonts w:ascii="Arial" w:hAnsi="Arial" w:cs="Arial"/>
          <w:lang w:val="en-US" w:eastAsia="ru-RU"/>
        </w:rPr>
        <w:t>( 16</w:t>
      </w:r>
      <w:proofErr w:type="gramEnd"/>
      <w:r w:rsidRPr="001C722C">
        <w:rPr>
          <w:rFonts w:ascii="Arial" w:hAnsi="Arial" w:cs="Arial"/>
          <w:lang w:val="en-US" w:eastAsia="ru-RU"/>
        </w:rPr>
        <w:t xml:space="preserve"> );</w:t>
      </w:r>
    </w:p>
    <w:p w14:paraId="7E19A550" w14:textId="4E5C24F8" w:rsidR="001C722C" w:rsidRPr="001C722C" w:rsidRDefault="001C722C" w:rsidP="001C722C">
      <w:pPr>
        <w:ind w:left="720"/>
        <w:jc w:val="both"/>
        <w:rPr>
          <w:rFonts w:ascii="Arial" w:hAnsi="Arial" w:cs="Arial"/>
          <w:lang w:val="en-US" w:eastAsia="ru-RU"/>
        </w:rPr>
      </w:pPr>
      <w:r w:rsidRPr="001C722C">
        <w:rPr>
          <w:rFonts w:ascii="Arial" w:hAnsi="Arial" w:cs="Arial"/>
          <w:lang w:eastAsia="ru-RU"/>
        </w:rPr>
        <w:t xml:space="preserve"> </w:t>
      </w:r>
      <w:r w:rsidRPr="001C722C">
        <w:rPr>
          <w:rFonts w:ascii="Arial" w:hAnsi="Arial" w:cs="Arial"/>
          <w:lang w:val="en-US" w:eastAsia="ru-RU"/>
        </w:rPr>
        <w:t xml:space="preserve">B = </w:t>
      </w:r>
      <w:proofErr w:type="gramStart"/>
      <w:r w:rsidRPr="001C722C">
        <w:rPr>
          <w:rFonts w:ascii="Arial" w:hAnsi="Arial" w:cs="Arial"/>
          <w:lang w:val="en-US" w:eastAsia="ru-RU"/>
        </w:rPr>
        <w:t>A;</w:t>
      </w:r>
      <w:proofErr w:type="gramEnd"/>
    </w:p>
    <w:p w14:paraId="38E7F42F" w14:textId="77777777" w:rsidR="001C722C" w:rsidRPr="001C722C" w:rsidRDefault="001C722C" w:rsidP="001C722C">
      <w:pPr>
        <w:jc w:val="both"/>
        <w:rPr>
          <w:rFonts w:ascii="Arial" w:hAnsi="Arial" w:cs="Arial"/>
          <w:lang w:val="en-US" w:eastAsia="ru-RU"/>
        </w:rPr>
      </w:pPr>
      <w:r w:rsidRPr="001C722C">
        <w:rPr>
          <w:rFonts w:ascii="Arial" w:hAnsi="Arial" w:cs="Arial"/>
          <w:lang w:val="en-US" w:eastAsia="ru-RU"/>
        </w:rPr>
        <w:t xml:space="preserve">END </w:t>
      </w:r>
      <w:proofErr w:type="gramStart"/>
      <w:r w:rsidRPr="001C722C">
        <w:rPr>
          <w:rFonts w:ascii="Arial" w:hAnsi="Arial" w:cs="Arial"/>
          <w:lang w:val="en-US" w:eastAsia="ru-RU"/>
        </w:rPr>
        <w:t>EX10;</w:t>
      </w:r>
      <w:proofErr w:type="gramEnd"/>
      <w:r w:rsidRPr="001C722C">
        <w:rPr>
          <w:rFonts w:ascii="Arial" w:hAnsi="Arial" w:cs="Arial"/>
          <w:lang w:val="en-US" w:eastAsia="ru-RU"/>
        </w:rPr>
        <w:t xml:space="preserve"> </w:t>
      </w:r>
    </w:p>
    <w:p w14:paraId="358F8E4F" w14:textId="77777777" w:rsidR="001C722C" w:rsidRPr="006D36CC" w:rsidRDefault="001C722C" w:rsidP="001C722C">
      <w:pPr>
        <w:jc w:val="both"/>
        <w:rPr>
          <w:rFonts w:ascii="Arial" w:eastAsiaTheme="minorEastAsia" w:hAnsi="Arial" w:cs="Arial" w:hint="eastAsia"/>
          <w:lang w:val="en-US" w:eastAsia="zh-CN"/>
        </w:rPr>
      </w:pPr>
    </w:p>
    <w:p w14:paraId="6A5D3175" w14:textId="77777777" w:rsidR="004D041E" w:rsidRPr="001C722C" w:rsidRDefault="004D041E" w:rsidP="00CB3165">
      <w:pPr>
        <w:jc w:val="both"/>
        <w:rPr>
          <w:rFonts w:ascii="Arial" w:hAnsi="Arial" w:cs="Arial"/>
          <w:lang w:val="en-US" w:eastAsia="ru-RU"/>
        </w:rPr>
      </w:pPr>
    </w:p>
    <w:p w14:paraId="143F49DF" w14:textId="77777777" w:rsidR="00950A16" w:rsidRPr="001C722C" w:rsidRDefault="00950A16" w:rsidP="00CB3165">
      <w:pPr>
        <w:jc w:val="both"/>
        <w:rPr>
          <w:rFonts w:ascii="Arial" w:hAnsi="Arial" w:cs="Arial"/>
          <w:lang w:val="en-US" w:eastAsia="ru-RU"/>
        </w:rPr>
      </w:pPr>
    </w:p>
    <w:p w14:paraId="5B01A6DC" w14:textId="77777777" w:rsidR="00950A16" w:rsidRPr="001C722C" w:rsidRDefault="00950A16" w:rsidP="00CB3165">
      <w:pPr>
        <w:jc w:val="both"/>
        <w:rPr>
          <w:rFonts w:ascii="Arial" w:hAnsi="Arial" w:cs="Arial"/>
          <w:lang w:val="en-US" w:eastAsia="ru-RU"/>
        </w:rPr>
      </w:pPr>
    </w:p>
    <w:p w14:paraId="696B1E43" w14:textId="77777777" w:rsidR="00FD56F0" w:rsidRPr="001C722C" w:rsidRDefault="00950A16" w:rsidP="00950A16">
      <w:pPr>
        <w:pStyle w:val="1"/>
        <w:rPr>
          <w:rFonts w:ascii="Arial" w:hAnsi="Arial" w:cs="Arial"/>
        </w:rPr>
      </w:pPr>
      <w:r w:rsidRPr="001C722C">
        <w:rPr>
          <w:rFonts w:ascii="Arial" w:hAnsi="Arial" w:cs="Arial"/>
        </w:rPr>
        <w:t>Цели работы</w:t>
      </w:r>
    </w:p>
    <w:p w14:paraId="4D74D019" w14:textId="77777777" w:rsidR="00950A16" w:rsidRPr="001C722C" w:rsidRDefault="00950A16" w:rsidP="00950A16">
      <w:pPr>
        <w:rPr>
          <w:rFonts w:ascii="Arial" w:hAnsi="Arial" w:cs="Arial"/>
        </w:rPr>
      </w:pPr>
    </w:p>
    <w:p w14:paraId="15602E2B" w14:textId="77777777" w:rsidR="00DC362E" w:rsidRPr="001C722C" w:rsidRDefault="00DC362E" w:rsidP="00950A16">
      <w:pPr>
        <w:rPr>
          <w:rFonts w:ascii="Arial" w:hAnsi="Arial" w:cs="Arial"/>
        </w:rPr>
      </w:pPr>
    </w:p>
    <w:p w14:paraId="25D7EE5B" w14:textId="77777777" w:rsidR="00950A16" w:rsidRPr="001C722C" w:rsidRDefault="00950A16" w:rsidP="00950A16">
      <w:pPr>
        <w:rPr>
          <w:rFonts w:ascii="Arial" w:hAnsi="Arial" w:cs="Arial"/>
        </w:rPr>
      </w:pPr>
    </w:p>
    <w:p w14:paraId="67DFDE84" w14:textId="77777777" w:rsidR="004D041E" w:rsidRPr="001C722C" w:rsidRDefault="004D041E" w:rsidP="004D041E">
      <w:pPr>
        <w:pStyle w:val="1"/>
        <w:rPr>
          <w:rFonts w:ascii="Arial" w:hAnsi="Arial" w:cs="Arial"/>
        </w:rPr>
      </w:pPr>
      <w:bookmarkStart w:id="1" w:name="_Toc32959215"/>
      <w:r w:rsidRPr="001C722C">
        <w:rPr>
          <w:rFonts w:ascii="Arial" w:hAnsi="Arial" w:cs="Arial"/>
        </w:rPr>
        <w:t>Проведение работы</w:t>
      </w:r>
      <w:bookmarkEnd w:id="1"/>
    </w:p>
    <w:p w14:paraId="12685668" w14:textId="77777777" w:rsidR="00DA4DF2" w:rsidRPr="001C722C" w:rsidRDefault="00DA4DF2" w:rsidP="00DA4DF2">
      <w:pPr>
        <w:rPr>
          <w:rFonts w:ascii="Arial" w:hAnsi="Arial" w:cs="Arial"/>
        </w:rPr>
      </w:pPr>
    </w:p>
    <w:p w14:paraId="47C78F33" w14:textId="77777777" w:rsidR="00DC362E" w:rsidRPr="001C722C" w:rsidRDefault="00DC362E" w:rsidP="00DA4DF2">
      <w:pPr>
        <w:rPr>
          <w:rFonts w:ascii="Arial" w:hAnsi="Arial" w:cs="Arial"/>
        </w:rPr>
      </w:pPr>
    </w:p>
    <w:p w14:paraId="4DCD72F0" w14:textId="77777777" w:rsidR="00950A16" w:rsidRPr="001C722C" w:rsidRDefault="00950A16" w:rsidP="00DA4DF2">
      <w:pPr>
        <w:rPr>
          <w:rFonts w:ascii="Arial" w:hAnsi="Arial" w:cs="Arial"/>
        </w:rPr>
      </w:pPr>
    </w:p>
    <w:p w14:paraId="5DBF521A" w14:textId="77777777" w:rsidR="00D95DBE" w:rsidRPr="001C722C" w:rsidRDefault="00D95DBE" w:rsidP="000F495F">
      <w:pPr>
        <w:pStyle w:val="a7"/>
        <w:rPr>
          <w:rFonts w:ascii="Arial" w:hAnsi="Arial" w:cs="Arial"/>
        </w:rPr>
      </w:pPr>
    </w:p>
    <w:p w14:paraId="0FBDA563" w14:textId="77777777" w:rsidR="002A3BDB" w:rsidRPr="001C722C" w:rsidRDefault="004D041E" w:rsidP="00BF4129">
      <w:pPr>
        <w:pStyle w:val="1"/>
        <w:rPr>
          <w:rFonts w:ascii="Arial" w:hAnsi="Arial" w:cs="Arial"/>
        </w:rPr>
      </w:pPr>
      <w:bookmarkStart w:id="2" w:name="_Toc32959216"/>
      <w:r w:rsidRPr="001C722C">
        <w:rPr>
          <w:rFonts w:ascii="Arial" w:hAnsi="Arial" w:cs="Arial"/>
        </w:rPr>
        <w:lastRenderedPageBreak/>
        <w:t>Результат</w:t>
      </w:r>
      <w:bookmarkEnd w:id="2"/>
    </w:p>
    <w:p w14:paraId="797E76B1" w14:textId="77777777" w:rsidR="00196625" w:rsidRPr="001C722C" w:rsidRDefault="00196625" w:rsidP="00872007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auto"/>
        </w:rPr>
      </w:pPr>
    </w:p>
    <w:p w14:paraId="039C5931" w14:textId="77777777" w:rsidR="00872007" w:rsidRPr="001C722C" w:rsidRDefault="00872007" w:rsidP="00872007">
      <w:pPr>
        <w:pStyle w:val="a7"/>
        <w:rPr>
          <w:rFonts w:ascii="Arial" w:hAnsi="Arial" w:cs="Arial"/>
          <w:sz w:val="24"/>
          <w:szCs w:val="24"/>
        </w:rPr>
      </w:pPr>
    </w:p>
    <w:p w14:paraId="20166E11" w14:textId="77777777" w:rsidR="00FD56F0" w:rsidRPr="001C722C" w:rsidRDefault="00FD56F0" w:rsidP="00FD56F0">
      <w:pPr>
        <w:ind w:firstLine="720"/>
        <w:rPr>
          <w:rFonts w:ascii="Arial" w:hAnsi="Arial" w:cs="Arial"/>
        </w:rPr>
      </w:pPr>
    </w:p>
    <w:p w14:paraId="17893DAC" w14:textId="77777777" w:rsidR="009A1B52" w:rsidRPr="001C722C" w:rsidRDefault="009A1B52" w:rsidP="004F2267">
      <w:pPr>
        <w:rPr>
          <w:rFonts w:ascii="Arial" w:hAnsi="Arial" w:cs="Arial"/>
        </w:rPr>
      </w:pPr>
    </w:p>
    <w:p w14:paraId="070FAB81" w14:textId="77777777" w:rsidR="009A1B52" w:rsidRPr="001C722C" w:rsidRDefault="009A1B52" w:rsidP="004F2267">
      <w:pPr>
        <w:rPr>
          <w:rFonts w:ascii="Arial" w:hAnsi="Arial" w:cs="Arial"/>
        </w:rPr>
      </w:pPr>
    </w:p>
    <w:p w14:paraId="7F333A4B" w14:textId="77777777" w:rsidR="009A1B52" w:rsidRPr="001C722C" w:rsidRDefault="009A1B52" w:rsidP="004F2267">
      <w:pPr>
        <w:rPr>
          <w:rFonts w:ascii="Arial" w:hAnsi="Arial" w:cs="Arial"/>
        </w:rPr>
      </w:pPr>
    </w:p>
    <w:p w14:paraId="6B50458E" w14:textId="77777777" w:rsidR="009A1B52" w:rsidRPr="001C722C" w:rsidRDefault="009A1B52" w:rsidP="004F2267">
      <w:pPr>
        <w:rPr>
          <w:rFonts w:ascii="Arial" w:hAnsi="Arial" w:cs="Arial"/>
        </w:rPr>
      </w:pPr>
    </w:p>
    <w:p w14:paraId="01895199" w14:textId="77777777" w:rsidR="009A1B52" w:rsidRPr="001C722C" w:rsidRDefault="009A1B52" w:rsidP="004F2267">
      <w:pPr>
        <w:rPr>
          <w:rFonts w:ascii="Arial" w:hAnsi="Arial" w:cs="Arial"/>
        </w:rPr>
      </w:pPr>
    </w:p>
    <w:p w14:paraId="0C0C1B8C" w14:textId="77777777" w:rsidR="009A1B52" w:rsidRPr="001C722C" w:rsidRDefault="009A1B52" w:rsidP="004F2267">
      <w:pPr>
        <w:rPr>
          <w:rFonts w:ascii="Arial" w:hAnsi="Arial" w:cs="Arial"/>
        </w:rPr>
      </w:pPr>
    </w:p>
    <w:p w14:paraId="47898FD8" w14:textId="77777777" w:rsidR="009A1B52" w:rsidRPr="001C722C" w:rsidRDefault="009A1B52" w:rsidP="004F2267">
      <w:pPr>
        <w:rPr>
          <w:rFonts w:ascii="Arial" w:hAnsi="Arial" w:cs="Arial"/>
        </w:rPr>
      </w:pPr>
    </w:p>
    <w:p w14:paraId="0360297A" w14:textId="77777777" w:rsidR="009A1B52" w:rsidRPr="001C722C" w:rsidRDefault="009A1B52" w:rsidP="004F2267">
      <w:pPr>
        <w:rPr>
          <w:rFonts w:ascii="Arial" w:hAnsi="Arial" w:cs="Arial"/>
        </w:rPr>
      </w:pPr>
    </w:p>
    <w:p w14:paraId="1B23DA94" w14:textId="77777777" w:rsidR="009A1B52" w:rsidRPr="001C722C" w:rsidRDefault="009A1B52" w:rsidP="004F2267">
      <w:pPr>
        <w:rPr>
          <w:rFonts w:ascii="Arial" w:hAnsi="Arial" w:cs="Arial"/>
        </w:rPr>
      </w:pPr>
    </w:p>
    <w:p w14:paraId="49852E84" w14:textId="77777777" w:rsidR="00755954" w:rsidRPr="001C722C" w:rsidRDefault="00755954" w:rsidP="004F2267">
      <w:pPr>
        <w:rPr>
          <w:rFonts w:ascii="Arial" w:hAnsi="Arial" w:cs="Arial"/>
        </w:rPr>
      </w:pPr>
    </w:p>
    <w:p w14:paraId="15565420" w14:textId="77777777" w:rsidR="00FD56F0" w:rsidRPr="001C722C" w:rsidRDefault="00FD56F0" w:rsidP="00FA7076">
      <w:pPr>
        <w:jc w:val="both"/>
        <w:rPr>
          <w:rFonts w:ascii="Arial" w:hAnsi="Arial" w:cs="Arial"/>
        </w:rPr>
      </w:pPr>
    </w:p>
    <w:p w14:paraId="2BE5FEC2" w14:textId="77777777" w:rsidR="00755954" w:rsidRPr="001C722C" w:rsidRDefault="00755954" w:rsidP="009A1B52">
      <w:pPr>
        <w:ind w:firstLine="720"/>
        <w:rPr>
          <w:rFonts w:ascii="Arial" w:hAnsi="Arial" w:cs="Arial"/>
        </w:rPr>
      </w:pPr>
    </w:p>
    <w:p w14:paraId="316B159F" w14:textId="77777777" w:rsidR="00785766" w:rsidRPr="001C722C" w:rsidRDefault="00785766" w:rsidP="00785766">
      <w:pPr>
        <w:pStyle w:val="1"/>
        <w:rPr>
          <w:rFonts w:ascii="Arial" w:hAnsi="Arial" w:cs="Arial"/>
          <w:szCs w:val="36"/>
        </w:rPr>
      </w:pPr>
      <w:bookmarkStart w:id="3" w:name="_Toc1938113"/>
      <w:bookmarkStart w:id="4" w:name="_Toc32959217"/>
      <w:r w:rsidRPr="001C722C">
        <w:rPr>
          <w:rFonts w:ascii="Arial" w:hAnsi="Arial" w:cs="Arial"/>
          <w:szCs w:val="36"/>
        </w:rPr>
        <w:t>Вывод</w:t>
      </w:r>
      <w:bookmarkEnd w:id="3"/>
      <w:bookmarkEnd w:id="4"/>
    </w:p>
    <w:p w14:paraId="742930A0" w14:textId="77777777" w:rsidR="00C8308F" w:rsidRPr="001C722C" w:rsidRDefault="00C8308F" w:rsidP="00950A16">
      <w:pPr>
        <w:jc w:val="both"/>
        <w:rPr>
          <w:rFonts w:ascii="Arial" w:hAnsi="Arial" w:cs="Arial"/>
          <w:szCs w:val="28"/>
        </w:rPr>
      </w:pPr>
      <w:bookmarkStart w:id="5" w:name="_Toc1938114"/>
    </w:p>
    <w:p w14:paraId="6B3B6F58" w14:textId="77777777" w:rsidR="00950A16" w:rsidRPr="001C722C" w:rsidRDefault="00950A16" w:rsidP="00950A16">
      <w:pPr>
        <w:jc w:val="both"/>
        <w:rPr>
          <w:rFonts w:ascii="Arial" w:hAnsi="Arial" w:cs="Arial"/>
          <w:szCs w:val="28"/>
        </w:rPr>
      </w:pPr>
    </w:p>
    <w:p w14:paraId="622B81AC" w14:textId="77777777" w:rsidR="00950A16" w:rsidRPr="001C722C" w:rsidRDefault="00950A16" w:rsidP="00950A16">
      <w:pPr>
        <w:jc w:val="both"/>
        <w:rPr>
          <w:rFonts w:ascii="Arial" w:hAnsi="Arial" w:cs="Arial"/>
          <w:szCs w:val="28"/>
        </w:rPr>
      </w:pPr>
    </w:p>
    <w:p w14:paraId="3A1A8351" w14:textId="77777777" w:rsidR="00950A16" w:rsidRPr="001C722C" w:rsidRDefault="00950A16" w:rsidP="00950A16">
      <w:pPr>
        <w:jc w:val="both"/>
        <w:rPr>
          <w:rFonts w:ascii="Arial" w:hAnsi="Arial" w:cs="Arial"/>
          <w:szCs w:val="28"/>
        </w:rPr>
      </w:pPr>
    </w:p>
    <w:p w14:paraId="262CA07B" w14:textId="77777777" w:rsidR="00950A16" w:rsidRPr="001C722C" w:rsidRDefault="00950A16" w:rsidP="00950A16">
      <w:pPr>
        <w:jc w:val="both"/>
        <w:rPr>
          <w:rFonts w:ascii="Arial" w:hAnsi="Arial" w:cs="Arial"/>
          <w:szCs w:val="28"/>
        </w:rPr>
      </w:pPr>
    </w:p>
    <w:p w14:paraId="1915514C" w14:textId="77777777" w:rsidR="00950A16" w:rsidRPr="001C722C" w:rsidRDefault="00950A16" w:rsidP="00950A16">
      <w:pPr>
        <w:jc w:val="both"/>
        <w:rPr>
          <w:rFonts w:ascii="Arial" w:hAnsi="Arial" w:cs="Arial"/>
          <w:szCs w:val="28"/>
        </w:rPr>
      </w:pPr>
    </w:p>
    <w:p w14:paraId="61DC9671" w14:textId="77777777" w:rsidR="00365C83" w:rsidRPr="001C722C" w:rsidRDefault="00365C83" w:rsidP="00C8308F">
      <w:pPr>
        <w:pStyle w:val="1"/>
        <w:rPr>
          <w:rFonts w:ascii="Arial" w:hAnsi="Arial" w:cs="Arial"/>
          <w:sz w:val="28"/>
          <w:szCs w:val="28"/>
        </w:rPr>
      </w:pPr>
      <w:bookmarkStart w:id="6" w:name="_Toc32959218"/>
      <w:r w:rsidRPr="001C722C">
        <w:rPr>
          <w:rFonts w:ascii="Arial" w:hAnsi="Arial" w:cs="Arial"/>
        </w:rPr>
        <w:t>Текст программы</w:t>
      </w:r>
      <w:bookmarkEnd w:id="5"/>
      <w:bookmarkEnd w:id="6"/>
    </w:p>
    <w:p w14:paraId="668451FA" w14:textId="77777777" w:rsidR="00312198" w:rsidRPr="001C722C" w:rsidRDefault="00312198" w:rsidP="003121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312198" w:rsidRPr="001C722C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D21FF" w14:textId="77777777" w:rsidR="00C101F1" w:rsidRDefault="00C101F1" w:rsidP="002A3BDB">
      <w:pPr>
        <w:spacing w:after="0" w:line="240" w:lineRule="auto"/>
      </w:pPr>
      <w:r>
        <w:separator/>
      </w:r>
    </w:p>
  </w:endnote>
  <w:endnote w:type="continuationSeparator" w:id="0">
    <w:p w14:paraId="1F5F74C2" w14:textId="77777777" w:rsidR="00C101F1" w:rsidRDefault="00C101F1" w:rsidP="002A3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3127715"/>
      <w:docPartObj>
        <w:docPartGallery w:val="Page Numbers (Bottom of Page)"/>
        <w:docPartUnique/>
      </w:docPartObj>
    </w:sdtPr>
    <w:sdtContent>
      <w:p w14:paraId="3E9D77D1" w14:textId="77777777" w:rsidR="00664D05" w:rsidRDefault="00664D0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0A73CE" w14:textId="77777777" w:rsidR="007F032B" w:rsidRDefault="007F032B">
    <w:pPr>
      <w:pStyle w:val="11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4EC44" w14:textId="77777777" w:rsidR="003B1889" w:rsidRDefault="003B1889" w:rsidP="003B1889">
    <w:pPr>
      <w:pStyle w:val="11"/>
      <w:jc w:val="center"/>
      <w:rPr>
        <w:rFonts w:cs="Times New Roman"/>
      </w:rPr>
    </w:pPr>
    <w:r>
      <w:rPr>
        <w:rFonts w:cs="Times New Roman"/>
      </w:rPr>
      <w:t>Санкт-Петербург</w:t>
    </w:r>
  </w:p>
  <w:p w14:paraId="1D28A01B" w14:textId="77777777" w:rsidR="003B1889" w:rsidRDefault="003B1889" w:rsidP="003B1889">
    <w:pPr>
      <w:pStyle w:val="11"/>
      <w:jc w:val="center"/>
    </w:pPr>
    <w:r>
      <w:rPr>
        <w:rFonts w:cs="Times New Roman"/>
      </w:rPr>
      <w:t>20</w:t>
    </w:r>
    <w:r w:rsidR="005441D6">
      <w:rPr>
        <w:rFonts w:cs="Times New Roman"/>
      </w:rPr>
      <w:t>2</w:t>
    </w:r>
    <w:r w:rsidR="00670960">
      <w:rPr>
        <w:rFonts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596E1" w14:textId="77777777" w:rsidR="00C101F1" w:rsidRDefault="00C101F1" w:rsidP="002A3BDB">
      <w:pPr>
        <w:spacing w:after="0" w:line="240" w:lineRule="auto"/>
      </w:pPr>
      <w:r>
        <w:separator/>
      </w:r>
    </w:p>
  </w:footnote>
  <w:footnote w:type="continuationSeparator" w:id="0">
    <w:p w14:paraId="4B8D290D" w14:textId="77777777" w:rsidR="00C101F1" w:rsidRDefault="00C101F1" w:rsidP="002A3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5E9BE" w14:textId="77777777" w:rsidR="007F032B" w:rsidRDefault="007020BF">
    <w:pPr>
      <w:pStyle w:val="12"/>
      <w:jc w:val="center"/>
      <w:rPr>
        <w:rFonts w:cs="Times New Roman"/>
      </w:rPr>
    </w:pPr>
    <w:r>
      <w:rPr>
        <w:rFonts w:cs="Times New Roman"/>
      </w:rPr>
      <w:t xml:space="preserve">Санкт-Петербургский </w:t>
    </w:r>
    <w:r>
      <w:rPr>
        <w:rFonts w:cs="Times New Roman"/>
      </w:rPr>
      <w:t>политехнический университет Петра Великого</w:t>
    </w:r>
  </w:p>
  <w:p w14:paraId="3A14E0B6" w14:textId="77777777" w:rsidR="007F032B" w:rsidRPr="00670960" w:rsidRDefault="007020BF">
    <w:pPr>
      <w:pStyle w:val="12"/>
      <w:jc w:val="center"/>
      <w:rPr>
        <w:rFonts w:cs="Times New Roman"/>
      </w:rPr>
    </w:pPr>
    <w:r w:rsidRPr="00202AEC">
      <w:rPr>
        <w:rFonts w:cs="Times New Roman"/>
      </w:rPr>
      <w:t xml:space="preserve">Институт компьютерный наук и </w:t>
    </w:r>
    <w:r w:rsidR="00202AEC" w:rsidRPr="00202AEC">
      <w:rPr>
        <w:rFonts w:cs="Times New Roman"/>
      </w:rPr>
      <w:t>кибербезопасности</w:t>
    </w:r>
  </w:p>
  <w:p w14:paraId="4DFD72EB" w14:textId="77777777" w:rsidR="007F032B" w:rsidRPr="00202AEC" w:rsidRDefault="007020BF">
    <w:pPr>
      <w:pStyle w:val="12"/>
      <w:jc w:val="center"/>
      <w:rPr>
        <w:b/>
        <w:bCs/>
      </w:rPr>
    </w:pPr>
    <w:r w:rsidRPr="00202AEC">
      <w:rPr>
        <w:rFonts w:cs="Times New Roman"/>
        <w:b/>
        <w:bCs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63A9F"/>
    <w:multiLevelType w:val="multilevel"/>
    <w:tmpl w:val="698807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171CF"/>
    <w:multiLevelType w:val="hybridMultilevel"/>
    <w:tmpl w:val="D842E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71AD9"/>
    <w:multiLevelType w:val="hybridMultilevel"/>
    <w:tmpl w:val="7164653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810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70DE4675"/>
    <w:multiLevelType w:val="hybridMultilevel"/>
    <w:tmpl w:val="125C931A"/>
    <w:lvl w:ilvl="0" w:tplc="94A61D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15D5805"/>
    <w:multiLevelType w:val="multilevel"/>
    <w:tmpl w:val="052263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24246363">
    <w:abstractNumId w:val="0"/>
  </w:num>
  <w:num w:numId="2" w16cid:durableId="584801788">
    <w:abstractNumId w:val="4"/>
  </w:num>
  <w:num w:numId="3" w16cid:durableId="1375891571">
    <w:abstractNumId w:val="1"/>
  </w:num>
  <w:num w:numId="4" w16cid:durableId="3965896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41741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2C"/>
    <w:rsid w:val="00030689"/>
    <w:rsid w:val="00062A77"/>
    <w:rsid w:val="00082EC3"/>
    <w:rsid w:val="000D1257"/>
    <w:rsid w:val="000E0722"/>
    <w:rsid w:val="000E6EAD"/>
    <w:rsid w:val="000F1125"/>
    <w:rsid w:val="000F2785"/>
    <w:rsid w:val="000F2FCC"/>
    <w:rsid w:val="000F495F"/>
    <w:rsid w:val="00161603"/>
    <w:rsid w:val="00181547"/>
    <w:rsid w:val="00193E21"/>
    <w:rsid w:val="00196625"/>
    <w:rsid w:val="001C722C"/>
    <w:rsid w:val="001D58A0"/>
    <w:rsid w:val="001F4C71"/>
    <w:rsid w:val="00202AEC"/>
    <w:rsid w:val="0020528F"/>
    <w:rsid w:val="00234DFD"/>
    <w:rsid w:val="00246D52"/>
    <w:rsid w:val="00253C72"/>
    <w:rsid w:val="002678B5"/>
    <w:rsid w:val="00275A04"/>
    <w:rsid w:val="002A1BEB"/>
    <w:rsid w:val="002A3BA5"/>
    <w:rsid w:val="002A3BDB"/>
    <w:rsid w:val="002E2278"/>
    <w:rsid w:val="002E6674"/>
    <w:rsid w:val="00303447"/>
    <w:rsid w:val="00312198"/>
    <w:rsid w:val="00334A3E"/>
    <w:rsid w:val="003428A5"/>
    <w:rsid w:val="003456E2"/>
    <w:rsid w:val="00365C83"/>
    <w:rsid w:val="00381EA7"/>
    <w:rsid w:val="00392F0B"/>
    <w:rsid w:val="003A7AE2"/>
    <w:rsid w:val="003B1889"/>
    <w:rsid w:val="003E7ED9"/>
    <w:rsid w:val="004461EC"/>
    <w:rsid w:val="00463357"/>
    <w:rsid w:val="00463705"/>
    <w:rsid w:val="004824C9"/>
    <w:rsid w:val="00490253"/>
    <w:rsid w:val="00495D68"/>
    <w:rsid w:val="004C34F6"/>
    <w:rsid w:val="004D041E"/>
    <w:rsid w:val="004D37F1"/>
    <w:rsid w:val="004F1510"/>
    <w:rsid w:val="004F2267"/>
    <w:rsid w:val="005441D6"/>
    <w:rsid w:val="005722AB"/>
    <w:rsid w:val="005A1ED6"/>
    <w:rsid w:val="005A6232"/>
    <w:rsid w:val="005C3434"/>
    <w:rsid w:val="00664D05"/>
    <w:rsid w:val="00670960"/>
    <w:rsid w:val="006D36CC"/>
    <w:rsid w:val="006F4BC4"/>
    <w:rsid w:val="00700E76"/>
    <w:rsid w:val="007020BF"/>
    <w:rsid w:val="0071573D"/>
    <w:rsid w:val="00755954"/>
    <w:rsid w:val="007707A8"/>
    <w:rsid w:val="007833E7"/>
    <w:rsid w:val="00785766"/>
    <w:rsid w:val="0078595D"/>
    <w:rsid w:val="00790F7D"/>
    <w:rsid w:val="007C77EC"/>
    <w:rsid w:val="007D02E5"/>
    <w:rsid w:val="007D25F6"/>
    <w:rsid w:val="007F032B"/>
    <w:rsid w:val="008035B1"/>
    <w:rsid w:val="008047D5"/>
    <w:rsid w:val="008274ED"/>
    <w:rsid w:val="008425B3"/>
    <w:rsid w:val="00867E26"/>
    <w:rsid w:val="00872007"/>
    <w:rsid w:val="00875A65"/>
    <w:rsid w:val="008848FC"/>
    <w:rsid w:val="008B6742"/>
    <w:rsid w:val="00924C24"/>
    <w:rsid w:val="0093167E"/>
    <w:rsid w:val="009340D5"/>
    <w:rsid w:val="00950A16"/>
    <w:rsid w:val="009528FF"/>
    <w:rsid w:val="00970F5C"/>
    <w:rsid w:val="00993B13"/>
    <w:rsid w:val="009A1B52"/>
    <w:rsid w:val="009C3E12"/>
    <w:rsid w:val="009F22F1"/>
    <w:rsid w:val="00A2444E"/>
    <w:rsid w:val="00A53B00"/>
    <w:rsid w:val="00A60BBF"/>
    <w:rsid w:val="00A729CE"/>
    <w:rsid w:val="00AA2E7E"/>
    <w:rsid w:val="00AB0977"/>
    <w:rsid w:val="00AD42FD"/>
    <w:rsid w:val="00B346D1"/>
    <w:rsid w:val="00B36B27"/>
    <w:rsid w:val="00B572E1"/>
    <w:rsid w:val="00B70778"/>
    <w:rsid w:val="00B748D6"/>
    <w:rsid w:val="00B8404B"/>
    <w:rsid w:val="00B928D4"/>
    <w:rsid w:val="00BA2605"/>
    <w:rsid w:val="00BD3EBD"/>
    <w:rsid w:val="00BF4129"/>
    <w:rsid w:val="00C101F1"/>
    <w:rsid w:val="00C10DD1"/>
    <w:rsid w:val="00C33CC1"/>
    <w:rsid w:val="00C54060"/>
    <w:rsid w:val="00C54747"/>
    <w:rsid w:val="00C8308F"/>
    <w:rsid w:val="00C95BD5"/>
    <w:rsid w:val="00CA3771"/>
    <w:rsid w:val="00CB0B75"/>
    <w:rsid w:val="00CB0BBF"/>
    <w:rsid w:val="00CB3165"/>
    <w:rsid w:val="00CB6F4E"/>
    <w:rsid w:val="00D31F93"/>
    <w:rsid w:val="00D3399C"/>
    <w:rsid w:val="00D95DBE"/>
    <w:rsid w:val="00DA4DF2"/>
    <w:rsid w:val="00DA5781"/>
    <w:rsid w:val="00DB5F55"/>
    <w:rsid w:val="00DC30DF"/>
    <w:rsid w:val="00DC362E"/>
    <w:rsid w:val="00DD6368"/>
    <w:rsid w:val="00DF3A22"/>
    <w:rsid w:val="00DF5987"/>
    <w:rsid w:val="00E122F8"/>
    <w:rsid w:val="00E17D60"/>
    <w:rsid w:val="00E66DE0"/>
    <w:rsid w:val="00E67234"/>
    <w:rsid w:val="00E8606D"/>
    <w:rsid w:val="00EC0A53"/>
    <w:rsid w:val="00ED5B29"/>
    <w:rsid w:val="00F10CA5"/>
    <w:rsid w:val="00F4440D"/>
    <w:rsid w:val="00F57DF1"/>
    <w:rsid w:val="00F87628"/>
    <w:rsid w:val="00FA7076"/>
    <w:rsid w:val="00FD4570"/>
    <w:rsid w:val="00FD56F0"/>
    <w:rsid w:val="00FF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0BEE3"/>
  <w15:chartTrackingRefBased/>
  <w15:docId w15:val="{7752D251-C80B-4E6E-A3F8-6759588D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DFD"/>
    <w:pPr>
      <w:spacing w:after="200" w:line="276" w:lineRule="auto"/>
    </w:pPr>
    <w:rPr>
      <w:rFonts w:ascii="Times New Roman" w:eastAsia="Calibri" w:hAnsi="Times New Roman"/>
      <w:color w:val="00000A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F4129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link w:val="20"/>
    <w:autoRedefine/>
    <w:qFormat/>
    <w:rsid w:val="003A7AE2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color w:val="2F5496" w:themeColor="accent1" w:themeShade="BF"/>
      <w:szCs w:val="28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A7AE2"/>
    <w:pPr>
      <w:keepNext/>
      <w:keepLines/>
      <w:spacing w:before="40" w:after="0"/>
      <w:outlineLvl w:val="2"/>
    </w:pPr>
    <w:rPr>
      <w:rFonts w:eastAsiaTheme="majorEastAsia" w:cstheme="majorBidi"/>
      <w:i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qFormat/>
    <w:rsid w:val="003A7AE2"/>
    <w:rPr>
      <w:rFonts w:ascii="Arial" w:eastAsia="Times New Roman" w:hAnsi="Arial" w:cs="Arial"/>
      <w:b/>
      <w:bCs/>
      <w:i/>
      <w:iCs/>
      <w:color w:val="2F5496" w:themeColor="accent1" w:themeShade="BF"/>
      <w:sz w:val="28"/>
      <w:szCs w:val="28"/>
      <w:lang w:val="ru-RU" w:eastAsia="ru-RU"/>
    </w:rPr>
  </w:style>
  <w:style w:type="character" w:customStyle="1" w:styleId="a3">
    <w:name w:val="Ссылка указателя"/>
    <w:qFormat/>
    <w:rsid w:val="002A3BDB"/>
  </w:style>
  <w:style w:type="paragraph" w:styleId="a4">
    <w:name w:val="caption"/>
    <w:basedOn w:val="a"/>
    <w:uiPriority w:val="35"/>
    <w:unhideWhenUsed/>
    <w:qFormat/>
    <w:rsid w:val="002A3BD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A3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2A3BDB"/>
    <w:rPr>
      <w:rFonts w:ascii="Calibri" w:eastAsia="Calibri" w:hAnsi="Calibri"/>
      <w:color w:val="00000A"/>
      <w:lang w:val="ru-RU"/>
    </w:rPr>
  </w:style>
  <w:style w:type="paragraph" w:customStyle="1" w:styleId="11">
    <w:name w:val="Нижний колонтитул1"/>
    <w:basedOn w:val="a"/>
    <w:uiPriority w:val="99"/>
    <w:unhideWhenUsed/>
    <w:qFormat/>
    <w:rsid w:val="002A3BDB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Верхний колонтитул1"/>
    <w:basedOn w:val="a"/>
    <w:uiPriority w:val="99"/>
    <w:unhideWhenUsed/>
    <w:qFormat/>
    <w:rsid w:val="002A3BDB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Plain Text"/>
    <w:basedOn w:val="a"/>
    <w:link w:val="a8"/>
    <w:uiPriority w:val="99"/>
    <w:unhideWhenUsed/>
    <w:qFormat/>
    <w:rsid w:val="002A3B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8">
    <w:name w:val="纯文本 字符"/>
    <w:basedOn w:val="a0"/>
    <w:link w:val="a7"/>
    <w:uiPriority w:val="99"/>
    <w:rsid w:val="002A3BDB"/>
    <w:rPr>
      <w:rFonts w:ascii="Consolas" w:eastAsia="Calibri" w:hAnsi="Consolas"/>
      <w:color w:val="00000A"/>
      <w:sz w:val="21"/>
      <w:szCs w:val="21"/>
      <w:lang w:val="ru-RU"/>
    </w:rPr>
  </w:style>
  <w:style w:type="character" w:customStyle="1" w:styleId="10">
    <w:name w:val="标题 1 字符"/>
    <w:basedOn w:val="a0"/>
    <w:link w:val="1"/>
    <w:uiPriority w:val="9"/>
    <w:rsid w:val="00BF4129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  <w:lang w:val="ru-RU"/>
    </w:rPr>
  </w:style>
  <w:style w:type="paragraph" w:styleId="TOC">
    <w:name w:val="TOC Heading"/>
    <w:basedOn w:val="1"/>
    <w:uiPriority w:val="39"/>
    <w:unhideWhenUsed/>
    <w:qFormat/>
    <w:rsid w:val="002A3BDB"/>
    <w:pPr>
      <w:spacing w:line="259" w:lineRule="auto"/>
    </w:pPr>
    <w:rPr>
      <w:lang w:eastAsia="ru-RU"/>
    </w:rPr>
  </w:style>
  <w:style w:type="paragraph" w:styleId="TOC2">
    <w:name w:val="toc 2"/>
    <w:basedOn w:val="a"/>
    <w:autoRedefine/>
    <w:uiPriority w:val="39"/>
    <w:unhideWhenUsed/>
    <w:rsid w:val="002A3BDB"/>
    <w:pPr>
      <w:spacing w:after="100"/>
      <w:ind w:left="220"/>
    </w:pPr>
  </w:style>
  <w:style w:type="table" w:styleId="a9">
    <w:name w:val="Table Grid"/>
    <w:basedOn w:val="a1"/>
    <w:uiPriority w:val="59"/>
    <w:rsid w:val="002A3BDB"/>
    <w:pPr>
      <w:spacing w:after="0" w:line="240" w:lineRule="auto"/>
    </w:pPr>
    <w:rPr>
      <w:sz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unhideWhenUsed/>
    <w:rsid w:val="002A3B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2A3BDB"/>
    <w:rPr>
      <w:rFonts w:ascii="Calibri" w:eastAsia="Calibri" w:hAnsi="Calibri"/>
      <w:color w:val="00000A"/>
      <w:lang w:val="ru-RU"/>
    </w:rPr>
  </w:style>
  <w:style w:type="paragraph" w:styleId="ac">
    <w:name w:val="List Paragraph"/>
    <w:basedOn w:val="a"/>
    <w:uiPriority w:val="34"/>
    <w:qFormat/>
    <w:rsid w:val="000E6EAD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rsid w:val="003A7AE2"/>
    <w:rPr>
      <w:rFonts w:ascii="Times New Roman" w:eastAsiaTheme="majorEastAsia" w:hAnsi="Times New Roman" w:cstheme="majorBidi"/>
      <w:i/>
      <w:color w:val="1F3763" w:themeColor="accent1" w:themeShade="7F"/>
      <w:sz w:val="28"/>
      <w:szCs w:val="24"/>
      <w:lang w:val="ru-RU"/>
    </w:rPr>
  </w:style>
  <w:style w:type="paragraph" w:styleId="TOC1">
    <w:name w:val="toc 1"/>
    <w:basedOn w:val="a"/>
    <w:next w:val="a"/>
    <w:autoRedefine/>
    <w:uiPriority w:val="39"/>
    <w:unhideWhenUsed/>
    <w:rsid w:val="003456E2"/>
    <w:pPr>
      <w:spacing w:after="100"/>
    </w:pPr>
  </w:style>
  <w:style w:type="paragraph" w:styleId="TOC3">
    <w:name w:val="toc 3"/>
    <w:basedOn w:val="a"/>
    <w:next w:val="a"/>
    <w:autoRedefine/>
    <w:uiPriority w:val="39"/>
    <w:unhideWhenUsed/>
    <w:rsid w:val="003456E2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3456E2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365C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365C83"/>
    <w:rPr>
      <w:rFonts w:ascii="Segoe UI" w:eastAsia="Calibri" w:hAnsi="Segoe UI" w:cs="Segoe UI"/>
      <w:color w:val="00000A"/>
      <w:sz w:val="18"/>
      <w:szCs w:val="18"/>
      <w:lang w:val="ru-RU"/>
    </w:rPr>
  </w:style>
  <w:style w:type="character" w:customStyle="1" w:styleId="13">
    <w:name w:val="Текст Знак1"/>
    <w:basedOn w:val="a0"/>
    <w:uiPriority w:val="99"/>
    <w:semiHidden/>
    <w:rsid w:val="007833E7"/>
    <w:rPr>
      <w:rFonts w:ascii="Courier New" w:hAnsi="Courier New" w:cs="Courier New"/>
      <w:color w:val="00000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613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296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6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6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53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24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56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80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34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192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163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43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syconan\Documents\&#33258;&#23450;&#20041;%20Office%20&#27169;&#26495;\&#1051;&#1080;%20&#1048;&#1094;&#1079;&#1103;-2024-&#1057;&#1055;&#1041;&#1055;&#1059;-&#23454;&#39564;&#27169;&#2649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Ли Ицзя-2024-СПБПУ-实验模板.dotx</Template>
  <TotalTime>7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liyijiadou</dc:creator>
  <cp:keywords/>
  <dc:description/>
  <cp:lastModifiedBy>liyijiadou</cp:lastModifiedBy>
  <cp:revision>3</cp:revision>
  <dcterms:created xsi:type="dcterms:W3CDTF">2024-04-03T10:04:00Z</dcterms:created>
  <dcterms:modified xsi:type="dcterms:W3CDTF">2024-04-03T10:11:00Z</dcterms:modified>
</cp:coreProperties>
</file>