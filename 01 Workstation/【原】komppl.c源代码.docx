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7EB9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#include &lt;stdio.h&gt;</w:t>
      </w:r>
    </w:p>
    <w:p w14:paraId="007777D9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#include &lt;string.h&gt;</w:t>
      </w:r>
    </w:p>
    <w:p w14:paraId="023D74F6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#include &lt;ctype.h&gt;</w:t>
      </w:r>
    </w:p>
    <w:p w14:paraId="0ABCAC88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#include &lt;stdlib.h&gt;</w:t>
      </w:r>
    </w:p>
    <w:p w14:paraId="03338E00" w14:textId="77777777" w:rsidR="0007191A" w:rsidRPr="0007191A" w:rsidRDefault="0007191A" w:rsidP="0007191A">
      <w:pPr>
        <w:pStyle w:val="af7"/>
        <w:rPr>
          <w:lang w:val="en-US"/>
        </w:rPr>
      </w:pPr>
    </w:p>
    <w:p w14:paraId="6BDB3DC2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#define MAXNISXTXT 50</w:t>
      </w:r>
    </w:p>
    <w:p w14:paraId="54DD1F38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#define NSINT     201</w:t>
      </w:r>
    </w:p>
    <w:p w14:paraId="4203780B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#define NCEL       20</w:t>
      </w:r>
    </w:p>
    <w:p w14:paraId="1A210987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#define NDST      500</w:t>
      </w:r>
    </w:p>
    <w:p w14:paraId="0077371F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#define NVXOD      53</w:t>
      </w:r>
    </w:p>
    <w:p w14:paraId="788A40C7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#define NSTROKA   200</w:t>
      </w:r>
    </w:p>
    <w:p w14:paraId="6AE40C0D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#define NNETRM     16</w:t>
      </w:r>
    </w:p>
    <w:p w14:paraId="49AF3A8B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#define MAXLTXT    50</w:t>
      </w:r>
    </w:p>
    <w:p w14:paraId="6265CF05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#define MAXFORMT   30</w:t>
      </w:r>
    </w:p>
    <w:p w14:paraId="76C3DB90" w14:textId="77777777" w:rsidR="0007191A" w:rsidRPr="0007191A" w:rsidRDefault="0007191A" w:rsidP="0007191A">
      <w:pPr>
        <w:pStyle w:val="af7"/>
        <w:rPr>
          <w:lang w:val="en-US"/>
        </w:rPr>
      </w:pPr>
    </w:p>
    <w:p w14:paraId="52CB20F7" w14:textId="77777777" w:rsidR="0007191A" w:rsidRDefault="0007191A" w:rsidP="0007191A">
      <w:pPr>
        <w:pStyle w:val="af7"/>
      </w:pPr>
      <w:r>
        <w:t>#define NSYM      100</w:t>
      </w:r>
    </w:p>
    <w:p w14:paraId="55BC9519" w14:textId="77777777" w:rsidR="0007191A" w:rsidRDefault="0007191A" w:rsidP="0007191A">
      <w:pPr>
        <w:pStyle w:val="af7"/>
      </w:pPr>
    </w:p>
    <w:p w14:paraId="3EB0B31A" w14:textId="77777777" w:rsidR="0007191A" w:rsidRDefault="0007191A" w:rsidP="0007191A">
      <w:pPr>
        <w:pStyle w:val="af7"/>
      </w:pPr>
      <w:r>
        <w:t>/*</w:t>
      </w:r>
    </w:p>
    <w:p w14:paraId="1BD3D02D" w14:textId="77777777" w:rsidR="0007191A" w:rsidRDefault="0007191A" w:rsidP="0007191A">
      <w:pPr>
        <w:pStyle w:val="af7"/>
      </w:pPr>
      <w:r>
        <w:t>***** Б а з а  данных компилятора</w:t>
      </w:r>
    </w:p>
    <w:p w14:paraId="27E61F1F" w14:textId="77777777" w:rsidR="0007191A" w:rsidRDefault="0007191A" w:rsidP="0007191A">
      <w:pPr>
        <w:pStyle w:val="af7"/>
      </w:pPr>
      <w:r>
        <w:t>*/</w:t>
      </w:r>
    </w:p>
    <w:p w14:paraId="4244BAC2" w14:textId="77777777" w:rsidR="0007191A" w:rsidRDefault="0007191A" w:rsidP="0007191A">
      <w:pPr>
        <w:pStyle w:val="af7"/>
      </w:pPr>
    </w:p>
    <w:p w14:paraId="61BD7DCA" w14:textId="77777777" w:rsidR="0007191A" w:rsidRDefault="0007191A" w:rsidP="0007191A">
      <w:pPr>
        <w:pStyle w:val="af7"/>
      </w:pPr>
      <w:r>
        <w:t>/*</w:t>
      </w:r>
    </w:p>
    <w:p w14:paraId="3D8F9C01" w14:textId="77777777" w:rsidR="0007191A" w:rsidRDefault="0007191A" w:rsidP="0007191A">
      <w:pPr>
        <w:pStyle w:val="af7"/>
      </w:pPr>
      <w:r>
        <w:t>***** Б л о к  об'явления массива с исходным текстом</w:t>
      </w:r>
    </w:p>
    <w:p w14:paraId="4960A23D" w14:textId="77777777" w:rsidR="0007191A" w:rsidRDefault="0007191A" w:rsidP="0007191A">
      <w:pPr>
        <w:pStyle w:val="af7"/>
      </w:pPr>
      <w:r>
        <w:t>*/</w:t>
      </w:r>
    </w:p>
    <w:p w14:paraId="1B3CC9C4" w14:textId="77777777" w:rsidR="0007191A" w:rsidRDefault="0007191A" w:rsidP="0007191A">
      <w:pPr>
        <w:pStyle w:val="af7"/>
      </w:pPr>
    </w:p>
    <w:p w14:paraId="0615223F" w14:textId="77777777" w:rsidR="0007191A" w:rsidRDefault="0007191A" w:rsidP="0007191A">
      <w:pPr>
        <w:pStyle w:val="af7"/>
      </w:pPr>
      <w:r>
        <w:t>int  NISXTXT;                                     /* длина массива          */</w:t>
      </w:r>
    </w:p>
    <w:p w14:paraId="73CF8DA5" w14:textId="77777777" w:rsidR="0007191A" w:rsidRDefault="0007191A" w:rsidP="0007191A">
      <w:pPr>
        <w:pStyle w:val="af7"/>
      </w:pPr>
      <w:r>
        <w:t>char ISXTXT [MAXNISXTXT][80];                     /* тело массива           */</w:t>
      </w:r>
    </w:p>
    <w:p w14:paraId="7C79ED12" w14:textId="77777777" w:rsidR="0007191A" w:rsidRDefault="0007191A" w:rsidP="0007191A">
      <w:pPr>
        <w:pStyle w:val="af7"/>
      </w:pPr>
    </w:p>
    <w:p w14:paraId="6C88CEBC" w14:textId="77777777" w:rsidR="0007191A" w:rsidRDefault="0007191A" w:rsidP="0007191A">
      <w:pPr>
        <w:pStyle w:val="af7"/>
      </w:pPr>
      <w:r>
        <w:t>/*</w:t>
      </w:r>
    </w:p>
    <w:p w14:paraId="57700499" w14:textId="77777777" w:rsidR="0007191A" w:rsidRDefault="0007191A" w:rsidP="0007191A">
      <w:pPr>
        <w:pStyle w:val="af7"/>
      </w:pPr>
      <w:r>
        <w:t>***** Б л о к  об'явления рабочих переменных</w:t>
      </w:r>
    </w:p>
    <w:p w14:paraId="7F6D369F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*/</w:t>
      </w:r>
    </w:p>
    <w:p w14:paraId="1BD57830" w14:textId="77777777" w:rsidR="0007191A" w:rsidRPr="0007191A" w:rsidRDefault="0007191A" w:rsidP="0007191A">
      <w:pPr>
        <w:pStyle w:val="af7"/>
        <w:rPr>
          <w:lang w:val="en-US"/>
        </w:rPr>
      </w:pPr>
    </w:p>
    <w:p w14:paraId="677077D1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 xml:space="preserve">int I1,I2,I3,I4;                                  /* </w:t>
      </w:r>
      <w:r>
        <w:t>счетчики</w:t>
      </w:r>
      <w:r w:rsidRPr="0007191A">
        <w:rPr>
          <w:lang w:val="en-US"/>
        </w:rPr>
        <w:t xml:space="preserve"> </w:t>
      </w:r>
      <w:r>
        <w:t>циклов</w:t>
      </w:r>
      <w:r w:rsidRPr="0007191A">
        <w:rPr>
          <w:lang w:val="en-US"/>
        </w:rPr>
        <w:t xml:space="preserve">        */</w:t>
      </w:r>
    </w:p>
    <w:p w14:paraId="60B17779" w14:textId="77777777" w:rsidR="0007191A" w:rsidRPr="0007191A" w:rsidRDefault="0007191A" w:rsidP="0007191A">
      <w:pPr>
        <w:pStyle w:val="af7"/>
        <w:rPr>
          <w:lang w:val="en-US"/>
        </w:rPr>
      </w:pPr>
    </w:p>
    <w:p w14:paraId="1341420A" w14:textId="77777777" w:rsidR="0007191A" w:rsidRDefault="0007191A" w:rsidP="0007191A">
      <w:pPr>
        <w:pStyle w:val="af7"/>
      </w:pPr>
      <w:r>
        <w:t>char PREDSYM = ' ';                               /*последний обработанный  */</w:t>
      </w:r>
    </w:p>
    <w:p w14:paraId="498F2E6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/*символ в уплотненном    */</w:t>
      </w:r>
    </w:p>
    <w:p w14:paraId="14F33AA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/*исходном тексте         */</w:t>
      </w:r>
    </w:p>
    <w:p w14:paraId="521DAC00" w14:textId="77777777" w:rsidR="0007191A" w:rsidRDefault="0007191A" w:rsidP="0007191A">
      <w:pPr>
        <w:pStyle w:val="af7"/>
      </w:pPr>
    </w:p>
    <w:p w14:paraId="575C5098" w14:textId="77777777" w:rsidR="0007191A" w:rsidRDefault="0007191A" w:rsidP="0007191A">
      <w:pPr>
        <w:pStyle w:val="af7"/>
      </w:pPr>
      <w:r>
        <w:t>char STROKA [ NSTROKA ];                          /*место хранения уплотнен-*/</w:t>
      </w:r>
    </w:p>
    <w:p w14:paraId="0B8CB3D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/*ного исходного текста   */</w:t>
      </w:r>
    </w:p>
    <w:p w14:paraId="2FDBB956" w14:textId="77777777" w:rsidR="0007191A" w:rsidRDefault="0007191A" w:rsidP="0007191A">
      <w:pPr>
        <w:pStyle w:val="af7"/>
      </w:pPr>
    </w:p>
    <w:p w14:paraId="1B61F29C" w14:textId="77777777" w:rsidR="0007191A" w:rsidRDefault="0007191A" w:rsidP="0007191A">
      <w:pPr>
        <w:pStyle w:val="af7"/>
      </w:pPr>
      <w:r>
        <w:t>int I,J,K,L;                                      /*текущие индексы соответ-*/</w:t>
      </w:r>
    </w:p>
    <w:p w14:paraId="17A5006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/*ственно в:              */</w:t>
      </w:r>
    </w:p>
    <w:p w14:paraId="300D059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- уплотненном тексте;  */</w:t>
      </w:r>
    </w:p>
    <w:p w14:paraId="7E9C8F6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- табл.грамм.правил;   */</w:t>
      </w:r>
    </w:p>
    <w:p w14:paraId="5737486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- стеке поставленных   */</w:t>
      </w:r>
    </w:p>
    <w:p w14:paraId="7EE252F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/*целей;                  */</w:t>
      </w:r>
    </w:p>
    <w:p w14:paraId="4B94BD1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- стеке достигнутых    */</w:t>
      </w:r>
    </w:p>
    <w:p w14:paraId="2428128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/*целей;                  */</w:t>
      </w:r>
    </w:p>
    <w:p w14:paraId="305B645D" w14:textId="77777777" w:rsidR="0007191A" w:rsidRDefault="0007191A" w:rsidP="0007191A">
      <w:pPr>
        <w:pStyle w:val="af7"/>
      </w:pPr>
    </w:p>
    <w:p w14:paraId="3D261AC7" w14:textId="77777777" w:rsidR="0007191A" w:rsidRDefault="0007191A" w:rsidP="0007191A">
      <w:pPr>
        <w:pStyle w:val="af7"/>
      </w:pPr>
      <w:r>
        <w:t>union                                             /*шаблон для генерации    */</w:t>
      </w:r>
    </w:p>
    <w:p w14:paraId="79DE19B5" w14:textId="77777777" w:rsidR="0007191A" w:rsidRDefault="0007191A" w:rsidP="0007191A">
      <w:pPr>
        <w:pStyle w:val="af7"/>
      </w:pPr>
      <w:r>
        <w:t xml:space="preserve"> {                                                /*записи выходного файла  */</w:t>
      </w:r>
    </w:p>
    <w:p w14:paraId="588D37A7" w14:textId="77777777" w:rsidR="0007191A" w:rsidRDefault="0007191A" w:rsidP="0007191A">
      <w:pPr>
        <w:pStyle w:val="af7"/>
      </w:pPr>
      <w:r>
        <w:t xml:space="preserve">  char    BUFCARD [80];                           /*на АССЕМБЛЕРЕ IBM 370   */</w:t>
      </w:r>
    </w:p>
    <w:p w14:paraId="3C9CE818" w14:textId="77777777" w:rsidR="0007191A" w:rsidRPr="0007191A" w:rsidRDefault="0007191A" w:rsidP="0007191A">
      <w:pPr>
        <w:pStyle w:val="af7"/>
        <w:rPr>
          <w:lang w:val="en-US"/>
        </w:rPr>
      </w:pPr>
      <w:r>
        <w:t xml:space="preserve">  </w:t>
      </w:r>
      <w:r w:rsidRPr="0007191A">
        <w:rPr>
          <w:lang w:val="en-US"/>
        </w:rPr>
        <w:t>struct</w:t>
      </w:r>
    </w:p>
    <w:p w14:paraId="6A80C62B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 xml:space="preserve">   {</w:t>
      </w:r>
    </w:p>
    <w:p w14:paraId="693F5D93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 xml:space="preserve">    char METKA   [8];</w:t>
      </w:r>
    </w:p>
    <w:p w14:paraId="3EF5B734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 xml:space="preserve">    char PROB1;</w:t>
      </w:r>
    </w:p>
    <w:p w14:paraId="738227D2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 xml:space="preserve">    char OPERAC  [5];</w:t>
      </w:r>
    </w:p>
    <w:p w14:paraId="633E8CA3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 xml:space="preserve">    char PROB2;</w:t>
      </w:r>
    </w:p>
    <w:p w14:paraId="71A63209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 xml:space="preserve">    char OPERAND [12];</w:t>
      </w:r>
    </w:p>
    <w:p w14:paraId="0FDA87E5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 xml:space="preserve">    char PROB3;</w:t>
      </w:r>
    </w:p>
    <w:p w14:paraId="4D9C2326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 xml:space="preserve">    char COMM    [52];</w:t>
      </w:r>
    </w:p>
    <w:p w14:paraId="79FD432A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 xml:space="preserve">   } _BUFCARD;</w:t>
      </w:r>
    </w:p>
    <w:p w14:paraId="0406A4B6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 xml:space="preserve"> } ASS_CARD ;</w:t>
      </w:r>
    </w:p>
    <w:p w14:paraId="0DE996BD" w14:textId="77777777" w:rsidR="0007191A" w:rsidRPr="0007191A" w:rsidRDefault="0007191A" w:rsidP="0007191A">
      <w:pPr>
        <w:pStyle w:val="af7"/>
        <w:rPr>
          <w:lang w:val="en-US"/>
        </w:rPr>
      </w:pPr>
    </w:p>
    <w:p w14:paraId="5548821D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>char ASSTXT [ MAXLTXT ][80];                      /*</w:t>
      </w:r>
      <w:r>
        <w:t>массив</w:t>
      </w:r>
      <w:r w:rsidRPr="0007191A">
        <w:rPr>
          <w:lang w:val="en-US"/>
        </w:rPr>
        <w:t xml:space="preserve"> </w:t>
      </w:r>
      <w:r>
        <w:t>для</w:t>
      </w:r>
      <w:r w:rsidRPr="0007191A">
        <w:rPr>
          <w:lang w:val="en-US"/>
        </w:rPr>
        <w:t xml:space="preserve"> </w:t>
      </w:r>
      <w:r>
        <w:t>хранения</w:t>
      </w:r>
      <w:r w:rsidRPr="0007191A">
        <w:rPr>
          <w:lang w:val="en-US"/>
        </w:rPr>
        <w:t xml:space="preserve">     */</w:t>
      </w:r>
    </w:p>
    <w:p w14:paraId="59B467E1" w14:textId="77777777" w:rsidR="0007191A" w:rsidRDefault="0007191A" w:rsidP="0007191A">
      <w:pPr>
        <w:pStyle w:val="af7"/>
      </w:pPr>
      <w:r w:rsidRPr="0007191A">
        <w:rPr>
          <w:lang w:val="en-US"/>
        </w:rPr>
        <w:tab/>
      </w:r>
      <w:r w:rsidRPr="0007191A">
        <w:rPr>
          <w:lang w:val="en-US"/>
        </w:rPr>
        <w:tab/>
      </w:r>
      <w:r w:rsidRPr="0007191A">
        <w:rPr>
          <w:lang w:val="en-US"/>
        </w:rPr>
        <w:tab/>
      </w:r>
      <w:r w:rsidRPr="0007191A">
        <w:rPr>
          <w:lang w:val="en-US"/>
        </w:rPr>
        <w:tab/>
      </w:r>
      <w:r w:rsidRPr="0007191A">
        <w:rPr>
          <w:lang w:val="en-US"/>
        </w:rPr>
        <w:tab/>
      </w:r>
      <w:r w:rsidRPr="0007191A">
        <w:rPr>
          <w:lang w:val="en-US"/>
        </w:rPr>
        <w:tab/>
        <w:t xml:space="preserve">  </w:t>
      </w:r>
      <w:r>
        <w:t>/*выходного текста на     */</w:t>
      </w:r>
    </w:p>
    <w:p w14:paraId="7901F84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/*АССЕМБЛЕРЕ IBM 370      */</w:t>
      </w:r>
    </w:p>
    <w:p w14:paraId="5B9FB2CF" w14:textId="77777777" w:rsidR="0007191A" w:rsidRDefault="0007191A" w:rsidP="0007191A">
      <w:pPr>
        <w:pStyle w:val="af7"/>
      </w:pPr>
    </w:p>
    <w:p w14:paraId="189B8D63" w14:textId="77777777" w:rsidR="0007191A" w:rsidRDefault="0007191A" w:rsidP="0007191A">
      <w:pPr>
        <w:pStyle w:val="af7"/>
      </w:pPr>
      <w:r>
        <w:t>int  IASSTXT;                                     /*индекс выходного массива*/</w:t>
      </w:r>
    </w:p>
    <w:p w14:paraId="228BCECE" w14:textId="77777777" w:rsidR="0007191A" w:rsidRDefault="0007191A" w:rsidP="0007191A">
      <w:pPr>
        <w:pStyle w:val="af7"/>
      </w:pPr>
    </w:p>
    <w:p w14:paraId="68898562" w14:textId="77777777" w:rsidR="0007191A" w:rsidRDefault="0007191A" w:rsidP="0007191A">
      <w:pPr>
        <w:pStyle w:val="af7"/>
      </w:pPr>
      <w:r>
        <w:t>char FORMT [MAXFORMT] [9];                        /*массив для форматирован-*/</w:t>
      </w:r>
    </w:p>
    <w:p w14:paraId="7ECEE48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/*ного  (в виде последова-*/</w:t>
      </w:r>
    </w:p>
    <w:p w14:paraId="6223014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/*тельности 9-ти позицион-*/</w:t>
      </w:r>
    </w:p>
    <w:p w14:paraId="73F453E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/*ных строк-лексем) пред- */</w:t>
      </w:r>
    </w:p>
    <w:p w14:paraId="7F43F30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/*ставления интерпретиру- */</w:t>
      </w:r>
    </w:p>
    <w:p w14:paraId="6CD018A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/*емого фрагмента исходно-*/</w:t>
      </w:r>
    </w:p>
    <w:p w14:paraId="064EC44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/*го плотного текста      */</w:t>
      </w:r>
    </w:p>
    <w:p w14:paraId="16CC3973" w14:textId="77777777" w:rsidR="0007191A" w:rsidRDefault="0007191A" w:rsidP="0007191A">
      <w:pPr>
        <w:pStyle w:val="af7"/>
      </w:pPr>
    </w:p>
    <w:p w14:paraId="33C4B4F7" w14:textId="77777777" w:rsidR="0007191A" w:rsidRDefault="0007191A" w:rsidP="0007191A">
      <w:pPr>
        <w:pStyle w:val="af7"/>
      </w:pPr>
      <w:r>
        <w:t>int  IFORMT;                                      /*индекс форматированного */</w:t>
      </w:r>
    </w:p>
    <w:p w14:paraId="1C5F2673" w14:textId="77777777" w:rsidR="0007191A" w:rsidRDefault="0007191A" w:rsidP="0007191A">
      <w:pPr>
        <w:pStyle w:val="af7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/*массива                 */</w:t>
      </w:r>
    </w:p>
    <w:p w14:paraId="0952BE88" w14:textId="77777777" w:rsidR="0007191A" w:rsidRDefault="0007191A" w:rsidP="0007191A">
      <w:pPr>
        <w:pStyle w:val="af7"/>
      </w:pPr>
      <w:r>
        <w:t>/*</w:t>
      </w:r>
    </w:p>
    <w:p w14:paraId="46641616" w14:textId="77777777" w:rsidR="0007191A" w:rsidRDefault="0007191A" w:rsidP="0007191A">
      <w:pPr>
        <w:pStyle w:val="af7"/>
      </w:pPr>
      <w:r>
        <w:t>***** Б л о к  об'явления таблиц базы данных</w:t>
      </w:r>
    </w:p>
    <w:p w14:paraId="08B02A0E" w14:textId="77777777" w:rsidR="0007191A" w:rsidRDefault="0007191A" w:rsidP="0007191A">
      <w:pPr>
        <w:pStyle w:val="af7"/>
      </w:pPr>
      <w:r>
        <w:t>*/</w:t>
      </w:r>
    </w:p>
    <w:p w14:paraId="694A0951" w14:textId="77777777" w:rsidR="0007191A" w:rsidRDefault="0007191A" w:rsidP="0007191A">
      <w:pPr>
        <w:pStyle w:val="af7"/>
      </w:pPr>
    </w:p>
    <w:p w14:paraId="58544509" w14:textId="77777777" w:rsidR="0007191A" w:rsidRDefault="0007191A" w:rsidP="0007191A">
      <w:pPr>
        <w:pStyle w:val="af7"/>
      </w:pPr>
      <w:r>
        <w:t>/*</w:t>
      </w:r>
    </w:p>
    <w:p w14:paraId="33E95797" w14:textId="77777777" w:rsidR="0007191A" w:rsidRDefault="0007191A" w:rsidP="0007191A">
      <w:pPr>
        <w:pStyle w:val="af7"/>
      </w:pPr>
      <w:r>
        <w:t>***** Т а б л и ц а, используемая как магазин (стек) достижений</w:t>
      </w:r>
    </w:p>
    <w:p w14:paraId="19D21639" w14:textId="77777777" w:rsidR="0007191A" w:rsidRDefault="0007191A" w:rsidP="0007191A">
      <w:pPr>
        <w:pStyle w:val="af7"/>
      </w:pPr>
      <w:r>
        <w:t>*/</w:t>
      </w:r>
    </w:p>
    <w:p w14:paraId="2BAB3E6F" w14:textId="77777777" w:rsidR="0007191A" w:rsidRDefault="0007191A" w:rsidP="0007191A">
      <w:pPr>
        <w:pStyle w:val="af7"/>
      </w:pPr>
    </w:p>
    <w:p w14:paraId="6386E4DD" w14:textId="77777777" w:rsidR="0007191A" w:rsidRDefault="0007191A" w:rsidP="0007191A">
      <w:pPr>
        <w:pStyle w:val="af7"/>
      </w:pPr>
      <w:r>
        <w:t>struct</w:t>
      </w:r>
    </w:p>
    <w:p w14:paraId="4906E97F" w14:textId="77777777" w:rsidR="0007191A" w:rsidRDefault="0007191A" w:rsidP="0007191A">
      <w:pPr>
        <w:pStyle w:val="af7"/>
      </w:pPr>
      <w:r>
        <w:t xml:space="preserve"> {</w:t>
      </w:r>
    </w:p>
    <w:p w14:paraId="2938869A" w14:textId="77777777" w:rsidR="0007191A" w:rsidRDefault="0007191A" w:rsidP="0007191A">
      <w:pPr>
        <w:pStyle w:val="af7"/>
      </w:pPr>
      <w:r>
        <w:t xml:space="preserve">  char DST1 [ 4 ];</w:t>
      </w:r>
    </w:p>
    <w:p w14:paraId="78909723" w14:textId="77777777" w:rsidR="0007191A" w:rsidRDefault="0007191A" w:rsidP="0007191A">
      <w:pPr>
        <w:pStyle w:val="af7"/>
      </w:pPr>
      <w:r>
        <w:t xml:space="preserve">  int  DST2;</w:t>
      </w:r>
    </w:p>
    <w:p w14:paraId="5E0307B5" w14:textId="77777777" w:rsidR="0007191A" w:rsidRDefault="0007191A" w:rsidP="0007191A">
      <w:pPr>
        <w:pStyle w:val="af7"/>
      </w:pPr>
      <w:r>
        <w:t xml:space="preserve">  int  DST3;</w:t>
      </w:r>
    </w:p>
    <w:p w14:paraId="354B9D78" w14:textId="77777777" w:rsidR="0007191A" w:rsidRDefault="0007191A" w:rsidP="0007191A">
      <w:pPr>
        <w:pStyle w:val="af7"/>
      </w:pPr>
      <w:r>
        <w:t xml:space="preserve">  int  DST4;</w:t>
      </w:r>
    </w:p>
    <w:p w14:paraId="30E4E1F5" w14:textId="77777777" w:rsidR="0007191A" w:rsidRDefault="0007191A" w:rsidP="0007191A">
      <w:pPr>
        <w:pStyle w:val="af7"/>
      </w:pPr>
      <w:r>
        <w:t xml:space="preserve">  int  DST5;</w:t>
      </w:r>
    </w:p>
    <w:p w14:paraId="57BD33EB" w14:textId="77777777" w:rsidR="0007191A" w:rsidRDefault="0007191A" w:rsidP="0007191A">
      <w:pPr>
        <w:pStyle w:val="af7"/>
      </w:pPr>
      <w:r>
        <w:t xml:space="preserve"> } DST [ NDST ];</w:t>
      </w:r>
    </w:p>
    <w:p w14:paraId="107D95E4" w14:textId="77777777" w:rsidR="0007191A" w:rsidRDefault="0007191A" w:rsidP="0007191A">
      <w:pPr>
        <w:pStyle w:val="af7"/>
      </w:pPr>
    </w:p>
    <w:p w14:paraId="3CEC054C" w14:textId="77777777" w:rsidR="0007191A" w:rsidRDefault="0007191A" w:rsidP="0007191A">
      <w:pPr>
        <w:pStyle w:val="af7"/>
      </w:pPr>
      <w:r>
        <w:t>/*</w:t>
      </w:r>
    </w:p>
    <w:p w14:paraId="45941AA9" w14:textId="77777777" w:rsidR="0007191A" w:rsidRDefault="0007191A" w:rsidP="0007191A">
      <w:pPr>
        <w:pStyle w:val="af7"/>
      </w:pPr>
      <w:r>
        <w:t>***** Т а б л и ц а, используемая как магазин (стек) целей</w:t>
      </w:r>
    </w:p>
    <w:p w14:paraId="5DCFAE5E" w14:textId="77777777" w:rsidR="0007191A" w:rsidRDefault="0007191A" w:rsidP="0007191A">
      <w:pPr>
        <w:pStyle w:val="af7"/>
      </w:pPr>
      <w:r>
        <w:t>*/</w:t>
      </w:r>
    </w:p>
    <w:p w14:paraId="03613859" w14:textId="77777777" w:rsidR="0007191A" w:rsidRDefault="0007191A" w:rsidP="0007191A">
      <w:pPr>
        <w:pStyle w:val="af7"/>
      </w:pPr>
    </w:p>
    <w:p w14:paraId="43BB6CE6" w14:textId="77777777" w:rsidR="0007191A" w:rsidRDefault="0007191A" w:rsidP="0007191A">
      <w:pPr>
        <w:pStyle w:val="af7"/>
      </w:pPr>
      <w:r>
        <w:t>struct</w:t>
      </w:r>
    </w:p>
    <w:p w14:paraId="084D80BC" w14:textId="77777777" w:rsidR="0007191A" w:rsidRDefault="0007191A" w:rsidP="0007191A">
      <w:pPr>
        <w:pStyle w:val="af7"/>
      </w:pPr>
      <w:r>
        <w:t xml:space="preserve"> {</w:t>
      </w:r>
    </w:p>
    <w:p w14:paraId="20506339" w14:textId="77777777" w:rsidR="0007191A" w:rsidRDefault="0007191A" w:rsidP="0007191A">
      <w:pPr>
        <w:pStyle w:val="af7"/>
      </w:pPr>
      <w:r>
        <w:t xml:space="preserve">  char CEL1 [ 4 ];</w:t>
      </w:r>
    </w:p>
    <w:p w14:paraId="46FB3AA7" w14:textId="77777777" w:rsidR="0007191A" w:rsidRDefault="0007191A" w:rsidP="0007191A">
      <w:pPr>
        <w:pStyle w:val="af7"/>
      </w:pPr>
      <w:r>
        <w:t xml:space="preserve">  int  CEL2;</w:t>
      </w:r>
    </w:p>
    <w:p w14:paraId="2F05F44E" w14:textId="77777777" w:rsidR="0007191A" w:rsidRDefault="0007191A" w:rsidP="0007191A">
      <w:pPr>
        <w:pStyle w:val="af7"/>
      </w:pPr>
      <w:r>
        <w:t xml:space="preserve">  int  CEL3;</w:t>
      </w:r>
    </w:p>
    <w:p w14:paraId="127A33CC" w14:textId="77777777" w:rsidR="0007191A" w:rsidRDefault="0007191A" w:rsidP="0007191A">
      <w:pPr>
        <w:pStyle w:val="af7"/>
      </w:pPr>
      <w:r>
        <w:t xml:space="preserve"> } CEL [ NCEL ];</w:t>
      </w:r>
    </w:p>
    <w:p w14:paraId="7521DC51" w14:textId="77777777" w:rsidR="0007191A" w:rsidRDefault="0007191A" w:rsidP="0007191A">
      <w:pPr>
        <w:pStyle w:val="af7"/>
      </w:pPr>
    </w:p>
    <w:p w14:paraId="2F0E0D02" w14:textId="77777777" w:rsidR="0007191A" w:rsidRDefault="0007191A" w:rsidP="0007191A">
      <w:pPr>
        <w:pStyle w:val="af7"/>
      </w:pPr>
      <w:r>
        <w:t>/*</w:t>
      </w:r>
    </w:p>
    <w:p w14:paraId="4915C9B0" w14:textId="77777777" w:rsidR="0007191A" w:rsidRDefault="0007191A" w:rsidP="0007191A">
      <w:pPr>
        <w:pStyle w:val="af7"/>
      </w:pPr>
      <w:r>
        <w:t>***** Т а б л и ц а, синтаксических правил, записанных в форме распознавания,</w:t>
      </w:r>
    </w:p>
    <w:p w14:paraId="63E7351C" w14:textId="77777777" w:rsidR="0007191A" w:rsidRDefault="0007191A" w:rsidP="0007191A">
      <w:pPr>
        <w:pStyle w:val="af7"/>
      </w:pPr>
      <w:r>
        <w:t>***** сгруппированных в "кусты" и представленных в виде двухнапрвленного</w:t>
      </w:r>
    </w:p>
    <w:p w14:paraId="37ED5AA6" w14:textId="77777777" w:rsidR="0007191A" w:rsidRDefault="0007191A" w:rsidP="0007191A">
      <w:pPr>
        <w:pStyle w:val="af7"/>
      </w:pPr>
      <w:r>
        <w:t>***** списка с альтернативными разветвлениями</w:t>
      </w:r>
    </w:p>
    <w:p w14:paraId="27BB663A" w14:textId="77777777" w:rsidR="0007191A" w:rsidRDefault="0007191A" w:rsidP="0007191A">
      <w:pPr>
        <w:pStyle w:val="af7"/>
      </w:pPr>
      <w:r>
        <w:t>*/</w:t>
      </w:r>
    </w:p>
    <w:p w14:paraId="5B4D8354" w14:textId="77777777" w:rsidR="0007191A" w:rsidRDefault="0007191A" w:rsidP="0007191A">
      <w:pPr>
        <w:pStyle w:val="af7"/>
      </w:pPr>
    </w:p>
    <w:p w14:paraId="47B41990" w14:textId="77777777" w:rsidR="0007191A" w:rsidRDefault="0007191A" w:rsidP="0007191A">
      <w:pPr>
        <w:pStyle w:val="af7"/>
      </w:pPr>
      <w:r>
        <w:t>struct</w:t>
      </w:r>
    </w:p>
    <w:p w14:paraId="6345804D" w14:textId="77777777" w:rsidR="0007191A" w:rsidRDefault="0007191A" w:rsidP="0007191A">
      <w:pPr>
        <w:pStyle w:val="af7"/>
      </w:pPr>
      <w:r>
        <w:t xml:space="preserve"> {</w:t>
      </w:r>
    </w:p>
    <w:p w14:paraId="7C5805C0" w14:textId="77777777" w:rsidR="0007191A" w:rsidRDefault="0007191A" w:rsidP="0007191A">
      <w:pPr>
        <w:pStyle w:val="af7"/>
      </w:pPr>
      <w:r>
        <w:t xml:space="preserve">  int  POSL;</w:t>
      </w:r>
    </w:p>
    <w:p w14:paraId="57E199A6" w14:textId="77777777" w:rsidR="0007191A" w:rsidRDefault="0007191A" w:rsidP="0007191A">
      <w:pPr>
        <w:pStyle w:val="af7"/>
      </w:pPr>
      <w:r>
        <w:t xml:space="preserve">  int  PRED;</w:t>
      </w:r>
    </w:p>
    <w:p w14:paraId="04D05BBC" w14:textId="77777777" w:rsidR="0007191A" w:rsidRDefault="0007191A" w:rsidP="0007191A">
      <w:pPr>
        <w:pStyle w:val="af7"/>
      </w:pPr>
      <w:r>
        <w:t xml:space="preserve">  char DER[4];</w:t>
      </w:r>
    </w:p>
    <w:p w14:paraId="485BFA63" w14:textId="77777777" w:rsidR="0007191A" w:rsidRDefault="0007191A" w:rsidP="0007191A">
      <w:pPr>
        <w:pStyle w:val="af7"/>
      </w:pPr>
      <w:r>
        <w:t xml:space="preserve">  int  ALT;</w:t>
      </w:r>
    </w:p>
    <w:p w14:paraId="0BA17F8F" w14:textId="77777777" w:rsidR="0007191A" w:rsidRDefault="0007191A" w:rsidP="0007191A">
      <w:pPr>
        <w:pStyle w:val="af7"/>
      </w:pPr>
      <w:r>
        <w:t xml:space="preserve"> } SINT [ NSINT ] =</w:t>
      </w:r>
    </w:p>
    <w:p w14:paraId="4DA75163" w14:textId="77777777" w:rsidR="0007191A" w:rsidRDefault="0007191A" w:rsidP="0007191A">
      <w:pPr>
        <w:pStyle w:val="af7"/>
      </w:pPr>
      <w:r>
        <w:t>/*   __________ _________ _______ _______ ______</w:t>
      </w:r>
    </w:p>
    <w:p w14:paraId="26EA24E6" w14:textId="77777777" w:rsidR="0007191A" w:rsidRDefault="0007191A" w:rsidP="0007191A">
      <w:pPr>
        <w:pStyle w:val="af7"/>
      </w:pPr>
      <w:r>
        <w:t xml:space="preserve">    |  NN      :    посл : пред  :  дер  : альт |</w:t>
      </w:r>
    </w:p>
    <w:p w14:paraId="7F964E89" w14:textId="77777777" w:rsidR="0007191A" w:rsidRDefault="0007191A" w:rsidP="0007191A">
      <w:pPr>
        <w:pStyle w:val="af7"/>
      </w:pPr>
      <w:r>
        <w:t xml:space="preserve">    |__________:_________:_______:_______:______|                          */</w:t>
      </w:r>
    </w:p>
    <w:p w14:paraId="444FECCF" w14:textId="77777777" w:rsidR="0007191A" w:rsidRDefault="0007191A" w:rsidP="0007191A">
      <w:pPr>
        <w:pStyle w:val="af7"/>
      </w:pPr>
      <w:r>
        <w:t>{</w:t>
      </w:r>
    </w:p>
    <w:p w14:paraId="493C9199" w14:textId="77777777" w:rsidR="0007191A" w:rsidRDefault="0007191A" w:rsidP="0007191A">
      <w:pPr>
        <w:pStyle w:val="af7"/>
      </w:pPr>
      <w:r>
        <w:t xml:space="preserve"> {/*.    0     .*/    -1 ,    -1 , "***" ,   -1 },</w:t>
      </w:r>
    </w:p>
    <w:p w14:paraId="33AA709A" w14:textId="77777777" w:rsidR="0007191A" w:rsidRDefault="0007191A" w:rsidP="0007191A">
      <w:pPr>
        <w:pStyle w:val="af7"/>
      </w:pPr>
      <w:r>
        <w:t xml:space="preserve">  /*                                               вход с символа - 0      */</w:t>
      </w:r>
    </w:p>
    <w:p w14:paraId="2CAE8B81" w14:textId="77777777" w:rsidR="0007191A" w:rsidRDefault="0007191A" w:rsidP="0007191A">
      <w:pPr>
        <w:pStyle w:val="af7"/>
      </w:pPr>
      <w:r>
        <w:t xml:space="preserve"> {/*.    1     .*/     2 ,     0 , "0  " ,    0 },</w:t>
      </w:r>
    </w:p>
    <w:p w14:paraId="3F2A993F" w14:textId="77777777" w:rsidR="0007191A" w:rsidRDefault="0007191A" w:rsidP="0007191A">
      <w:pPr>
        <w:pStyle w:val="af7"/>
      </w:pPr>
      <w:r>
        <w:t xml:space="preserve"> {/*.    2     .*/     3 ,     1 , "CIF" ,    0 },</w:t>
      </w:r>
    </w:p>
    <w:p w14:paraId="6045E75E" w14:textId="77777777" w:rsidR="0007191A" w:rsidRDefault="0007191A" w:rsidP="0007191A">
      <w:pPr>
        <w:pStyle w:val="af7"/>
      </w:pPr>
      <w:r>
        <w:t xml:space="preserve"> {/*.    3     .*/     0 ,     2 , "*  " ,    0 },</w:t>
      </w:r>
    </w:p>
    <w:p w14:paraId="74C9E70C" w14:textId="77777777" w:rsidR="0007191A" w:rsidRDefault="0007191A" w:rsidP="0007191A">
      <w:pPr>
        <w:pStyle w:val="af7"/>
      </w:pPr>
      <w:r>
        <w:t xml:space="preserve">  /*                                               вход с символа - 1      */</w:t>
      </w:r>
    </w:p>
    <w:p w14:paraId="00B1B8C4" w14:textId="77777777" w:rsidR="0007191A" w:rsidRDefault="0007191A" w:rsidP="0007191A">
      <w:pPr>
        <w:pStyle w:val="af7"/>
      </w:pPr>
      <w:r>
        <w:t xml:space="preserve"> {/*.    4     .*/     5 ,     0 , "1  " ,    0 },</w:t>
      </w:r>
    </w:p>
    <w:p w14:paraId="3D09DEFE" w14:textId="77777777" w:rsidR="0007191A" w:rsidRDefault="0007191A" w:rsidP="0007191A">
      <w:pPr>
        <w:pStyle w:val="af7"/>
      </w:pPr>
      <w:r>
        <w:t xml:space="preserve"> {/*.    5     .*/     6 ,     4 , "CIF" ,    7 },</w:t>
      </w:r>
    </w:p>
    <w:p w14:paraId="3EBC7B0F" w14:textId="77777777" w:rsidR="0007191A" w:rsidRDefault="0007191A" w:rsidP="0007191A">
      <w:pPr>
        <w:pStyle w:val="af7"/>
      </w:pPr>
      <w:r>
        <w:t xml:space="preserve"> {/*.    6     .*/     0 ,     5 , "*  " ,    0 },</w:t>
      </w:r>
    </w:p>
    <w:p w14:paraId="5FC9CA03" w14:textId="77777777" w:rsidR="0007191A" w:rsidRDefault="0007191A" w:rsidP="0007191A">
      <w:pPr>
        <w:pStyle w:val="af7"/>
      </w:pPr>
    </w:p>
    <w:p w14:paraId="5B57AD94" w14:textId="77777777" w:rsidR="0007191A" w:rsidRDefault="0007191A" w:rsidP="0007191A">
      <w:pPr>
        <w:pStyle w:val="af7"/>
      </w:pPr>
      <w:r>
        <w:t xml:space="preserve"> {/*.    7     .*/     8 ,     4 , "MAN" ,    0 },</w:t>
      </w:r>
    </w:p>
    <w:p w14:paraId="4DAAF476" w14:textId="77777777" w:rsidR="0007191A" w:rsidRDefault="0007191A" w:rsidP="0007191A">
      <w:pPr>
        <w:pStyle w:val="af7"/>
      </w:pPr>
      <w:r>
        <w:t xml:space="preserve"> {/*.    8     .*/     0 ,     7 , "*  " ,    0 },</w:t>
      </w:r>
    </w:p>
    <w:p w14:paraId="327129B6" w14:textId="77777777" w:rsidR="0007191A" w:rsidRDefault="0007191A" w:rsidP="0007191A">
      <w:pPr>
        <w:pStyle w:val="af7"/>
      </w:pPr>
      <w:r>
        <w:t xml:space="preserve">  /*                                               вход с символа - 2      */</w:t>
      </w:r>
    </w:p>
    <w:p w14:paraId="3A59F299" w14:textId="77777777" w:rsidR="0007191A" w:rsidRDefault="0007191A" w:rsidP="0007191A">
      <w:pPr>
        <w:pStyle w:val="af7"/>
      </w:pPr>
      <w:r>
        <w:t xml:space="preserve"> {/*.    9     .*/    10 ,     0 , "2  " ,    0 },</w:t>
      </w:r>
    </w:p>
    <w:p w14:paraId="27BCBC5D" w14:textId="77777777" w:rsidR="0007191A" w:rsidRDefault="0007191A" w:rsidP="0007191A">
      <w:pPr>
        <w:pStyle w:val="af7"/>
      </w:pPr>
      <w:r>
        <w:t xml:space="preserve"> {/*.   10     .*/    11 ,     9 , "CIF" ,    0 },</w:t>
      </w:r>
    </w:p>
    <w:p w14:paraId="0E92FB07" w14:textId="77777777" w:rsidR="0007191A" w:rsidRDefault="0007191A" w:rsidP="0007191A">
      <w:pPr>
        <w:pStyle w:val="af7"/>
      </w:pPr>
      <w:r>
        <w:t xml:space="preserve"> {/*.   11     .*/     0 ,    10 , "*  " ,    0 },</w:t>
      </w:r>
    </w:p>
    <w:p w14:paraId="37B4FAB5" w14:textId="77777777" w:rsidR="0007191A" w:rsidRDefault="0007191A" w:rsidP="0007191A">
      <w:pPr>
        <w:pStyle w:val="af7"/>
      </w:pPr>
      <w:r>
        <w:t xml:space="preserve">  /*                                               вход с символа - 3      */</w:t>
      </w:r>
    </w:p>
    <w:p w14:paraId="3502D050" w14:textId="77777777" w:rsidR="0007191A" w:rsidRDefault="0007191A" w:rsidP="0007191A">
      <w:pPr>
        <w:pStyle w:val="af7"/>
      </w:pPr>
      <w:r>
        <w:t xml:space="preserve"> {/*.   12     .*/    13 ,     0 , "3  " ,    0 },</w:t>
      </w:r>
    </w:p>
    <w:p w14:paraId="47FE6FBE" w14:textId="77777777" w:rsidR="0007191A" w:rsidRDefault="0007191A" w:rsidP="0007191A">
      <w:pPr>
        <w:pStyle w:val="af7"/>
      </w:pPr>
      <w:r>
        <w:t xml:space="preserve"> {/*.   13     .*/    14 ,    12 , "CIF" ,    0 },</w:t>
      </w:r>
    </w:p>
    <w:p w14:paraId="0711AE55" w14:textId="77777777" w:rsidR="0007191A" w:rsidRDefault="0007191A" w:rsidP="0007191A">
      <w:pPr>
        <w:pStyle w:val="af7"/>
      </w:pPr>
      <w:r>
        <w:t xml:space="preserve"> {/*.   14     .*/     0 ,    13 , "*  " ,    0 },</w:t>
      </w:r>
    </w:p>
    <w:p w14:paraId="4C59B258" w14:textId="77777777" w:rsidR="0007191A" w:rsidRDefault="0007191A" w:rsidP="0007191A">
      <w:pPr>
        <w:pStyle w:val="af7"/>
      </w:pPr>
      <w:r>
        <w:t xml:space="preserve">  /*                                               вход с символа - 4      */</w:t>
      </w:r>
    </w:p>
    <w:p w14:paraId="281BAE0A" w14:textId="77777777" w:rsidR="0007191A" w:rsidRDefault="0007191A" w:rsidP="0007191A">
      <w:pPr>
        <w:pStyle w:val="af7"/>
      </w:pPr>
      <w:r>
        <w:t xml:space="preserve"> {/*.   15     .*/    16 ,     0 , "4  " ,    0 },</w:t>
      </w:r>
    </w:p>
    <w:p w14:paraId="48F087D4" w14:textId="77777777" w:rsidR="0007191A" w:rsidRDefault="0007191A" w:rsidP="0007191A">
      <w:pPr>
        <w:pStyle w:val="af7"/>
      </w:pPr>
      <w:r>
        <w:t xml:space="preserve"> {/*.   16     .*/    17 ,    15 , "CIF" ,    0 },</w:t>
      </w:r>
    </w:p>
    <w:p w14:paraId="4E97B3D2" w14:textId="77777777" w:rsidR="0007191A" w:rsidRDefault="0007191A" w:rsidP="0007191A">
      <w:pPr>
        <w:pStyle w:val="af7"/>
      </w:pPr>
      <w:r>
        <w:t xml:space="preserve"> {/*.   17     .*/     0 ,    16 , "*  " ,    0 },</w:t>
      </w:r>
    </w:p>
    <w:p w14:paraId="2CDA5708" w14:textId="77777777" w:rsidR="0007191A" w:rsidRDefault="0007191A" w:rsidP="0007191A">
      <w:pPr>
        <w:pStyle w:val="af7"/>
      </w:pPr>
      <w:r>
        <w:t xml:space="preserve">  /*                                               вход с символа - 5      */</w:t>
      </w:r>
    </w:p>
    <w:p w14:paraId="4F499C48" w14:textId="77777777" w:rsidR="0007191A" w:rsidRDefault="0007191A" w:rsidP="0007191A">
      <w:pPr>
        <w:pStyle w:val="af7"/>
      </w:pPr>
      <w:r>
        <w:t xml:space="preserve"> {/*.   18     .*/    19 ,     0 , "5  " ,    0 },</w:t>
      </w:r>
    </w:p>
    <w:p w14:paraId="55FD4FD8" w14:textId="77777777" w:rsidR="0007191A" w:rsidRDefault="0007191A" w:rsidP="0007191A">
      <w:pPr>
        <w:pStyle w:val="af7"/>
      </w:pPr>
      <w:r>
        <w:t xml:space="preserve"> {/*.   19     .*/    20 ,    18 , "CIF" ,    0 },</w:t>
      </w:r>
    </w:p>
    <w:p w14:paraId="71ECFB91" w14:textId="77777777" w:rsidR="0007191A" w:rsidRDefault="0007191A" w:rsidP="0007191A">
      <w:pPr>
        <w:pStyle w:val="af7"/>
      </w:pPr>
      <w:r>
        <w:t xml:space="preserve"> {/*.   20     .*/     0 ,    19 , "*  " ,    0 },</w:t>
      </w:r>
    </w:p>
    <w:p w14:paraId="2B7BCB4F" w14:textId="77777777" w:rsidR="0007191A" w:rsidRDefault="0007191A" w:rsidP="0007191A">
      <w:pPr>
        <w:pStyle w:val="af7"/>
      </w:pPr>
      <w:r>
        <w:t xml:space="preserve">  /*                                               вход с символа - 6      */</w:t>
      </w:r>
    </w:p>
    <w:p w14:paraId="47336340" w14:textId="77777777" w:rsidR="0007191A" w:rsidRDefault="0007191A" w:rsidP="0007191A">
      <w:pPr>
        <w:pStyle w:val="af7"/>
      </w:pPr>
      <w:r>
        <w:t xml:space="preserve"> {/*.   21     .*/    22 ,     0 , "6  " ,    0 },</w:t>
      </w:r>
    </w:p>
    <w:p w14:paraId="19736804" w14:textId="77777777" w:rsidR="0007191A" w:rsidRDefault="0007191A" w:rsidP="0007191A">
      <w:pPr>
        <w:pStyle w:val="af7"/>
      </w:pPr>
      <w:r>
        <w:t xml:space="preserve"> {/*.   22     .*/    23 ,    21 , "CIF" ,    0 },</w:t>
      </w:r>
    </w:p>
    <w:p w14:paraId="7B6A2C27" w14:textId="77777777" w:rsidR="0007191A" w:rsidRDefault="0007191A" w:rsidP="0007191A">
      <w:pPr>
        <w:pStyle w:val="af7"/>
      </w:pPr>
      <w:r>
        <w:t xml:space="preserve"> {/*.   23     .*/     0 ,    22 , "*  " ,    0 },</w:t>
      </w:r>
    </w:p>
    <w:p w14:paraId="332CD80B" w14:textId="77777777" w:rsidR="0007191A" w:rsidRDefault="0007191A" w:rsidP="0007191A">
      <w:pPr>
        <w:pStyle w:val="af7"/>
      </w:pPr>
      <w:r>
        <w:t xml:space="preserve">  /*                                               вход с символа - 7      */</w:t>
      </w:r>
    </w:p>
    <w:p w14:paraId="5A68EBD8" w14:textId="77777777" w:rsidR="0007191A" w:rsidRDefault="0007191A" w:rsidP="0007191A">
      <w:pPr>
        <w:pStyle w:val="af7"/>
      </w:pPr>
      <w:r>
        <w:t xml:space="preserve"> {/*.   24     .*/    25 ,     0 , "7  " ,    0 },</w:t>
      </w:r>
    </w:p>
    <w:p w14:paraId="062CB31C" w14:textId="77777777" w:rsidR="0007191A" w:rsidRDefault="0007191A" w:rsidP="0007191A">
      <w:pPr>
        <w:pStyle w:val="af7"/>
      </w:pPr>
      <w:r>
        <w:lastRenderedPageBreak/>
        <w:t xml:space="preserve"> {/*.   25     .*/    26 ,    24 , "CIF" ,    0 },</w:t>
      </w:r>
    </w:p>
    <w:p w14:paraId="7BDFF363" w14:textId="77777777" w:rsidR="0007191A" w:rsidRDefault="0007191A" w:rsidP="0007191A">
      <w:pPr>
        <w:pStyle w:val="af7"/>
      </w:pPr>
      <w:r>
        <w:t xml:space="preserve"> {/*.   26     .*/     0 ,    25 , "*  " ,    0 },</w:t>
      </w:r>
    </w:p>
    <w:p w14:paraId="59892256" w14:textId="77777777" w:rsidR="0007191A" w:rsidRDefault="0007191A" w:rsidP="0007191A">
      <w:pPr>
        <w:pStyle w:val="af7"/>
      </w:pPr>
      <w:r>
        <w:t xml:space="preserve">  /*                                               вход с символа - 8      */</w:t>
      </w:r>
    </w:p>
    <w:p w14:paraId="7CF7235E" w14:textId="77777777" w:rsidR="0007191A" w:rsidRDefault="0007191A" w:rsidP="0007191A">
      <w:pPr>
        <w:pStyle w:val="af7"/>
      </w:pPr>
      <w:r>
        <w:t xml:space="preserve"> {/*.   27     .*/    28 ,     0 , "8  " ,    0 },</w:t>
      </w:r>
    </w:p>
    <w:p w14:paraId="3014BD18" w14:textId="77777777" w:rsidR="0007191A" w:rsidRDefault="0007191A" w:rsidP="0007191A">
      <w:pPr>
        <w:pStyle w:val="af7"/>
      </w:pPr>
      <w:r>
        <w:t xml:space="preserve"> {/*.   28     .*/    29 ,    27 , "CIF" ,    0 },</w:t>
      </w:r>
    </w:p>
    <w:p w14:paraId="26A70395" w14:textId="77777777" w:rsidR="0007191A" w:rsidRDefault="0007191A" w:rsidP="0007191A">
      <w:pPr>
        <w:pStyle w:val="af7"/>
      </w:pPr>
      <w:r>
        <w:t xml:space="preserve"> {/*.   29     .*/     0 ,    28 , "*  " ,    0 },</w:t>
      </w:r>
    </w:p>
    <w:p w14:paraId="70413801" w14:textId="77777777" w:rsidR="0007191A" w:rsidRDefault="0007191A" w:rsidP="0007191A">
      <w:pPr>
        <w:pStyle w:val="af7"/>
      </w:pPr>
      <w:r>
        <w:t xml:space="preserve">  /*                                               вход с символа - 9      */</w:t>
      </w:r>
    </w:p>
    <w:p w14:paraId="110E6624" w14:textId="77777777" w:rsidR="0007191A" w:rsidRDefault="0007191A" w:rsidP="0007191A">
      <w:pPr>
        <w:pStyle w:val="af7"/>
      </w:pPr>
      <w:r>
        <w:t xml:space="preserve"> {/*.   30     .*/    31 ,     0 , "9  " ,    0 },</w:t>
      </w:r>
    </w:p>
    <w:p w14:paraId="70713C95" w14:textId="77777777" w:rsidR="0007191A" w:rsidRDefault="0007191A" w:rsidP="0007191A">
      <w:pPr>
        <w:pStyle w:val="af7"/>
      </w:pPr>
      <w:r>
        <w:t xml:space="preserve"> {/*.   31     .*/    32 ,    30 , "CIF" ,    0 },</w:t>
      </w:r>
    </w:p>
    <w:p w14:paraId="432E013C" w14:textId="77777777" w:rsidR="0007191A" w:rsidRDefault="0007191A" w:rsidP="0007191A">
      <w:pPr>
        <w:pStyle w:val="af7"/>
      </w:pPr>
      <w:r>
        <w:t xml:space="preserve"> {/*.   32     .*/     0 ,    31 , "*  " ,    0 },</w:t>
      </w:r>
    </w:p>
    <w:p w14:paraId="56F24438" w14:textId="77777777" w:rsidR="0007191A" w:rsidRDefault="0007191A" w:rsidP="0007191A">
      <w:pPr>
        <w:pStyle w:val="af7"/>
      </w:pPr>
      <w:r>
        <w:t xml:space="preserve">  /*                                               вход с символа - A      */</w:t>
      </w:r>
    </w:p>
    <w:p w14:paraId="273007FD" w14:textId="77777777" w:rsidR="0007191A" w:rsidRDefault="0007191A" w:rsidP="0007191A">
      <w:pPr>
        <w:pStyle w:val="af7"/>
      </w:pPr>
      <w:r>
        <w:t xml:space="preserve"> {/*.   33     .*/    34 ,     0 , "A  " ,    0 },</w:t>
      </w:r>
    </w:p>
    <w:p w14:paraId="78AF411C" w14:textId="77777777" w:rsidR="0007191A" w:rsidRDefault="0007191A" w:rsidP="0007191A">
      <w:pPr>
        <w:pStyle w:val="af7"/>
      </w:pPr>
      <w:r>
        <w:t xml:space="preserve"> {/*.   34     .*/    35 ,    33 , "BUK" ,    0 },</w:t>
      </w:r>
    </w:p>
    <w:p w14:paraId="7661C4F5" w14:textId="77777777" w:rsidR="0007191A" w:rsidRDefault="0007191A" w:rsidP="0007191A">
      <w:pPr>
        <w:pStyle w:val="af7"/>
      </w:pPr>
      <w:r>
        <w:t xml:space="preserve"> {/*.   35     .*/     0 ,    34 , "*  " ,    0 },</w:t>
      </w:r>
    </w:p>
    <w:p w14:paraId="1FCDD987" w14:textId="77777777" w:rsidR="0007191A" w:rsidRDefault="0007191A" w:rsidP="0007191A">
      <w:pPr>
        <w:pStyle w:val="af7"/>
      </w:pPr>
      <w:r>
        <w:t xml:space="preserve">  /*                                               вход с символа - B      */</w:t>
      </w:r>
    </w:p>
    <w:p w14:paraId="371EC086" w14:textId="77777777" w:rsidR="0007191A" w:rsidRDefault="0007191A" w:rsidP="0007191A">
      <w:pPr>
        <w:pStyle w:val="af7"/>
      </w:pPr>
      <w:r>
        <w:t xml:space="preserve"> {/*.   36     .*/    37 ,     0 , "B  " ,    0 },</w:t>
      </w:r>
    </w:p>
    <w:p w14:paraId="31CC9C2A" w14:textId="77777777" w:rsidR="0007191A" w:rsidRDefault="0007191A" w:rsidP="0007191A">
      <w:pPr>
        <w:pStyle w:val="af7"/>
      </w:pPr>
      <w:r>
        <w:t xml:space="preserve"> {/*.   37     .*/    38 ,    36 , "BUK" ,    0 },</w:t>
      </w:r>
    </w:p>
    <w:p w14:paraId="118FB5AD" w14:textId="77777777" w:rsidR="0007191A" w:rsidRDefault="0007191A" w:rsidP="0007191A">
      <w:pPr>
        <w:pStyle w:val="af7"/>
      </w:pPr>
      <w:r>
        <w:t xml:space="preserve"> {/*.   38     .*/     0 ,    37 , "*  " ,    0 },</w:t>
      </w:r>
    </w:p>
    <w:p w14:paraId="51396D16" w14:textId="77777777" w:rsidR="0007191A" w:rsidRDefault="0007191A" w:rsidP="0007191A">
      <w:pPr>
        <w:pStyle w:val="af7"/>
      </w:pPr>
      <w:r>
        <w:t xml:space="preserve">  /*                                               вход с символа - C      */</w:t>
      </w:r>
    </w:p>
    <w:p w14:paraId="231ACA86" w14:textId="77777777" w:rsidR="0007191A" w:rsidRDefault="0007191A" w:rsidP="0007191A">
      <w:pPr>
        <w:pStyle w:val="af7"/>
      </w:pPr>
      <w:r>
        <w:t xml:space="preserve"> {/*.   39     .*/    40 ,     0 , "C  " ,    0 },</w:t>
      </w:r>
    </w:p>
    <w:p w14:paraId="55D82EE0" w14:textId="77777777" w:rsidR="0007191A" w:rsidRDefault="0007191A" w:rsidP="0007191A">
      <w:pPr>
        <w:pStyle w:val="af7"/>
      </w:pPr>
      <w:r>
        <w:t xml:space="preserve"> {/*.   40     .*/    41 ,    39 , "BUK" ,    0 },</w:t>
      </w:r>
    </w:p>
    <w:p w14:paraId="618B2A0E" w14:textId="77777777" w:rsidR="0007191A" w:rsidRDefault="0007191A" w:rsidP="0007191A">
      <w:pPr>
        <w:pStyle w:val="af7"/>
      </w:pPr>
      <w:r>
        <w:t xml:space="preserve"> {/*.   41     .*/     0 ,    40 , "*  " ,    0 },</w:t>
      </w:r>
    </w:p>
    <w:p w14:paraId="32D93D65" w14:textId="77777777" w:rsidR="0007191A" w:rsidRDefault="0007191A" w:rsidP="0007191A">
      <w:pPr>
        <w:pStyle w:val="af7"/>
      </w:pPr>
      <w:r>
        <w:t xml:space="preserve">  /*                                               вход с символа - D      */</w:t>
      </w:r>
    </w:p>
    <w:p w14:paraId="53150B28" w14:textId="77777777" w:rsidR="0007191A" w:rsidRDefault="0007191A" w:rsidP="0007191A">
      <w:pPr>
        <w:pStyle w:val="af7"/>
      </w:pPr>
      <w:r>
        <w:t xml:space="preserve"> {/*.   42     .*/    43 ,     0 , "D  " ,    0 },</w:t>
      </w:r>
    </w:p>
    <w:p w14:paraId="6959D199" w14:textId="77777777" w:rsidR="0007191A" w:rsidRDefault="0007191A" w:rsidP="0007191A">
      <w:pPr>
        <w:pStyle w:val="af7"/>
      </w:pPr>
      <w:r>
        <w:t xml:space="preserve"> {/*.   43     .*/    44 ,    42 , "BUK" ,   45 },</w:t>
      </w:r>
    </w:p>
    <w:p w14:paraId="35CAD325" w14:textId="77777777" w:rsidR="0007191A" w:rsidRDefault="0007191A" w:rsidP="0007191A">
      <w:pPr>
        <w:pStyle w:val="af7"/>
      </w:pPr>
      <w:r>
        <w:t xml:space="preserve"> {/*.   44     .*/     0 ,    43 , "*  " ,    0 },</w:t>
      </w:r>
    </w:p>
    <w:p w14:paraId="4112EFE2" w14:textId="77777777" w:rsidR="0007191A" w:rsidRDefault="0007191A" w:rsidP="0007191A">
      <w:pPr>
        <w:pStyle w:val="af7"/>
      </w:pPr>
    </w:p>
    <w:p w14:paraId="0E8988D9" w14:textId="77777777" w:rsidR="0007191A" w:rsidRDefault="0007191A" w:rsidP="0007191A">
      <w:pPr>
        <w:pStyle w:val="af7"/>
      </w:pPr>
      <w:r>
        <w:t xml:space="preserve"> {/*.   45     .*/    46 ,    42 , "C  " ,    0 },</w:t>
      </w:r>
    </w:p>
    <w:p w14:paraId="4D5394D8" w14:textId="77777777" w:rsidR="0007191A" w:rsidRDefault="0007191A" w:rsidP="0007191A">
      <w:pPr>
        <w:pStyle w:val="af7"/>
      </w:pPr>
      <w:r>
        <w:t xml:space="preserve"> {/*.   46     .*/    47 ,    45 , "L  " ,    0 },</w:t>
      </w:r>
    </w:p>
    <w:p w14:paraId="1A81FC29" w14:textId="77777777" w:rsidR="0007191A" w:rsidRDefault="0007191A" w:rsidP="0007191A">
      <w:pPr>
        <w:pStyle w:val="af7"/>
      </w:pPr>
      <w:r>
        <w:t xml:space="preserve"> {/*.   47     .*/    48 ,    46 , "   " ,    0 },</w:t>
      </w:r>
    </w:p>
    <w:p w14:paraId="07B374A2" w14:textId="77777777" w:rsidR="0007191A" w:rsidRDefault="0007191A" w:rsidP="0007191A">
      <w:pPr>
        <w:pStyle w:val="af7"/>
      </w:pPr>
      <w:r>
        <w:t xml:space="preserve"> {/*.   48     .*/    49 ,    47 , "IDE" ,    0 },</w:t>
      </w:r>
    </w:p>
    <w:p w14:paraId="0A8E2620" w14:textId="77777777" w:rsidR="0007191A" w:rsidRDefault="0007191A" w:rsidP="0007191A">
      <w:pPr>
        <w:pStyle w:val="af7"/>
      </w:pPr>
      <w:r>
        <w:t xml:space="preserve"> {/*.   49     .*/    50 ,    48 , "   " ,    0 },</w:t>
      </w:r>
    </w:p>
    <w:p w14:paraId="0A5940BE" w14:textId="77777777" w:rsidR="0007191A" w:rsidRDefault="0007191A" w:rsidP="0007191A">
      <w:pPr>
        <w:pStyle w:val="af7"/>
      </w:pPr>
      <w:r>
        <w:t xml:space="preserve"> {/*.   50     .*/    51 ,    49 , "B  " ,  187 },</w:t>
      </w:r>
    </w:p>
    <w:p w14:paraId="1D156575" w14:textId="77777777" w:rsidR="0007191A" w:rsidRDefault="0007191A" w:rsidP="0007191A">
      <w:pPr>
        <w:pStyle w:val="af7"/>
      </w:pPr>
      <w:r>
        <w:t xml:space="preserve"> {/*.   51     .*/    52 ,    50 , "I  " ,    0 },</w:t>
      </w:r>
    </w:p>
    <w:p w14:paraId="58E20854" w14:textId="77777777" w:rsidR="0007191A" w:rsidRDefault="0007191A" w:rsidP="0007191A">
      <w:pPr>
        <w:pStyle w:val="af7"/>
      </w:pPr>
      <w:r>
        <w:t xml:space="preserve"> {/*.   52     .*/    53 ,    51 , "N  " ,    0 },</w:t>
      </w:r>
    </w:p>
    <w:p w14:paraId="72665BA6" w14:textId="77777777" w:rsidR="0007191A" w:rsidRDefault="0007191A" w:rsidP="0007191A">
      <w:pPr>
        <w:pStyle w:val="af7"/>
      </w:pPr>
      <w:r>
        <w:t xml:space="preserve"> {/*.   53     .*/    54 ,    52 , "   " ,    0 },</w:t>
      </w:r>
    </w:p>
    <w:p w14:paraId="5BD6E70A" w14:textId="77777777" w:rsidR="0007191A" w:rsidRDefault="0007191A" w:rsidP="0007191A">
      <w:pPr>
        <w:pStyle w:val="af7"/>
      </w:pPr>
      <w:r>
        <w:t xml:space="preserve"> {/*.   54     .*/    55 ,    53 , "F  " ,    0 },</w:t>
      </w:r>
    </w:p>
    <w:p w14:paraId="5E6A4EA9" w14:textId="77777777" w:rsidR="0007191A" w:rsidRDefault="0007191A" w:rsidP="0007191A">
      <w:pPr>
        <w:pStyle w:val="af7"/>
      </w:pPr>
      <w:r>
        <w:t xml:space="preserve"> {/*.   55     .*/    56 ,    54 , "I  " ,    0 },</w:t>
      </w:r>
    </w:p>
    <w:p w14:paraId="2F58960B" w14:textId="77777777" w:rsidR="0007191A" w:rsidRDefault="0007191A" w:rsidP="0007191A">
      <w:pPr>
        <w:pStyle w:val="af7"/>
      </w:pPr>
      <w:r>
        <w:t xml:space="preserve"> {/*.   56     .*/    57 ,    55 , "X  " ,    0 },</w:t>
      </w:r>
    </w:p>
    <w:p w14:paraId="7480E601" w14:textId="77777777" w:rsidR="0007191A" w:rsidRDefault="0007191A" w:rsidP="0007191A">
      <w:pPr>
        <w:pStyle w:val="af7"/>
      </w:pPr>
      <w:r>
        <w:t xml:space="preserve"> {/*.   57     .*/    58 ,    56 , "E  " ,    0 },</w:t>
      </w:r>
    </w:p>
    <w:p w14:paraId="1004B58B" w14:textId="77777777" w:rsidR="0007191A" w:rsidRDefault="0007191A" w:rsidP="0007191A">
      <w:pPr>
        <w:pStyle w:val="af7"/>
      </w:pPr>
      <w:r>
        <w:t xml:space="preserve"> {/*.   58     .*/    59 ,    57 , "D  " ,    0 },</w:t>
      </w:r>
    </w:p>
    <w:p w14:paraId="1FB54EAB" w14:textId="77777777" w:rsidR="0007191A" w:rsidRDefault="0007191A" w:rsidP="0007191A">
      <w:pPr>
        <w:pStyle w:val="af7"/>
      </w:pPr>
      <w:r>
        <w:t xml:space="preserve"> {/*.   59     .*/    60 ,    58 , "(  " ,    0 },</w:t>
      </w:r>
    </w:p>
    <w:p w14:paraId="0997C04E" w14:textId="77777777" w:rsidR="0007191A" w:rsidRDefault="0007191A" w:rsidP="0007191A">
      <w:pPr>
        <w:pStyle w:val="af7"/>
      </w:pPr>
      <w:r>
        <w:t xml:space="preserve"> {/*.   60     .*/    61 ,    59 , "RZR" ,    0 },</w:t>
      </w:r>
    </w:p>
    <w:p w14:paraId="1DB91D12" w14:textId="77777777" w:rsidR="0007191A" w:rsidRDefault="0007191A" w:rsidP="0007191A">
      <w:pPr>
        <w:pStyle w:val="af7"/>
      </w:pPr>
      <w:r>
        <w:t xml:space="preserve"> {/*.   61     .*/    62 ,    60 , ")  " ,    0 },</w:t>
      </w:r>
    </w:p>
    <w:p w14:paraId="619CFFDF" w14:textId="77777777" w:rsidR="0007191A" w:rsidRDefault="0007191A" w:rsidP="0007191A">
      <w:pPr>
        <w:pStyle w:val="af7"/>
      </w:pPr>
      <w:r>
        <w:t xml:space="preserve"> {/*.   62     .*/    63 ,    61 , ";  " ,   65 },</w:t>
      </w:r>
    </w:p>
    <w:p w14:paraId="5F110106" w14:textId="77777777" w:rsidR="0007191A" w:rsidRDefault="0007191A" w:rsidP="0007191A">
      <w:pPr>
        <w:pStyle w:val="af7"/>
      </w:pPr>
      <w:r>
        <w:t xml:space="preserve"> {/*.   63     .*/    64 ,    62 , "ODC" ,    0 },</w:t>
      </w:r>
    </w:p>
    <w:p w14:paraId="2A613C6A" w14:textId="77777777" w:rsidR="0007191A" w:rsidRDefault="0007191A" w:rsidP="0007191A">
      <w:pPr>
        <w:pStyle w:val="af7"/>
      </w:pPr>
      <w:r>
        <w:t xml:space="preserve"> {/*.   64     .*/    65 ,    63 , "*  " ,    0 },</w:t>
      </w:r>
    </w:p>
    <w:p w14:paraId="6F57844C" w14:textId="77777777" w:rsidR="0007191A" w:rsidRDefault="0007191A" w:rsidP="0007191A">
      <w:pPr>
        <w:pStyle w:val="af7"/>
      </w:pPr>
    </w:p>
    <w:p w14:paraId="0B7B56FE" w14:textId="77777777" w:rsidR="0007191A" w:rsidRDefault="0007191A" w:rsidP="0007191A">
      <w:pPr>
        <w:pStyle w:val="af7"/>
      </w:pPr>
      <w:r>
        <w:t xml:space="preserve"> {/*.   65     .*/    66 ,    61 , "I  " ,    0 },</w:t>
      </w:r>
    </w:p>
    <w:p w14:paraId="15C4F9A9" w14:textId="77777777" w:rsidR="0007191A" w:rsidRDefault="0007191A" w:rsidP="0007191A">
      <w:pPr>
        <w:pStyle w:val="af7"/>
      </w:pPr>
      <w:r>
        <w:t xml:space="preserve"> {/*.   66     .*/    67 ,    65 , "N  " ,    0 },</w:t>
      </w:r>
    </w:p>
    <w:p w14:paraId="40AA8264" w14:textId="77777777" w:rsidR="0007191A" w:rsidRDefault="0007191A" w:rsidP="0007191A">
      <w:pPr>
        <w:pStyle w:val="af7"/>
      </w:pPr>
      <w:r>
        <w:t xml:space="preserve"> {/*.   67     .*/    68 ,    66 , "I  " ,    0 },</w:t>
      </w:r>
    </w:p>
    <w:p w14:paraId="6859006E" w14:textId="77777777" w:rsidR="0007191A" w:rsidRDefault="0007191A" w:rsidP="0007191A">
      <w:pPr>
        <w:pStyle w:val="af7"/>
      </w:pPr>
      <w:r>
        <w:t xml:space="preserve"> {/*.   68     .*/    69 ,    67 , "T  " ,    0 },</w:t>
      </w:r>
    </w:p>
    <w:p w14:paraId="39726E74" w14:textId="77777777" w:rsidR="0007191A" w:rsidRDefault="0007191A" w:rsidP="0007191A">
      <w:pPr>
        <w:pStyle w:val="af7"/>
      </w:pPr>
      <w:r>
        <w:t xml:space="preserve"> {/*.   69     .*/    70 ,    68 , "(  " ,    0 },</w:t>
      </w:r>
    </w:p>
    <w:p w14:paraId="76042098" w14:textId="77777777" w:rsidR="0007191A" w:rsidRDefault="0007191A" w:rsidP="0007191A">
      <w:pPr>
        <w:pStyle w:val="af7"/>
      </w:pPr>
      <w:r>
        <w:t xml:space="preserve"> {/*.   70     .*/    71 ,    69 , "LIT" ,    0 },</w:t>
      </w:r>
    </w:p>
    <w:p w14:paraId="176359DD" w14:textId="77777777" w:rsidR="0007191A" w:rsidRDefault="0007191A" w:rsidP="0007191A">
      <w:pPr>
        <w:pStyle w:val="af7"/>
      </w:pPr>
      <w:r>
        <w:t xml:space="preserve"> {/*.   71     .*/    72 ,    70 , ")  " ,    0 },</w:t>
      </w:r>
    </w:p>
    <w:p w14:paraId="597B2376" w14:textId="77777777" w:rsidR="0007191A" w:rsidRDefault="0007191A" w:rsidP="0007191A">
      <w:pPr>
        <w:pStyle w:val="af7"/>
      </w:pPr>
      <w:r>
        <w:t xml:space="preserve"> {/*.   72     .*/    73 ,    71 , ";  " ,    0 },</w:t>
      </w:r>
    </w:p>
    <w:p w14:paraId="640C5E33" w14:textId="77777777" w:rsidR="0007191A" w:rsidRDefault="0007191A" w:rsidP="0007191A">
      <w:pPr>
        <w:pStyle w:val="af7"/>
      </w:pPr>
      <w:r>
        <w:t xml:space="preserve"> {/*.   73     .*/   186 ,    72 , "ODC" ,    0 },</w:t>
      </w:r>
    </w:p>
    <w:p w14:paraId="4986BFCA" w14:textId="77777777" w:rsidR="0007191A" w:rsidRDefault="0007191A" w:rsidP="0007191A">
      <w:pPr>
        <w:pStyle w:val="af7"/>
      </w:pPr>
      <w:r>
        <w:t xml:space="preserve">  /*                                               вход с символа - E      */</w:t>
      </w:r>
    </w:p>
    <w:p w14:paraId="51788C7C" w14:textId="77777777" w:rsidR="0007191A" w:rsidRDefault="0007191A" w:rsidP="0007191A">
      <w:pPr>
        <w:pStyle w:val="af7"/>
      </w:pPr>
      <w:r>
        <w:t xml:space="preserve"> {/*.   74     .*/    75 ,     0 , "E  " ,    0 },</w:t>
      </w:r>
    </w:p>
    <w:p w14:paraId="18B264AA" w14:textId="77777777" w:rsidR="0007191A" w:rsidRDefault="0007191A" w:rsidP="0007191A">
      <w:pPr>
        <w:pStyle w:val="af7"/>
      </w:pPr>
      <w:r>
        <w:t xml:space="preserve"> {/*.   75     .*/    76 ,    74 , "N  " ,   82 },</w:t>
      </w:r>
    </w:p>
    <w:p w14:paraId="0ECC8BA7" w14:textId="77777777" w:rsidR="0007191A" w:rsidRDefault="0007191A" w:rsidP="0007191A">
      <w:pPr>
        <w:pStyle w:val="af7"/>
      </w:pPr>
      <w:r>
        <w:t xml:space="preserve"> {/*.   76     .*/    77 ,    75 , "D  " ,    0 },</w:t>
      </w:r>
    </w:p>
    <w:p w14:paraId="58163A7E" w14:textId="77777777" w:rsidR="0007191A" w:rsidRDefault="0007191A" w:rsidP="0007191A">
      <w:pPr>
        <w:pStyle w:val="af7"/>
      </w:pPr>
      <w:r>
        <w:t xml:space="preserve"> {/*.   77     .*/    78 ,    76 , "   " ,    0 },</w:t>
      </w:r>
    </w:p>
    <w:p w14:paraId="67CECFC9" w14:textId="77777777" w:rsidR="0007191A" w:rsidRDefault="0007191A" w:rsidP="0007191A">
      <w:pPr>
        <w:pStyle w:val="af7"/>
      </w:pPr>
      <w:r>
        <w:t xml:space="preserve"> {/*.   78     .*/    79 ,    77 , "IPR" ,    0 },</w:t>
      </w:r>
    </w:p>
    <w:p w14:paraId="04062DF6" w14:textId="77777777" w:rsidR="0007191A" w:rsidRDefault="0007191A" w:rsidP="0007191A">
      <w:pPr>
        <w:pStyle w:val="af7"/>
      </w:pPr>
      <w:r>
        <w:t xml:space="preserve"> {/*.   79     .*/    80 ,    78 , ";  " ,    0 },</w:t>
      </w:r>
    </w:p>
    <w:p w14:paraId="7C1DE4F8" w14:textId="77777777" w:rsidR="0007191A" w:rsidRDefault="0007191A" w:rsidP="0007191A">
      <w:pPr>
        <w:pStyle w:val="af7"/>
      </w:pPr>
      <w:r>
        <w:t xml:space="preserve"> {/*.   80     .*/    81 ,    79 , "OEN" ,    0 },</w:t>
      </w:r>
    </w:p>
    <w:p w14:paraId="21E5FD8D" w14:textId="77777777" w:rsidR="0007191A" w:rsidRDefault="0007191A" w:rsidP="0007191A">
      <w:pPr>
        <w:pStyle w:val="af7"/>
      </w:pPr>
      <w:r>
        <w:t xml:space="preserve"> {/*.   81     .*/     0 ,    80 , "*  " ,    0 },</w:t>
      </w:r>
    </w:p>
    <w:p w14:paraId="0F3CBCA7" w14:textId="77777777" w:rsidR="0007191A" w:rsidRDefault="0007191A" w:rsidP="0007191A">
      <w:pPr>
        <w:pStyle w:val="af7"/>
      </w:pPr>
    </w:p>
    <w:p w14:paraId="281E0F83" w14:textId="77777777" w:rsidR="0007191A" w:rsidRDefault="0007191A" w:rsidP="0007191A">
      <w:pPr>
        <w:pStyle w:val="af7"/>
      </w:pPr>
      <w:r>
        <w:t xml:space="preserve"> {/*.   82     .*/    83 ,    74 , "BUK" ,    0 },</w:t>
      </w:r>
    </w:p>
    <w:p w14:paraId="2445DAF3" w14:textId="77777777" w:rsidR="0007191A" w:rsidRDefault="0007191A" w:rsidP="0007191A">
      <w:pPr>
        <w:pStyle w:val="af7"/>
      </w:pPr>
      <w:r>
        <w:t xml:space="preserve"> {/*.   83     .*/     0 ,    82 , "*  " ,    0 },</w:t>
      </w:r>
    </w:p>
    <w:p w14:paraId="26ED6542" w14:textId="77777777" w:rsidR="0007191A" w:rsidRDefault="0007191A" w:rsidP="0007191A">
      <w:pPr>
        <w:pStyle w:val="af7"/>
      </w:pPr>
      <w:r>
        <w:t xml:space="preserve">  /*                                               вход с символа - M      */</w:t>
      </w:r>
    </w:p>
    <w:p w14:paraId="7C526BAA" w14:textId="77777777" w:rsidR="0007191A" w:rsidRDefault="0007191A" w:rsidP="0007191A">
      <w:pPr>
        <w:pStyle w:val="af7"/>
      </w:pPr>
      <w:r>
        <w:t xml:space="preserve"> {/*.   84     .*/    85 ,     0 , "M  " ,    0 },</w:t>
      </w:r>
    </w:p>
    <w:p w14:paraId="00F95F09" w14:textId="77777777" w:rsidR="0007191A" w:rsidRDefault="0007191A" w:rsidP="0007191A">
      <w:pPr>
        <w:pStyle w:val="af7"/>
      </w:pPr>
      <w:r>
        <w:t xml:space="preserve"> {/*.   85     .*/    86 ,    84 , "BUK" ,    0 },</w:t>
      </w:r>
    </w:p>
    <w:p w14:paraId="79BF7C8F" w14:textId="77777777" w:rsidR="0007191A" w:rsidRDefault="0007191A" w:rsidP="0007191A">
      <w:pPr>
        <w:pStyle w:val="af7"/>
      </w:pPr>
      <w:r>
        <w:t xml:space="preserve"> {/*.   86     .*/     0 ,    85 , "*  " ,    0 },</w:t>
      </w:r>
    </w:p>
    <w:p w14:paraId="421A852B" w14:textId="77777777" w:rsidR="0007191A" w:rsidRDefault="0007191A" w:rsidP="0007191A">
      <w:pPr>
        <w:pStyle w:val="af7"/>
      </w:pPr>
      <w:r>
        <w:t xml:space="preserve">  /*                                               вход с символа - P      */</w:t>
      </w:r>
    </w:p>
    <w:p w14:paraId="0E73945F" w14:textId="77777777" w:rsidR="0007191A" w:rsidRDefault="0007191A" w:rsidP="0007191A">
      <w:pPr>
        <w:pStyle w:val="af7"/>
      </w:pPr>
      <w:r>
        <w:t xml:space="preserve"> {/*.   87     .*/    88 ,     0 , "P  " ,    0 },</w:t>
      </w:r>
    </w:p>
    <w:p w14:paraId="030FBA83" w14:textId="77777777" w:rsidR="0007191A" w:rsidRDefault="0007191A" w:rsidP="0007191A">
      <w:pPr>
        <w:pStyle w:val="af7"/>
      </w:pPr>
      <w:r>
        <w:t xml:space="preserve"> {/*.   88     .*/    89 ,    87 , "BUK" ,    0 },</w:t>
      </w:r>
    </w:p>
    <w:p w14:paraId="0D72D756" w14:textId="77777777" w:rsidR="0007191A" w:rsidRDefault="0007191A" w:rsidP="0007191A">
      <w:pPr>
        <w:pStyle w:val="af7"/>
      </w:pPr>
      <w:r>
        <w:t xml:space="preserve"> {/*.   89     .*/     0 ,    88 , "*  " ,    0 },</w:t>
      </w:r>
    </w:p>
    <w:p w14:paraId="09BBA403" w14:textId="77777777" w:rsidR="0007191A" w:rsidRDefault="0007191A" w:rsidP="0007191A">
      <w:pPr>
        <w:pStyle w:val="af7"/>
      </w:pPr>
      <w:r>
        <w:t xml:space="preserve">  /*                                               вход с символа - X      */</w:t>
      </w:r>
    </w:p>
    <w:p w14:paraId="7E8FC02F" w14:textId="77777777" w:rsidR="0007191A" w:rsidRDefault="0007191A" w:rsidP="0007191A">
      <w:pPr>
        <w:pStyle w:val="af7"/>
      </w:pPr>
      <w:r>
        <w:t xml:space="preserve"> {/*.   90     .*/    91 ,     0 , "X  " ,    0 },</w:t>
      </w:r>
    </w:p>
    <w:p w14:paraId="6BCCB4A5" w14:textId="77777777" w:rsidR="0007191A" w:rsidRDefault="0007191A" w:rsidP="0007191A">
      <w:pPr>
        <w:pStyle w:val="af7"/>
      </w:pPr>
      <w:r>
        <w:t xml:space="preserve"> {/*.   91     .*/    92 ,    90 , "BUK" ,    0 },</w:t>
      </w:r>
    </w:p>
    <w:p w14:paraId="273B1B99" w14:textId="77777777" w:rsidR="0007191A" w:rsidRDefault="0007191A" w:rsidP="0007191A">
      <w:pPr>
        <w:pStyle w:val="af7"/>
      </w:pPr>
      <w:r>
        <w:lastRenderedPageBreak/>
        <w:t xml:space="preserve"> {/*.   92     .*/     0 ,    91 , "*  " ,    0 },</w:t>
      </w:r>
    </w:p>
    <w:p w14:paraId="219E8796" w14:textId="77777777" w:rsidR="0007191A" w:rsidRDefault="0007191A" w:rsidP="0007191A">
      <w:pPr>
        <w:pStyle w:val="af7"/>
      </w:pPr>
      <w:r>
        <w:t xml:space="preserve">  /*                                               вход с символа - BUK    */</w:t>
      </w:r>
    </w:p>
    <w:p w14:paraId="59C45883" w14:textId="77777777" w:rsidR="0007191A" w:rsidRDefault="0007191A" w:rsidP="0007191A">
      <w:pPr>
        <w:pStyle w:val="af7"/>
      </w:pPr>
      <w:r>
        <w:t xml:space="preserve"> {/*.   93     .*/    94 ,     0 , "BUK" ,    0 },</w:t>
      </w:r>
    </w:p>
    <w:p w14:paraId="5C847D51" w14:textId="77777777" w:rsidR="0007191A" w:rsidRDefault="0007191A" w:rsidP="0007191A">
      <w:pPr>
        <w:pStyle w:val="af7"/>
      </w:pPr>
      <w:r>
        <w:t xml:space="preserve"> {/*.   94     .*/    95 ,    93 , "IDE" ,    0 },</w:t>
      </w:r>
    </w:p>
    <w:p w14:paraId="61C8838F" w14:textId="77777777" w:rsidR="0007191A" w:rsidRDefault="0007191A" w:rsidP="0007191A">
      <w:pPr>
        <w:pStyle w:val="af7"/>
      </w:pPr>
      <w:r>
        <w:t xml:space="preserve"> {/*    95     .*/     0 ,    94 , "*  " ,    0 },</w:t>
      </w:r>
    </w:p>
    <w:p w14:paraId="646BFDCF" w14:textId="77777777" w:rsidR="0007191A" w:rsidRDefault="0007191A" w:rsidP="0007191A">
      <w:pPr>
        <w:pStyle w:val="af7"/>
      </w:pPr>
      <w:r>
        <w:t xml:space="preserve">  /*                                               вход с символа - IDE    */</w:t>
      </w:r>
    </w:p>
    <w:p w14:paraId="1DF4C784" w14:textId="77777777" w:rsidR="0007191A" w:rsidRDefault="0007191A" w:rsidP="0007191A">
      <w:pPr>
        <w:pStyle w:val="af7"/>
      </w:pPr>
      <w:r>
        <w:t xml:space="preserve"> {/*.   96     .*/    97 ,     0 , "IDE" ,    0 },</w:t>
      </w:r>
    </w:p>
    <w:p w14:paraId="5296DA36" w14:textId="77777777" w:rsidR="0007191A" w:rsidRDefault="0007191A" w:rsidP="0007191A">
      <w:pPr>
        <w:pStyle w:val="af7"/>
      </w:pPr>
      <w:r>
        <w:t xml:space="preserve"> {/*.   97     .*/    98 ,    96 , "BUK" ,  100 },</w:t>
      </w:r>
    </w:p>
    <w:p w14:paraId="003E197F" w14:textId="77777777" w:rsidR="0007191A" w:rsidRDefault="0007191A" w:rsidP="0007191A">
      <w:pPr>
        <w:pStyle w:val="af7"/>
      </w:pPr>
      <w:r>
        <w:t xml:space="preserve"> {/*.   98     .*/    99 ,    97 , "IDE" ,    0 },</w:t>
      </w:r>
    </w:p>
    <w:p w14:paraId="6964C260" w14:textId="77777777" w:rsidR="0007191A" w:rsidRDefault="0007191A" w:rsidP="0007191A">
      <w:pPr>
        <w:pStyle w:val="af7"/>
      </w:pPr>
      <w:r>
        <w:t xml:space="preserve"> {/*.   99     .*/     0 ,    98 , "*  " ,    0 },</w:t>
      </w:r>
    </w:p>
    <w:p w14:paraId="5981C147" w14:textId="77777777" w:rsidR="0007191A" w:rsidRDefault="0007191A" w:rsidP="0007191A">
      <w:pPr>
        <w:pStyle w:val="af7"/>
      </w:pPr>
    </w:p>
    <w:p w14:paraId="61E0B84D" w14:textId="77777777" w:rsidR="0007191A" w:rsidRDefault="0007191A" w:rsidP="0007191A">
      <w:pPr>
        <w:pStyle w:val="af7"/>
      </w:pPr>
      <w:r>
        <w:t xml:space="preserve"> {/*.  100     .*/   101 ,    96 , "CIF" ,  103 },</w:t>
      </w:r>
    </w:p>
    <w:p w14:paraId="050B5750" w14:textId="77777777" w:rsidR="0007191A" w:rsidRDefault="0007191A" w:rsidP="0007191A">
      <w:pPr>
        <w:pStyle w:val="af7"/>
      </w:pPr>
      <w:r>
        <w:t xml:space="preserve"> {/*.  101     .*/   102 ,   100 , "IDE" ,    0 },</w:t>
      </w:r>
    </w:p>
    <w:p w14:paraId="1F215CC6" w14:textId="77777777" w:rsidR="0007191A" w:rsidRDefault="0007191A" w:rsidP="0007191A">
      <w:pPr>
        <w:pStyle w:val="af7"/>
      </w:pPr>
      <w:r>
        <w:t xml:space="preserve"> {/*.  102     .*/     0 ,   101 , "*  " ,    0 },</w:t>
      </w:r>
    </w:p>
    <w:p w14:paraId="5DF0E10F" w14:textId="77777777" w:rsidR="0007191A" w:rsidRDefault="0007191A" w:rsidP="0007191A">
      <w:pPr>
        <w:pStyle w:val="af7"/>
      </w:pPr>
    </w:p>
    <w:p w14:paraId="7CF6E113" w14:textId="77777777" w:rsidR="0007191A" w:rsidRDefault="0007191A" w:rsidP="0007191A">
      <w:pPr>
        <w:pStyle w:val="af7"/>
      </w:pPr>
      <w:r>
        <w:t xml:space="preserve"> {/*.  103     .*/   104 ,    96 , "IPE" ,  105 },</w:t>
      </w:r>
    </w:p>
    <w:p w14:paraId="262593EF" w14:textId="77777777" w:rsidR="0007191A" w:rsidRDefault="0007191A" w:rsidP="0007191A">
      <w:pPr>
        <w:pStyle w:val="af7"/>
      </w:pPr>
      <w:r>
        <w:t xml:space="preserve"> {/*.  104     .*/     0 ,   103 , "*  " ,    0 },</w:t>
      </w:r>
    </w:p>
    <w:p w14:paraId="0AA8FF62" w14:textId="77777777" w:rsidR="0007191A" w:rsidRDefault="0007191A" w:rsidP="0007191A">
      <w:pPr>
        <w:pStyle w:val="af7"/>
      </w:pPr>
    </w:p>
    <w:p w14:paraId="105A17FD" w14:textId="77777777" w:rsidR="0007191A" w:rsidRDefault="0007191A" w:rsidP="0007191A">
      <w:pPr>
        <w:pStyle w:val="af7"/>
      </w:pPr>
      <w:r>
        <w:t xml:space="preserve"> {/*.  105     .*/   106 ,    96 , "IPR" ,    0 },</w:t>
      </w:r>
    </w:p>
    <w:p w14:paraId="6B570007" w14:textId="77777777" w:rsidR="0007191A" w:rsidRDefault="0007191A" w:rsidP="0007191A">
      <w:pPr>
        <w:pStyle w:val="af7"/>
      </w:pPr>
      <w:r>
        <w:t xml:space="preserve"> {/*.  106     .*/     0 ,   105 , "*  " ,    0 },</w:t>
      </w:r>
    </w:p>
    <w:p w14:paraId="03A8F273" w14:textId="77777777" w:rsidR="0007191A" w:rsidRDefault="0007191A" w:rsidP="0007191A">
      <w:pPr>
        <w:pStyle w:val="af7"/>
      </w:pPr>
      <w:r>
        <w:t xml:space="preserve">  /*                                               вход с символа - +      */</w:t>
      </w:r>
    </w:p>
    <w:p w14:paraId="0369DA75" w14:textId="77777777" w:rsidR="0007191A" w:rsidRDefault="0007191A" w:rsidP="0007191A">
      <w:pPr>
        <w:pStyle w:val="af7"/>
      </w:pPr>
      <w:r>
        <w:t xml:space="preserve"> {/*.  107     .*/   108 ,     0 , "+  " ,    0 },</w:t>
      </w:r>
    </w:p>
    <w:p w14:paraId="0EEE6238" w14:textId="77777777" w:rsidR="0007191A" w:rsidRDefault="0007191A" w:rsidP="0007191A">
      <w:pPr>
        <w:pStyle w:val="af7"/>
      </w:pPr>
      <w:r>
        <w:t xml:space="preserve"> {/*.  108     .*/   109 ,   107 , "ZNK" ,    0 },</w:t>
      </w:r>
    </w:p>
    <w:p w14:paraId="6A3ABC28" w14:textId="77777777" w:rsidR="0007191A" w:rsidRDefault="0007191A" w:rsidP="0007191A">
      <w:pPr>
        <w:pStyle w:val="af7"/>
      </w:pPr>
      <w:r>
        <w:t xml:space="preserve"> {/*.  109     .*/     0 ,   108 , "*  " ,    0 },</w:t>
      </w:r>
    </w:p>
    <w:p w14:paraId="6A51451D" w14:textId="77777777" w:rsidR="0007191A" w:rsidRDefault="0007191A" w:rsidP="0007191A">
      <w:pPr>
        <w:pStyle w:val="af7"/>
      </w:pPr>
      <w:r>
        <w:t xml:space="preserve">  /*                                               вход с символа - -      */</w:t>
      </w:r>
    </w:p>
    <w:p w14:paraId="4AD549AB" w14:textId="77777777" w:rsidR="0007191A" w:rsidRDefault="0007191A" w:rsidP="0007191A">
      <w:pPr>
        <w:pStyle w:val="af7"/>
      </w:pPr>
      <w:r>
        <w:t xml:space="preserve"> {/*.  110     .*/   111 ,     0 , "-  " ,    0 },</w:t>
      </w:r>
    </w:p>
    <w:p w14:paraId="737800AE" w14:textId="77777777" w:rsidR="0007191A" w:rsidRDefault="0007191A" w:rsidP="0007191A">
      <w:pPr>
        <w:pStyle w:val="af7"/>
      </w:pPr>
      <w:r>
        <w:t xml:space="preserve"> {/*.  111     .*/   112 ,   110 , "ZNK" ,    0 },</w:t>
      </w:r>
    </w:p>
    <w:p w14:paraId="5DBF1210" w14:textId="77777777" w:rsidR="0007191A" w:rsidRDefault="0007191A" w:rsidP="0007191A">
      <w:pPr>
        <w:pStyle w:val="af7"/>
      </w:pPr>
      <w:r>
        <w:t xml:space="preserve"> {/*.  112     .*/     0 ,   111 , "*  " ,    0 },</w:t>
      </w:r>
    </w:p>
    <w:p w14:paraId="0624DD96" w14:textId="77777777" w:rsidR="0007191A" w:rsidRDefault="0007191A" w:rsidP="0007191A">
      <w:pPr>
        <w:pStyle w:val="af7"/>
      </w:pPr>
      <w:r>
        <w:t xml:space="preserve">  /*                                               вход с символа - IPR    */</w:t>
      </w:r>
    </w:p>
    <w:p w14:paraId="4F557AF0" w14:textId="77777777" w:rsidR="0007191A" w:rsidRDefault="0007191A" w:rsidP="0007191A">
      <w:pPr>
        <w:pStyle w:val="af7"/>
      </w:pPr>
      <w:r>
        <w:t xml:space="preserve"> {/*.  113     .*/   114 ,     0 , "IPR" ,    0 },</w:t>
      </w:r>
    </w:p>
    <w:p w14:paraId="1D5A32EA" w14:textId="77777777" w:rsidR="0007191A" w:rsidRDefault="0007191A" w:rsidP="0007191A">
      <w:pPr>
        <w:pStyle w:val="af7"/>
      </w:pPr>
      <w:r>
        <w:t xml:space="preserve"> {/*.  114     .*/   115 ,   113 , ":  " ,    0 },</w:t>
      </w:r>
    </w:p>
    <w:p w14:paraId="285FF9CD" w14:textId="77777777" w:rsidR="0007191A" w:rsidRDefault="0007191A" w:rsidP="0007191A">
      <w:pPr>
        <w:pStyle w:val="af7"/>
      </w:pPr>
      <w:r>
        <w:t xml:space="preserve"> {/*.  115     .*/   116 ,   114 , "P  " ,    0 },</w:t>
      </w:r>
    </w:p>
    <w:p w14:paraId="04FEE932" w14:textId="77777777" w:rsidR="0007191A" w:rsidRDefault="0007191A" w:rsidP="0007191A">
      <w:pPr>
        <w:pStyle w:val="af7"/>
      </w:pPr>
      <w:r>
        <w:t xml:space="preserve"> {/*.  116     .*/   117 ,   115 , "R  " ,    0 },</w:t>
      </w:r>
    </w:p>
    <w:p w14:paraId="4244CDB9" w14:textId="77777777" w:rsidR="0007191A" w:rsidRDefault="0007191A" w:rsidP="0007191A">
      <w:pPr>
        <w:pStyle w:val="af7"/>
      </w:pPr>
      <w:r>
        <w:t xml:space="preserve"> {/*.  117     .*/   118 ,   116 , "O  " ,    0 },</w:t>
      </w:r>
    </w:p>
    <w:p w14:paraId="649512A3" w14:textId="77777777" w:rsidR="0007191A" w:rsidRDefault="0007191A" w:rsidP="0007191A">
      <w:pPr>
        <w:pStyle w:val="af7"/>
      </w:pPr>
      <w:r>
        <w:t xml:space="preserve"> {/*.  118     .*/   119 ,   117 , "C  " ,    0 },</w:t>
      </w:r>
    </w:p>
    <w:p w14:paraId="45F8EEA7" w14:textId="77777777" w:rsidR="0007191A" w:rsidRDefault="0007191A" w:rsidP="0007191A">
      <w:pPr>
        <w:pStyle w:val="af7"/>
      </w:pPr>
      <w:r>
        <w:t xml:space="preserve"> {/*.  119     .*/   120 ,   118 , "   " ,    0 },</w:t>
      </w:r>
    </w:p>
    <w:p w14:paraId="79E844AC" w14:textId="77777777" w:rsidR="0007191A" w:rsidRDefault="0007191A" w:rsidP="0007191A">
      <w:pPr>
        <w:pStyle w:val="af7"/>
      </w:pPr>
      <w:r>
        <w:t xml:space="preserve"> {/*.  120     .*/   121 ,   119 , "O  " ,    0 },</w:t>
      </w:r>
    </w:p>
    <w:p w14:paraId="5E9F69AD" w14:textId="77777777" w:rsidR="0007191A" w:rsidRDefault="0007191A" w:rsidP="0007191A">
      <w:pPr>
        <w:pStyle w:val="af7"/>
      </w:pPr>
      <w:r>
        <w:t xml:space="preserve"> {/*.  121     .*/   122 ,   120 , "P  " ,    0 },</w:t>
      </w:r>
    </w:p>
    <w:p w14:paraId="24A600F8" w14:textId="77777777" w:rsidR="0007191A" w:rsidRDefault="0007191A" w:rsidP="0007191A">
      <w:pPr>
        <w:pStyle w:val="af7"/>
      </w:pPr>
      <w:r>
        <w:t xml:space="preserve"> {/*.  122     .*/   123 ,   121 , "T  " ,    0 },</w:t>
      </w:r>
    </w:p>
    <w:p w14:paraId="0F7FEBE2" w14:textId="77777777" w:rsidR="0007191A" w:rsidRDefault="0007191A" w:rsidP="0007191A">
      <w:pPr>
        <w:pStyle w:val="af7"/>
      </w:pPr>
      <w:r>
        <w:t xml:space="preserve"> {/*.  123     .*/   124 ,   122 , "I  " ,    0 },</w:t>
      </w:r>
    </w:p>
    <w:p w14:paraId="39890303" w14:textId="77777777" w:rsidR="0007191A" w:rsidRDefault="0007191A" w:rsidP="0007191A">
      <w:pPr>
        <w:pStyle w:val="af7"/>
      </w:pPr>
      <w:r>
        <w:t xml:space="preserve"> {/*.  124     .*/   125 ,   123 , "O  " ,    0 },</w:t>
      </w:r>
    </w:p>
    <w:p w14:paraId="58454F9F" w14:textId="77777777" w:rsidR="0007191A" w:rsidRDefault="0007191A" w:rsidP="0007191A">
      <w:pPr>
        <w:pStyle w:val="af7"/>
      </w:pPr>
      <w:r>
        <w:t xml:space="preserve"> {/*.  125     .*/   126 ,   124 , "N  " ,    0 },</w:t>
      </w:r>
    </w:p>
    <w:p w14:paraId="760C762D" w14:textId="77777777" w:rsidR="0007191A" w:rsidRDefault="0007191A" w:rsidP="0007191A">
      <w:pPr>
        <w:pStyle w:val="af7"/>
      </w:pPr>
      <w:r>
        <w:t xml:space="preserve"> {/*.  126     .*/   127 ,   125 , "S  " ,    0 },</w:t>
      </w:r>
    </w:p>
    <w:p w14:paraId="571EA05F" w14:textId="77777777" w:rsidR="0007191A" w:rsidRDefault="0007191A" w:rsidP="0007191A">
      <w:pPr>
        <w:pStyle w:val="af7"/>
      </w:pPr>
      <w:r>
        <w:t xml:space="preserve"> {/*.  127     .*/   128 ,   126 , "(  " ,    0 },</w:t>
      </w:r>
    </w:p>
    <w:p w14:paraId="4CFB3873" w14:textId="77777777" w:rsidR="0007191A" w:rsidRDefault="0007191A" w:rsidP="0007191A">
      <w:pPr>
        <w:pStyle w:val="af7"/>
      </w:pPr>
      <w:r>
        <w:t xml:space="preserve"> {/*.  128     .*/   129 ,   127 , "M  " ,    0 },</w:t>
      </w:r>
    </w:p>
    <w:p w14:paraId="5CB168BF" w14:textId="77777777" w:rsidR="0007191A" w:rsidRDefault="0007191A" w:rsidP="0007191A">
      <w:pPr>
        <w:pStyle w:val="af7"/>
      </w:pPr>
      <w:r>
        <w:t xml:space="preserve"> {/*.  129     .*/   130 ,   128 , "A  " ,    0 },</w:t>
      </w:r>
    </w:p>
    <w:p w14:paraId="1D0C407B" w14:textId="77777777" w:rsidR="0007191A" w:rsidRDefault="0007191A" w:rsidP="0007191A">
      <w:pPr>
        <w:pStyle w:val="af7"/>
      </w:pPr>
      <w:r>
        <w:t xml:space="preserve"> {/*.  130     .*/   131 ,   129 , "I  " ,    0 },</w:t>
      </w:r>
    </w:p>
    <w:p w14:paraId="7A126108" w14:textId="77777777" w:rsidR="0007191A" w:rsidRDefault="0007191A" w:rsidP="0007191A">
      <w:pPr>
        <w:pStyle w:val="af7"/>
      </w:pPr>
      <w:r>
        <w:t xml:space="preserve"> {/*.  131     .*/   132 ,   130 , "N  " ,    0 },</w:t>
      </w:r>
    </w:p>
    <w:p w14:paraId="2E217282" w14:textId="77777777" w:rsidR="0007191A" w:rsidRDefault="0007191A" w:rsidP="0007191A">
      <w:pPr>
        <w:pStyle w:val="af7"/>
      </w:pPr>
      <w:r>
        <w:t xml:space="preserve"> {/*.  132     .*/   133 ,   131 , ")  " ,    0 },</w:t>
      </w:r>
    </w:p>
    <w:p w14:paraId="5432AFC8" w14:textId="77777777" w:rsidR="0007191A" w:rsidRDefault="0007191A" w:rsidP="0007191A">
      <w:pPr>
        <w:pStyle w:val="af7"/>
      </w:pPr>
      <w:r>
        <w:t xml:space="preserve"> {/*.  133     .*/   134 ,   132 , ";  " ,    0 },</w:t>
      </w:r>
    </w:p>
    <w:p w14:paraId="378E5B3B" w14:textId="77777777" w:rsidR="0007191A" w:rsidRDefault="0007191A" w:rsidP="0007191A">
      <w:pPr>
        <w:pStyle w:val="af7"/>
      </w:pPr>
      <w:r>
        <w:t xml:space="preserve"> {/*.  134     .*/   135 ,   133 , "OPR" ,    0 },</w:t>
      </w:r>
    </w:p>
    <w:p w14:paraId="6B4EBC86" w14:textId="77777777" w:rsidR="0007191A" w:rsidRDefault="0007191A" w:rsidP="0007191A">
      <w:pPr>
        <w:pStyle w:val="af7"/>
      </w:pPr>
      <w:r>
        <w:t xml:space="preserve"> {/*.  135     .*/     0 ,   134 , "*  " ,    0 },</w:t>
      </w:r>
    </w:p>
    <w:p w14:paraId="46A35591" w14:textId="77777777" w:rsidR="0007191A" w:rsidRDefault="0007191A" w:rsidP="0007191A">
      <w:pPr>
        <w:pStyle w:val="af7"/>
      </w:pPr>
      <w:r>
        <w:t xml:space="preserve"> /*                                                вход с символа - CIF    */</w:t>
      </w:r>
    </w:p>
    <w:p w14:paraId="0316834E" w14:textId="77777777" w:rsidR="0007191A" w:rsidRDefault="0007191A" w:rsidP="0007191A">
      <w:pPr>
        <w:pStyle w:val="af7"/>
      </w:pPr>
      <w:r>
        <w:t xml:space="preserve"> {/*.  136     .*/   137 ,     0 , "CIF" ,    0 },</w:t>
      </w:r>
    </w:p>
    <w:p w14:paraId="11B802D5" w14:textId="77777777" w:rsidR="0007191A" w:rsidRDefault="0007191A" w:rsidP="0007191A">
      <w:pPr>
        <w:pStyle w:val="af7"/>
      </w:pPr>
      <w:r>
        <w:t xml:space="preserve"> {/*.  137     .*/   138 ,   136 , "RZR" ,    0 },</w:t>
      </w:r>
    </w:p>
    <w:p w14:paraId="5B516166" w14:textId="77777777" w:rsidR="0007191A" w:rsidRDefault="0007191A" w:rsidP="0007191A">
      <w:pPr>
        <w:pStyle w:val="af7"/>
      </w:pPr>
      <w:r>
        <w:t xml:space="preserve"> {/*.  138     .*/     0 ,     0 , "*  " ,    0 },</w:t>
      </w:r>
    </w:p>
    <w:p w14:paraId="5C12637D" w14:textId="77777777" w:rsidR="0007191A" w:rsidRDefault="0007191A" w:rsidP="0007191A">
      <w:pPr>
        <w:pStyle w:val="af7"/>
      </w:pPr>
      <w:r>
        <w:t xml:space="preserve">  /*                                               вход с символа - RZR    */</w:t>
      </w:r>
    </w:p>
    <w:p w14:paraId="487F9FA8" w14:textId="77777777" w:rsidR="0007191A" w:rsidRDefault="0007191A" w:rsidP="0007191A">
      <w:pPr>
        <w:pStyle w:val="af7"/>
      </w:pPr>
      <w:r>
        <w:t xml:space="preserve"> {/*.  139     .*/   140 ,     0 , "RZR" ,    0 },</w:t>
      </w:r>
    </w:p>
    <w:p w14:paraId="631CC36D" w14:textId="77777777" w:rsidR="0007191A" w:rsidRDefault="0007191A" w:rsidP="0007191A">
      <w:pPr>
        <w:pStyle w:val="af7"/>
      </w:pPr>
      <w:r>
        <w:t xml:space="preserve"> {/*.  140     .*/   141 ,   139 , "CIF" ,    0 },</w:t>
      </w:r>
    </w:p>
    <w:p w14:paraId="61820CCE" w14:textId="77777777" w:rsidR="0007191A" w:rsidRDefault="0007191A" w:rsidP="0007191A">
      <w:pPr>
        <w:pStyle w:val="af7"/>
      </w:pPr>
      <w:r>
        <w:t xml:space="preserve"> {/*.  141     .*/   142 ,   140 , "RZR" ,    0 },</w:t>
      </w:r>
    </w:p>
    <w:p w14:paraId="55321D5E" w14:textId="77777777" w:rsidR="0007191A" w:rsidRDefault="0007191A" w:rsidP="0007191A">
      <w:pPr>
        <w:pStyle w:val="af7"/>
      </w:pPr>
      <w:r>
        <w:t xml:space="preserve"> {/*.  142     .*/     0 ,   141 , "*  " ,    0 },</w:t>
      </w:r>
    </w:p>
    <w:p w14:paraId="7E9D7384" w14:textId="77777777" w:rsidR="0007191A" w:rsidRDefault="0007191A" w:rsidP="0007191A">
      <w:pPr>
        <w:pStyle w:val="af7"/>
      </w:pPr>
      <w:r>
        <w:t xml:space="preserve">  /*                                               вход с символа - MAN    */</w:t>
      </w:r>
    </w:p>
    <w:p w14:paraId="79657D05" w14:textId="77777777" w:rsidR="0007191A" w:rsidRDefault="0007191A" w:rsidP="0007191A">
      <w:pPr>
        <w:pStyle w:val="af7"/>
      </w:pPr>
      <w:r>
        <w:t xml:space="preserve"> {/*.  143     .*/   144 ,     0 , "MAN" ,    0 },</w:t>
      </w:r>
    </w:p>
    <w:p w14:paraId="457A2293" w14:textId="77777777" w:rsidR="0007191A" w:rsidRDefault="0007191A" w:rsidP="0007191A">
      <w:pPr>
        <w:pStyle w:val="af7"/>
      </w:pPr>
      <w:r>
        <w:t xml:space="preserve"> {/*.  144     .*/   145 ,   143 , "B  " ,  147 },</w:t>
      </w:r>
    </w:p>
    <w:p w14:paraId="798D41AF" w14:textId="77777777" w:rsidR="0007191A" w:rsidRDefault="0007191A" w:rsidP="0007191A">
      <w:pPr>
        <w:pStyle w:val="af7"/>
      </w:pPr>
      <w:r>
        <w:t xml:space="preserve"> {/*.  145     .*/   146 ,   144 , "LIT" ,    0 },</w:t>
      </w:r>
    </w:p>
    <w:p w14:paraId="3B1DC013" w14:textId="77777777" w:rsidR="0007191A" w:rsidRDefault="0007191A" w:rsidP="0007191A">
      <w:pPr>
        <w:pStyle w:val="af7"/>
      </w:pPr>
      <w:r>
        <w:t xml:space="preserve"> {/*.  146     .*/     0 ,   145 , "*  " ,    0 },</w:t>
      </w:r>
    </w:p>
    <w:p w14:paraId="7F5E6926" w14:textId="77777777" w:rsidR="0007191A" w:rsidRDefault="0007191A" w:rsidP="0007191A">
      <w:pPr>
        <w:pStyle w:val="af7"/>
      </w:pPr>
    </w:p>
    <w:p w14:paraId="63F4C53F" w14:textId="77777777" w:rsidR="0007191A" w:rsidRDefault="0007191A" w:rsidP="0007191A">
      <w:pPr>
        <w:pStyle w:val="af7"/>
      </w:pPr>
      <w:r>
        <w:t xml:space="preserve"> {/*.  147     .*/   148 ,   143 , "0  " ,  150 },</w:t>
      </w:r>
    </w:p>
    <w:p w14:paraId="403FF833" w14:textId="77777777" w:rsidR="0007191A" w:rsidRDefault="0007191A" w:rsidP="0007191A">
      <w:pPr>
        <w:pStyle w:val="af7"/>
      </w:pPr>
      <w:r>
        <w:t xml:space="preserve"> {/*.  148     .*/   149 ,   147 , "MAN" ,    0 },</w:t>
      </w:r>
    </w:p>
    <w:p w14:paraId="71218F18" w14:textId="77777777" w:rsidR="0007191A" w:rsidRDefault="0007191A" w:rsidP="0007191A">
      <w:pPr>
        <w:pStyle w:val="af7"/>
      </w:pPr>
      <w:r>
        <w:t xml:space="preserve"> {/*.  149     .*/     0 ,   148 , "*  " ,    0 },</w:t>
      </w:r>
    </w:p>
    <w:p w14:paraId="2F7B925E" w14:textId="77777777" w:rsidR="0007191A" w:rsidRDefault="0007191A" w:rsidP="0007191A">
      <w:pPr>
        <w:pStyle w:val="af7"/>
      </w:pPr>
    </w:p>
    <w:p w14:paraId="32AAE35C" w14:textId="77777777" w:rsidR="0007191A" w:rsidRDefault="0007191A" w:rsidP="0007191A">
      <w:pPr>
        <w:pStyle w:val="af7"/>
      </w:pPr>
      <w:r>
        <w:t xml:space="preserve"> {/*.  150     .*/   151 ,   143 , "1  " ,    0 },</w:t>
      </w:r>
    </w:p>
    <w:p w14:paraId="60E117A3" w14:textId="77777777" w:rsidR="0007191A" w:rsidRDefault="0007191A" w:rsidP="0007191A">
      <w:pPr>
        <w:pStyle w:val="af7"/>
      </w:pPr>
      <w:r>
        <w:t xml:space="preserve"> {/*.  151     .*/   152 ,   150 , "MAN" ,    0 },</w:t>
      </w:r>
    </w:p>
    <w:p w14:paraId="3654B28A" w14:textId="77777777" w:rsidR="0007191A" w:rsidRDefault="0007191A" w:rsidP="0007191A">
      <w:pPr>
        <w:pStyle w:val="af7"/>
      </w:pPr>
      <w:r>
        <w:t xml:space="preserve"> {/*.  152     .*/     0 ,   151 , "*  " ,    0 },</w:t>
      </w:r>
    </w:p>
    <w:p w14:paraId="6A52284E" w14:textId="77777777" w:rsidR="0007191A" w:rsidRDefault="0007191A" w:rsidP="0007191A">
      <w:pPr>
        <w:pStyle w:val="af7"/>
      </w:pPr>
      <w:r>
        <w:t xml:space="preserve">  /*                                               вход с символа - IPE    */</w:t>
      </w:r>
    </w:p>
    <w:p w14:paraId="6CE11FCF" w14:textId="77777777" w:rsidR="0007191A" w:rsidRDefault="0007191A" w:rsidP="0007191A">
      <w:pPr>
        <w:pStyle w:val="af7"/>
      </w:pPr>
      <w:r>
        <w:t xml:space="preserve"> {/*.  153     .*/   154 ,     0 , "IPE" ,    0 },</w:t>
      </w:r>
    </w:p>
    <w:p w14:paraId="138E427C" w14:textId="77777777" w:rsidR="0007191A" w:rsidRDefault="0007191A" w:rsidP="0007191A">
      <w:pPr>
        <w:pStyle w:val="af7"/>
      </w:pPr>
      <w:r>
        <w:t xml:space="preserve"> {/*.  154     .*/   155 ,   153 , "=  " ,  159 },</w:t>
      </w:r>
    </w:p>
    <w:p w14:paraId="5399534E" w14:textId="77777777" w:rsidR="0007191A" w:rsidRDefault="0007191A" w:rsidP="0007191A">
      <w:pPr>
        <w:pStyle w:val="af7"/>
      </w:pPr>
      <w:r>
        <w:t xml:space="preserve"> {/*.  155     .*/   156 ,   154 , "AVI" ,    0 },</w:t>
      </w:r>
    </w:p>
    <w:p w14:paraId="3C1DC362" w14:textId="77777777" w:rsidR="0007191A" w:rsidRDefault="0007191A" w:rsidP="0007191A">
      <w:pPr>
        <w:pStyle w:val="af7"/>
      </w:pPr>
      <w:r>
        <w:t xml:space="preserve"> {/*.  156     .*/   157 ,   155 , ";  " ,    0 },</w:t>
      </w:r>
    </w:p>
    <w:p w14:paraId="5CDD5D98" w14:textId="77777777" w:rsidR="0007191A" w:rsidRDefault="0007191A" w:rsidP="0007191A">
      <w:pPr>
        <w:pStyle w:val="af7"/>
      </w:pPr>
      <w:r>
        <w:t xml:space="preserve"> {/*.  157     .*/   158 ,   156 , "OPA" ,    0 },</w:t>
      </w:r>
    </w:p>
    <w:p w14:paraId="335C65A3" w14:textId="77777777" w:rsidR="0007191A" w:rsidRDefault="0007191A" w:rsidP="0007191A">
      <w:pPr>
        <w:pStyle w:val="af7"/>
      </w:pPr>
      <w:r>
        <w:lastRenderedPageBreak/>
        <w:t xml:space="preserve"> {/*.  158     .*/     0 ,   157 , "*  " ,    0 },</w:t>
      </w:r>
    </w:p>
    <w:p w14:paraId="7AB3FABF" w14:textId="77777777" w:rsidR="0007191A" w:rsidRDefault="0007191A" w:rsidP="0007191A">
      <w:pPr>
        <w:pStyle w:val="af7"/>
      </w:pPr>
    </w:p>
    <w:p w14:paraId="65A77E1A" w14:textId="77777777" w:rsidR="0007191A" w:rsidRDefault="0007191A" w:rsidP="0007191A">
      <w:pPr>
        <w:pStyle w:val="af7"/>
      </w:pPr>
      <w:r>
        <w:t xml:space="preserve"> {/*.  159     .*/   160 ,   153 , "AVI" ,    0 },</w:t>
      </w:r>
    </w:p>
    <w:p w14:paraId="659D8A14" w14:textId="77777777" w:rsidR="0007191A" w:rsidRDefault="0007191A" w:rsidP="0007191A">
      <w:pPr>
        <w:pStyle w:val="af7"/>
      </w:pPr>
      <w:r>
        <w:t xml:space="preserve"> {/*.  160     .*/     0 ,   159 , "*  " ,    0 },</w:t>
      </w:r>
    </w:p>
    <w:p w14:paraId="67C70AEA" w14:textId="77777777" w:rsidR="0007191A" w:rsidRDefault="0007191A" w:rsidP="0007191A">
      <w:pPr>
        <w:pStyle w:val="af7"/>
      </w:pPr>
      <w:r>
        <w:t xml:space="preserve">  /*                                               вход с символа - LIT    */</w:t>
      </w:r>
    </w:p>
    <w:p w14:paraId="59FA9131" w14:textId="77777777" w:rsidR="0007191A" w:rsidRDefault="0007191A" w:rsidP="0007191A">
      <w:pPr>
        <w:pStyle w:val="af7"/>
      </w:pPr>
      <w:r>
        <w:t xml:space="preserve"> {/*.  161     .*/   162 ,     0 , "LIT" ,    0 },</w:t>
      </w:r>
    </w:p>
    <w:p w14:paraId="7CA0EB00" w14:textId="77777777" w:rsidR="0007191A" w:rsidRDefault="0007191A" w:rsidP="0007191A">
      <w:pPr>
        <w:pStyle w:val="af7"/>
      </w:pPr>
      <w:r>
        <w:t xml:space="preserve"> {/*.  162     .*/   163 ,   161 , "AVI" ,    0 },</w:t>
      </w:r>
    </w:p>
    <w:p w14:paraId="446455E9" w14:textId="77777777" w:rsidR="0007191A" w:rsidRDefault="0007191A" w:rsidP="0007191A">
      <w:pPr>
        <w:pStyle w:val="af7"/>
      </w:pPr>
      <w:r>
        <w:t xml:space="preserve"> {/*.  163     .*/     0 ,   162 , "*  " ,    0 },</w:t>
      </w:r>
    </w:p>
    <w:p w14:paraId="5840AFAC" w14:textId="77777777" w:rsidR="0007191A" w:rsidRDefault="0007191A" w:rsidP="0007191A">
      <w:pPr>
        <w:pStyle w:val="af7"/>
      </w:pPr>
      <w:r>
        <w:t xml:space="preserve">  /*.                                              вход с символа - AVI    */</w:t>
      </w:r>
    </w:p>
    <w:p w14:paraId="44A04621" w14:textId="77777777" w:rsidR="0007191A" w:rsidRDefault="0007191A" w:rsidP="0007191A">
      <w:pPr>
        <w:pStyle w:val="af7"/>
      </w:pPr>
      <w:r>
        <w:t xml:space="preserve"> {/*.  164     .*/   165 ,     0 , "AVI" ,    0 },</w:t>
      </w:r>
    </w:p>
    <w:p w14:paraId="53AF485D" w14:textId="77777777" w:rsidR="0007191A" w:rsidRDefault="0007191A" w:rsidP="0007191A">
      <w:pPr>
        <w:pStyle w:val="af7"/>
      </w:pPr>
      <w:r>
        <w:t xml:space="preserve"> {/*.  165     .*/   166 ,   164 , "ZNK" ,    0 },</w:t>
      </w:r>
    </w:p>
    <w:p w14:paraId="0677F29A" w14:textId="77777777" w:rsidR="0007191A" w:rsidRDefault="0007191A" w:rsidP="0007191A">
      <w:pPr>
        <w:pStyle w:val="af7"/>
      </w:pPr>
      <w:r>
        <w:t xml:space="preserve"> {/*.  166     .*/   167 ,   165 , "LIT" ,  168 },</w:t>
      </w:r>
    </w:p>
    <w:p w14:paraId="42A2B71E" w14:textId="77777777" w:rsidR="0007191A" w:rsidRDefault="0007191A" w:rsidP="0007191A">
      <w:pPr>
        <w:pStyle w:val="af7"/>
      </w:pPr>
      <w:r>
        <w:t xml:space="preserve"> {/*.  167     .*/   197 ,   166 , "AVI" ,    0 },</w:t>
      </w:r>
    </w:p>
    <w:p w14:paraId="7757C413" w14:textId="77777777" w:rsidR="0007191A" w:rsidRDefault="0007191A" w:rsidP="0007191A">
      <w:pPr>
        <w:pStyle w:val="af7"/>
      </w:pPr>
    </w:p>
    <w:p w14:paraId="7D0A065C" w14:textId="77777777" w:rsidR="0007191A" w:rsidRDefault="0007191A" w:rsidP="0007191A">
      <w:pPr>
        <w:pStyle w:val="af7"/>
      </w:pPr>
      <w:r>
        <w:t xml:space="preserve"> {/*.  168     .*/   169 ,   165 , "IPE" ,    0 },</w:t>
      </w:r>
    </w:p>
    <w:p w14:paraId="04A2E233" w14:textId="77777777" w:rsidR="0007191A" w:rsidRDefault="0007191A" w:rsidP="0007191A">
      <w:pPr>
        <w:pStyle w:val="af7"/>
      </w:pPr>
      <w:r>
        <w:t xml:space="preserve"> {/*.  169     .*/   170 ,   168 , "AVI" ,    0 },</w:t>
      </w:r>
    </w:p>
    <w:p w14:paraId="77CC6BDB" w14:textId="77777777" w:rsidR="0007191A" w:rsidRDefault="0007191A" w:rsidP="0007191A">
      <w:pPr>
        <w:pStyle w:val="af7"/>
      </w:pPr>
      <w:r>
        <w:t xml:space="preserve"> {/*.  170     .*/     0 ,   169 , "*  " ,    0 },</w:t>
      </w:r>
    </w:p>
    <w:p w14:paraId="7852ACA3" w14:textId="77777777" w:rsidR="0007191A" w:rsidRDefault="0007191A" w:rsidP="0007191A">
      <w:pPr>
        <w:pStyle w:val="af7"/>
      </w:pPr>
      <w:r>
        <w:t xml:space="preserve">  /*                                               вход с символа - OPR    */</w:t>
      </w:r>
    </w:p>
    <w:p w14:paraId="16B5E1A1" w14:textId="77777777" w:rsidR="0007191A" w:rsidRDefault="0007191A" w:rsidP="0007191A">
      <w:pPr>
        <w:pStyle w:val="af7"/>
      </w:pPr>
      <w:r>
        <w:t xml:space="preserve"> {/*.  171     .*/   172 ,     0 , "OPR" ,    0 },</w:t>
      </w:r>
    </w:p>
    <w:p w14:paraId="5A9D8D11" w14:textId="77777777" w:rsidR="0007191A" w:rsidRDefault="0007191A" w:rsidP="0007191A">
      <w:pPr>
        <w:pStyle w:val="af7"/>
      </w:pPr>
      <w:r>
        <w:t xml:space="preserve"> {/*.  172     .*/   173 ,   171 , "TEL" ,    0 },</w:t>
      </w:r>
    </w:p>
    <w:p w14:paraId="6939AC20" w14:textId="77777777" w:rsidR="0007191A" w:rsidRDefault="0007191A" w:rsidP="0007191A">
      <w:pPr>
        <w:pStyle w:val="af7"/>
      </w:pPr>
      <w:r>
        <w:t xml:space="preserve"> {/*.  173     .*/   174 ,   172 , "OEN" ,    0 },</w:t>
      </w:r>
    </w:p>
    <w:p w14:paraId="648D377E" w14:textId="77777777" w:rsidR="0007191A" w:rsidRDefault="0007191A" w:rsidP="0007191A">
      <w:pPr>
        <w:pStyle w:val="af7"/>
      </w:pPr>
      <w:r>
        <w:t xml:space="preserve"> {/*.  174     .*/   175 ,   173 , "PRO" ,    0 },</w:t>
      </w:r>
    </w:p>
    <w:p w14:paraId="1896BDE2" w14:textId="77777777" w:rsidR="0007191A" w:rsidRDefault="0007191A" w:rsidP="0007191A">
      <w:pPr>
        <w:pStyle w:val="af7"/>
      </w:pPr>
      <w:r>
        <w:t xml:space="preserve"> {/*.  175     .*/     0 ,   174 , "*  " ,    0 },</w:t>
      </w:r>
    </w:p>
    <w:p w14:paraId="69FF4A29" w14:textId="77777777" w:rsidR="0007191A" w:rsidRDefault="0007191A" w:rsidP="0007191A">
      <w:pPr>
        <w:pStyle w:val="af7"/>
      </w:pPr>
      <w:r>
        <w:t xml:space="preserve">  /*.                                              вход с символа - ODC    */</w:t>
      </w:r>
    </w:p>
    <w:p w14:paraId="01CCF68B" w14:textId="77777777" w:rsidR="0007191A" w:rsidRDefault="0007191A" w:rsidP="0007191A">
      <w:pPr>
        <w:pStyle w:val="af7"/>
      </w:pPr>
      <w:r>
        <w:t xml:space="preserve"> {/*.  176     .*/   177 ,     0 , "ODC" ,    0 },</w:t>
      </w:r>
    </w:p>
    <w:p w14:paraId="2F1AD856" w14:textId="77777777" w:rsidR="0007191A" w:rsidRDefault="0007191A" w:rsidP="0007191A">
      <w:pPr>
        <w:pStyle w:val="af7"/>
      </w:pPr>
      <w:r>
        <w:t xml:space="preserve"> {/*.  177     .*/   178 ,   176 , "TEL" ,    0 },</w:t>
      </w:r>
    </w:p>
    <w:p w14:paraId="33EA2AAB" w14:textId="77777777" w:rsidR="0007191A" w:rsidRDefault="0007191A" w:rsidP="0007191A">
      <w:pPr>
        <w:pStyle w:val="af7"/>
      </w:pPr>
      <w:r>
        <w:t xml:space="preserve"> {/*.  178     .*/     0 ,   177 , "*  " ,    0 },</w:t>
      </w:r>
    </w:p>
    <w:p w14:paraId="3973C148" w14:textId="77777777" w:rsidR="0007191A" w:rsidRDefault="0007191A" w:rsidP="0007191A">
      <w:pPr>
        <w:pStyle w:val="af7"/>
      </w:pPr>
      <w:r>
        <w:t xml:space="preserve">  /*.                                              вход с символа - TEL    */</w:t>
      </w:r>
    </w:p>
    <w:p w14:paraId="28CAB4DC" w14:textId="77777777" w:rsidR="0007191A" w:rsidRDefault="0007191A" w:rsidP="0007191A">
      <w:pPr>
        <w:pStyle w:val="af7"/>
      </w:pPr>
      <w:r>
        <w:t xml:space="preserve"> {/*.  179     .*/   180 ,     0 , "TEL" ,    0 },</w:t>
      </w:r>
    </w:p>
    <w:p w14:paraId="03891D43" w14:textId="77777777" w:rsidR="0007191A" w:rsidRDefault="0007191A" w:rsidP="0007191A">
      <w:pPr>
        <w:pStyle w:val="af7"/>
      </w:pPr>
      <w:r>
        <w:t xml:space="preserve"> {/*.  180     .*/   181 ,   179 , "ODC" ,  183 },</w:t>
      </w:r>
    </w:p>
    <w:p w14:paraId="3E3455CD" w14:textId="77777777" w:rsidR="0007191A" w:rsidRDefault="0007191A" w:rsidP="0007191A">
      <w:pPr>
        <w:pStyle w:val="af7"/>
      </w:pPr>
      <w:r>
        <w:t xml:space="preserve"> {/*.  181     .*/   182 ,   180 , "TEL" ,    0 },</w:t>
      </w:r>
    </w:p>
    <w:p w14:paraId="78CC77BB" w14:textId="77777777" w:rsidR="0007191A" w:rsidRDefault="0007191A" w:rsidP="0007191A">
      <w:pPr>
        <w:pStyle w:val="af7"/>
      </w:pPr>
      <w:r>
        <w:t xml:space="preserve"> {/*.  182     .*/     0 ,   181 , "*  " ,    0 },</w:t>
      </w:r>
    </w:p>
    <w:p w14:paraId="571A2E1A" w14:textId="77777777" w:rsidR="0007191A" w:rsidRDefault="0007191A" w:rsidP="0007191A">
      <w:pPr>
        <w:pStyle w:val="af7"/>
      </w:pPr>
    </w:p>
    <w:p w14:paraId="22678E50" w14:textId="77777777" w:rsidR="0007191A" w:rsidRDefault="0007191A" w:rsidP="0007191A">
      <w:pPr>
        <w:pStyle w:val="af7"/>
      </w:pPr>
      <w:r>
        <w:t xml:space="preserve"> {/*.  183     .*/   184 ,   179 , "OPA" ,    0 },</w:t>
      </w:r>
    </w:p>
    <w:p w14:paraId="79CB57FE" w14:textId="77777777" w:rsidR="0007191A" w:rsidRDefault="0007191A" w:rsidP="0007191A">
      <w:pPr>
        <w:pStyle w:val="af7"/>
      </w:pPr>
      <w:r>
        <w:t xml:space="preserve"> {/*.  184     .*/   185 ,   183 , "TEL" ,    0 },</w:t>
      </w:r>
    </w:p>
    <w:p w14:paraId="08FBAFAD" w14:textId="77777777" w:rsidR="0007191A" w:rsidRDefault="0007191A" w:rsidP="0007191A">
      <w:pPr>
        <w:pStyle w:val="af7"/>
      </w:pPr>
      <w:r>
        <w:t xml:space="preserve"> {/*.  185     .*/     0 ,   184 , "*  " ,    0 },</w:t>
      </w:r>
    </w:p>
    <w:p w14:paraId="3A8F31D3" w14:textId="77777777" w:rsidR="0007191A" w:rsidRDefault="0007191A" w:rsidP="0007191A">
      <w:pPr>
        <w:pStyle w:val="af7"/>
      </w:pPr>
    </w:p>
    <w:p w14:paraId="22774B6A" w14:textId="77777777" w:rsidR="0007191A" w:rsidRDefault="0007191A" w:rsidP="0007191A">
      <w:pPr>
        <w:pStyle w:val="af7"/>
      </w:pPr>
      <w:r>
        <w:t xml:space="preserve"> {/*.  186     .*/     0 ,    73 , "*  " ,    0 },</w:t>
      </w:r>
    </w:p>
    <w:p w14:paraId="5594DA3A" w14:textId="77777777" w:rsidR="0007191A" w:rsidRDefault="0007191A" w:rsidP="0007191A">
      <w:pPr>
        <w:pStyle w:val="af7"/>
      </w:pPr>
    </w:p>
    <w:p w14:paraId="4A84D02A" w14:textId="77777777" w:rsidR="0007191A" w:rsidRDefault="0007191A" w:rsidP="0007191A">
      <w:pPr>
        <w:pStyle w:val="af7"/>
      </w:pPr>
    </w:p>
    <w:p w14:paraId="6432C714" w14:textId="77777777" w:rsidR="0007191A" w:rsidRDefault="0007191A" w:rsidP="0007191A">
      <w:pPr>
        <w:pStyle w:val="af7"/>
      </w:pPr>
      <w:r>
        <w:t xml:space="preserve"> {/*.  187     .*/   188 ,    49 , "C  " ,    0 },</w:t>
      </w:r>
    </w:p>
    <w:p w14:paraId="0B0C32B8" w14:textId="77777777" w:rsidR="0007191A" w:rsidRDefault="0007191A" w:rsidP="0007191A">
      <w:pPr>
        <w:pStyle w:val="af7"/>
      </w:pPr>
      <w:r>
        <w:t xml:space="preserve"> {/*.  188     .*/   189 ,   187 , "H  " ,    0 },</w:t>
      </w:r>
    </w:p>
    <w:p w14:paraId="6E027842" w14:textId="77777777" w:rsidR="0007191A" w:rsidRDefault="0007191A" w:rsidP="0007191A">
      <w:pPr>
        <w:pStyle w:val="af7"/>
      </w:pPr>
      <w:r>
        <w:t xml:space="preserve"> {/*.  189     .*/   190 ,   188 , "A  " ,    0 },</w:t>
      </w:r>
    </w:p>
    <w:p w14:paraId="6FCC7DC0" w14:textId="77777777" w:rsidR="0007191A" w:rsidRDefault="0007191A" w:rsidP="0007191A">
      <w:pPr>
        <w:pStyle w:val="af7"/>
      </w:pPr>
      <w:r>
        <w:t xml:space="preserve"> {/*.  190     .*/   191 ,   189 , "R  " ,    0 },</w:t>
      </w:r>
    </w:p>
    <w:p w14:paraId="13011FAC" w14:textId="77777777" w:rsidR="0007191A" w:rsidRDefault="0007191A" w:rsidP="0007191A">
      <w:pPr>
        <w:pStyle w:val="af7"/>
      </w:pPr>
      <w:r>
        <w:t xml:space="preserve"> {/*.  191     .*/   192 ,   190 , "(  " ,    0 },</w:t>
      </w:r>
    </w:p>
    <w:p w14:paraId="2D28B2C5" w14:textId="77777777" w:rsidR="0007191A" w:rsidRDefault="0007191A" w:rsidP="0007191A">
      <w:pPr>
        <w:pStyle w:val="af7"/>
      </w:pPr>
      <w:r>
        <w:t xml:space="preserve"> {/*.  192     .*/   193 ,   191 , "RZR" ,    0 },</w:t>
      </w:r>
    </w:p>
    <w:p w14:paraId="0D5F0CA1" w14:textId="77777777" w:rsidR="0007191A" w:rsidRDefault="0007191A" w:rsidP="0007191A">
      <w:pPr>
        <w:pStyle w:val="af7"/>
      </w:pPr>
      <w:r>
        <w:t xml:space="preserve"> {/*.  193     .*/   194 ,   192 , ")  " ,    0 },</w:t>
      </w:r>
    </w:p>
    <w:p w14:paraId="127446E5" w14:textId="77777777" w:rsidR="0007191A" w:rsidRDefault="0007191A" w:rsidP="0007191A">
      <w:pPr>
        <w:pStyle w:val="af7"/>
      </w:pPr>
      <w:r>
        <w:t xml:space="preserve"> {/*.  194     .*/   195 ,   193 , ";  " ,    0 },</w:t>
      </w:r>
    </w:p>
    <w:p w14:paraId="11D080D5" w14:textId="77777777" w:rsidR="0007191A" w:rsidRDefault="0007191A" w:rsidP="0007191A">
      <w:pPr>
        <w:pStyle w:val="af7"/>
      </w:pPr>
      <w:r>
        <w:t xml:space="preserve"> {/*.  195     .*/   196 ,   194 , "ODC" ,    0 },</w:t>
      </w:r>
    </w:p>
    <w:p w14:paraId="06EB235B" w14:textId="77777777" w:rsidR="0007191A" w:rsidRDefault="0007191A" w:rsidP="0007191A">
      <w:pPr>
        <w:pStyle w:val="af7"/>
      </w:pPr>
      <w:r>
        <w:t xml:space="preserve"> {/*.  196     .*/     0 ,   195 , "*  " ,    0 },</w:t>
      </w:r>
    </w:p>
    <w:p w14:paraId="05B8017A" w14:textId="77777777" w:rsidR="0007191A" w:rsidRDefault="0007191A" w:rsidP="0007191A">
      <w:pPr>
        <w:pStyle w:val="af7"/>
      </w:pPr>
    </w:p>
    <w:p w14:paraId="7F1D4742" w14:textId="77777777" w:rsidR="0007191A" w:rsidRDefault="0007191A" w:rsidP="0007191A">
      <w:pPr>
        <w:pStyle w:val="af7"/>
      </w:pPr>
      <w:r>
        <w:t xml:space="preserve"> {/*.  197     .*/     0 ,   166 , "*  " ,    0 },</w:t>
      </w:r>
    </w:p>
    <w:p w14:paraId="2143BA0C" w14:textId="77777777" w:rsidR="0007191A" w:rsidRDefault="0007191A" w:rsidP="0007191A">
      <w:pPr>
        <w:pStyle w:val="af7"/>
      </w:pPr>
    </w:p>
    <w:p w14:paraId="3E4516A2" w14:textId="77777777" w:rsidR="0007191A" w:rsidRDefault="0007191A" w:rsidP="0007191A">
      <w:pPr>
        <w:pStyle w:val="af7"/>
      </w:pPr>
      <w:r>
        <w:t xml:space="preserve"> {/*.  198     .*/   199 ,     0 , "*  " ,    0 },</w:t>
      </w:r>
    </w:p>
    <w:p w14:paraId="7B820822" w14:textId="77777777" w:rsidR="0007191A" w:rsidRDefault="0007191A" w:rsidP="0007191A">
      <w:pPr>
        <w:pStyle w:val="af7"/>
      </w:pPr>
      <w:r>
        <w:t xml:space="preserve"> {/*.  199     .*/   200 ,   198 , "ZNK" ,    0 },</w:t>
      </w:r>
    </w:p>
    <w:p w14:paraId="467F04E6" w14:textId="77777777" w:rsidR="0007191A" w:rsidRDefault="0007191A" w:rsidP="0007191A">
      <w:pPr>
        <w:pStyle w:val="af7"/>
      </w:pPr>
      <w:r>
        <w:t xml:space="preserve"> {/*.  200     .*/     0 ,   199 , "*  " ,    0 }</w:t>
      </w:r>
    </w:p>
    <w:p w14:paraId="11EBD1D6" w14:textId="77777777" w:rsidR="0007191A" w:rsidRDefault="0007191A" w:rsidP="0007191A">
      <w:pPr>
        <w:pStyle w:val="af7"/>
      </w:pPr>
      <w:r>
        <w:t>};</w:t>
      </w:r>
    </w:p>
    <w:p w14:paraId="1EDDAFE6" w14:textId="77777777" w:rsidR="0007191A" w:rsidRDefault="0007191A" w:rsidP="0007191A">
      <w:pPr>
        <w:pStyle w:val="af7"/>
      </w:pPr>
    </w:p>
    <w:p w14:paraId="39B1C407" w14:textId="77777777" w:rsidR="0007191A" w:rsidRDefault="0007191A" w:rsidP="0007191A">
      <w:pPr>
        <w:pStyle w:val="af7"/>
      </w:pPr>
      <w:r>
        <w:t>/*</w:t>
      </w:r>
    </w:p>
    <w:p w14:paraId="73BA003B" w14:textId="77777777" w:rsidR="0007191A" w:rsidRDefault="0007191A" w:rsidP="0007191A">
      <w:pPr>
        <w:pStyle w:val="af7"/>
      </w:pPr>
      <w:r>
        <w:t>***** Т а б л и ц а  входов в "кусты" ( корней )грамматических правил,</w:t>
      </w:r>
    </w:p>
    <w:p w14:paraId="41A7C069" w14:textId="77777777" w:rsidR="0007191A" w:rsidRDefault="0007191A" w:rsidP="0007191A">
      <w:pPr>
        <w:pStyle w:val="af7"/>
      </w:pPr>
      <w:r>
        <w:t>***** содержащая тип ( терминальность или нетерминальность ) корневых</w:t>
      </w:r>
    </w:p>
    <w:p w14:paraId="5B8D420D" w14:textId="77777777" w:rsidR="0007191A" w:rsidRDefault="0007191A" w:rsidP="0007191A">
      <w:pPr>
        <w:pStyle w:val="af7"/>
      </w:pPr>
      <w:r>
        <w:t>***** символов</w:t>
      </w:r>
    </w:p>
    <w:p w14:paraId="552BD89E" w14:textId="77777777" w:rsidR="0007191A" w:rsidRDefault="0007191A" w:rsidP="0007191A">
      <w:pPr>
        <w:pStyle w:val="af7"/>
      </w:pPr>
      <w:r>
        <w:t>*/</w:t>
      </w:r>
    </w:p>
    <w:p w14:paraId="0E2214D2" w14:textId="77777777" w:rsidR="0007191A" w:rsidRDefault="0007191A" w:rsidP="0007191A">
      <w:pPr>
        <w:pStyle w:val="af7"/>
      </w:pPr>
    </w:p>
    <w:p w14:paraId="4C857396" w14:textId="77777777" w:rsidR="0007191A" w:rsidRDefault="0007191A" w:rsidP="0007191A">
      <w:pPr>
        <w:pStyle w:val="af7"/>
      </w:pPr>
      <w:r>
        <w:t>struct</w:t>
      </w:r>
    </w:p>
    <w:p w14:paraId="36B01D48" w14:textId="77777777" w:rsidR="0007191A" w:rsidRDefault="0007191A" w:rsidP="0007191A">
      <w:pPr>
        <w:pStyle w:val="af7"/>
      </w:pPr>
      <w:r>
        <w:t xml:space="preserve"> {</w:t>
      </w:r>
    </w:p>
    <w:p w14:paraId="1D601A31" w14:textId="77777777" w:rsidR="0007191A" w:rsidRDefault="0007191A" w:rsidP="0007191A">
      <w:pPr>
        <w:pStyle w:val="af7"/>
      </w:pPr>
      <w:r>
        <w:t xml:space="preserve">  char SYM [4];</w:t>
      </w:r>
    </w:p>
    <w:p w14:paraId="0AD984C6" w14:textId="77777777" w:rsidR="0007191A" w:rsidRDefault="0007191A" w:rsidP="0007191A">
      <w:pPr>
        <w:pStyle w:val="af7"/>
      </w:pPr>
      <w:r>
        <w:t xml:space="preserve">  int  VX;</w:t>
      </w:r>
    </w:p>
    <w:p w14:paraId="55C75188" w14:textId="77777777" w:rsidR="0007191A" w:rsidRDefault="0007191A" w:rsidP="0007191A">
      <w:pPr>
        <w:pStyle w:val="af7"/>
      </w:pPr>
      <w:r>
        <w:t xml:space="preserve">  char TYP;</w:t>
      </w:r>
    </w:p>
    <w:p w14:paraId="5A8FB1AF" w14:textId="77777777" w:rsidR="0007191A" w:rsidRDefault="0007191A" w:rsidP="0007191A">
      <w:pPr>
        <w:pStyle w:val="af7"/>
      </w:pPr>
      <w:r>
        <w:t xml:space="preserve"> } VXOD [ NVXOD ] =</w:t>
      </w:r>
    </w:p>
    <w:p w14:paraId="55A07A43" w14:textId="77777777" w:rsidR="0007191A" w:rsidRDefault="0007191A" w:rsidP="0007191A">
      <w:pPr>
        <w:pStyle w:val="af7"/>
      </w:pPr>
      <w:r>
        <w:t>/*   __________ ___________ _____ ______</w:t>
      </w:r>
    </w:p>
    <w:p w14:paraId="087F4791" w14:textId="77777777" w:rsidR="0007191A" w:rsidRDefault="0007191A" w:rsidP="0007191A">
      <w:pPr>
        <w:pStyle w:val="af7"/>
      </w:pPr>
      <w:r>
        <w:t xml:space="preserve">    |  NN      |    символ | вход| тип  |</w:t>
      </w:r>
    </w:p>
    <w:p w14:paraId="15E93662" w14:textId="77777777" w:rsidR="0007191A" w:rsidRDefault="0007191A" w:rsidP="0007191A">
      <w:pPr>
        <w:pStyle w:val="af7"/>
      </w:pPr>
      <w:r>
        <w:t xml:space="preserve">    |__________|___________|_____|______|                                  */</w:t>
      </w:r>
    </w:p>
    <w:p w14:paraId="2ED803A0" w14:textId="77777777" w:rsidR="0007191A" w:rsidRDefault="0007191A" w:rsidP="0007191A">
      <w:pPr>
        <w:pStyle w:val="af7"/>
      </w:pPr>
    </w:p>
    <w:p w14:paraId="300FE98B" w14:textId="77777777" w:rsidR="0007191A" w:rsidRDefault="0007191A" w:rsidP="0007191A">
      <w:pPr>
        <w:pStyle w:val="af7"/>
      </w:pPr>
      <w:r>
        <w:t>{</w:t>
      </w:r>
    </w:p>
    <w:p w14:paraId="6D7F39DB" w14:textId="77777777" w:rsidR="0007191A" w:rsidRDefault="0007191A" w:rsidP="0007191A">
      <w:pPr>
        <w:pStyle w:val="af7"/>
      </w:pPr>
      <w:r>
        <w:t xml:space="preserve">  {/*.   1     .*/   "AVI" , 164 , 'N' },</w:t>
      </w:r>
    </w:p>
    <w:p w14:paraId="44DB87E3" w14:textId="77777777" w:rsidR="0007191A" w:rsidRDefault="0007191A" w:rsidP="0007191A">
      <w:pPr>
        <w:pStyle w:val="af7"/>
      </w:pPr>
      <w:r>
        <w:t xml:space="preserve">  {/*.   2     .*/   "BUK" ,  93 , 'N' },</w:t>
      </w:r>
    </w:p>
    <w:p w14:paraId="34F8D6B9" w14:textId="77777777" w:rsidR="0007191A" w:rsidRDefault="0007191A" w:rsidP="0007191A">
      <w:pPr>
        <w:pStyle w:val="af7"/>
      </w:pPr>
      <w:r>
        <w:t xml:space="preserve">  {/*.   3     .*/   "CIF" , 136 , 'N' },</w:t>
      </w:r>
    </w:p>
    <w:p w14:paraId="49524715" w14:textId="77777777" w:rsidR="0007191A" w:rsidRDefault="0007191A" w:rsidP="0007191A">
      <w:pPr>
        <w:pStyle w:val="af7"/>
      </w:pPr>
      <w:r>
        <w:t xml:space="preserve">  {/*.   4     .*/   "IDE" ,  96 , 'N' },</w:t>
      </w:r>
    </w:p>
    <w:p w14:paraId="747DBC3B" w14:textId="77777777" w:rsidR="0007191A" w:rsidRDefault="0007191A" w:rsidP="0007191A">
      <w:pPr>
        <w:pStyle w:val="af7"/>
      </w:pPr>
      <w:r>
        <w:t xml:space="preserve">  {/*.   5     .*/   "IPE" , 153 , 'N' },</w:t>
      </w:r>
    </w:p>
    <w:p w14:paraId="16AB07D7" w14:textId="77777777" w:rsidR="0007191A" w:rsidRDefault="0007191A" w:rsidP="0007191A">
      <w:pPr>
        <w:pStyle w:val="af7"/>
      </w:pPr>
      <w:r>
        <w:lastRenderedPageBreak/>
        <w:t xml:space="preserve">  {/*.   6     .*/   "IPR" , 113 , 'N' },</w:t>
      </w:r>
    </w:p>
    <w:p w14:paraId="3A5885DE" w14:textId="77777777" w:rsidR="0007191A" w:rsidRDefault="0007191A" w:rsidP="0007191A">
      <w:pPr>
        <w:pStyle w:val="af7"/>
      </w:pPr>
      <w:r>
        <w:t xml:space="preserve">  {/*.   7     .*/   "LIT" , 161 , 'N' },</w:t>
      </w:r>
    </w:p>
    <w:p w14:paraId="7114696A" w14:textId="77777777" w:rsidR="0007191A" w:rsidRDefault="0007191A" w:rsidP="0007191A">
      <w:pPr>
        <w:pStyle w:val="af7"/>
      </w:pPr>
      <w:r>
        <w:t xml:space="preserve">  {/*.   8     .*/   "MAN" , 143 , 'N' },</w:t>
      </w:r>
    </w:p>
    <w:p w14:paraId="371D0A8F" w14:textId="77777777" w:rsidR="0007191A" w:rsidRDefault="0007191A" w:rsidP="0007191A">
      <w:pPr>
        <w:pStyle w:val="af7"/>
      </w:pPr>
      <w:r>
        <w:t xml:space="preserve">  {/*.   9     .*/   "ODC" , 176 , 'N' },</w:t>
      </w:r>
    </w:p>
    <w:p w14:paraId="702ADDF2" w14:textId="77777777" w:rsidR="0007191A" w:rsidRDefault="0007191A" w:rsidP="0007191A">
      <w:pPr>
        <w:pStyle w:val="af7"/>
      </w:pPr>
      <w:r>
        <w:t xml:space="preserve">  {/*.  10     .*/   "OEN" ,   0 , 'N' },</w:t>
      </w:r>
    </w:p>
    <w:p w14:paraId="3791907D" w14:textId="77777777" w:rsidR="0007191A" w:rsidRDefault="0007191A" w:rsidP="0007191A">
      <w:pPr>
        <w:pStyle w:val="af7"/>
      </w:pPr>
      <w:r>
        <w:t xml:space="preserve">  {/*.  11     .*/   "OPA" ,   0 , 'N' },</w:t>
      </w:r>
    </w:p>
    <w:p w14:paraId="6660E3C0" w14:textId="77777777" w:rsidR="0007191A" w:rsidRDefault="0007191A" w:rsidP="0007191A">
      <w:pPr>
        <w:pStyle w:val="af7"/>
      </w:pPr>
      <w:r>
        <w:t xml:space="preserve">  {/*.  12     .*/   "OPR" , 171 , 'N' },</w:t>
      </w:r>
    </w:p>
    <w:p w14:paraId="2E0E1C83" w14:textId="77777777" w:rsidR="0007191A" w:rsidRDefault="0007191A" w:rsidP="0007191A">
      <w:pPr>
        <w:pStyle w:val="af7"/>
      </w:pPr>
      <w:r>
        <w:t xml:space="preserve">  {/*.  13     .*/   "PRO" ,   0 , 'N' },</w:t>
      </w:r>
    </w:p>
    <w:p w14:paraId="6E68864F" w14:textId="77777777" w:rsidR="0007191A" w:rsidRDefault="0007191A" w:rsidP="0007191A">
      <w:pPr>
        <w:pStyle w:val="af7"/>
      </w:pPr>
      <w:r>
        <w:t xml:space="preserve">  {/*.  14     .*/   "RZR" , 139 , 'N' },</w:t>
      </w:r>
    </w:p>
    <w:p w14:paraId="3AF571CC" w14:textId="77777777" w:rsidR="0007191A" w:rsidRDefault="0007191A" w:rsidP="0007191A">
      <w:pPr>
        <w:pStyle w:val="af7"/>
      </w:pPr>
      <w:r>
        <w:t xml:space="preserve">  {/*.  15     .*/   "TEL" , 179 , 'N' },</w:t>
      </w:r>
    </w:p>
    <w:p w14:paraId="751B6491" w14:textId="77777777" w:rsidR="0007191A" w:rsidRDefault="0007191A" w:rsidP="0007191A">
      <w:pPr>
        <w:pStyle w:val="af7"/>
      </w:pPr>
      <w:r>
        <w:t xml:space="preserve">  {/*.  16     .*/   "ZNK" ,   0 , 'N' },</w:t>
      </w:r>
    </w:p>
    <w:p w14:paraId="36EDF720" w14:textId="77777777" w:rsidR="0007191A" w:rsidRDefault="0007191A" w:rsidP="0007191A">
      <w:pPr>
        <w:pStyle w:val="af7"/>
      </w:pPr>
      <w:r>
        <w:t xml:space="preserve">  {/*.  17     .*/   "A  " ,  33 , 'T' },</w:t>
      </w:r>
    </w:p>
    <w:p w14:paraId="622E688E" w14:textId="77777777" w:rsidR="0007191A" w:rsidRDefault="0007191A" w:rsidP="0007191A">
      <w:pPr>
        <w:pStyle w:val="af7"/>
      </w:pPr>
      <w:r>
        <w:t xml:space="preserve">  {/*.  18     .*/   "B  " ,  36 , 'T' },</w:t>
      </w:r>
    </w:p>
    <w:p w14:paraId="296DF8F0" w14:textId="77777777" w:rsidR="0007191A" w:rsidRDefault="0007191A" w:rsidP="0007191A">
      <w:pPr>
        <w:pStyle w:val="af7"/>
      </w:pPr>
      <w:r>
        <w:t xml:space="preserve">  {/*.  19     .*/   "C  " ,  39 , 'T' },</w:t>
      </w:r>
    </w:p>
    <w:p w14:paraId="7AF3D17F" w14:textId="77777777" w:rsidR="0007191A" w:rsidRDefault="0007191A" w:rsidP="0007191A">
      <w:pPr>
        <w:pStyle w:val="af7"/>
      </w:pPr>
      <w:r>
        <w:t xml:space="preserve">  {/*.  20     .*/   "D  " ,  42 , 'T' },</w:t>
      </w:r>
    </w:p>
    <w:p w14:paraId="76B8EBD2" w14:textId="77777777" w:rsidR="0007191A" w:rsidRDefault="0007191A" w:rsidP="0007191A">
      <w:pPr>
        <w:pStyle w:val="af7"/>
      </w:pPr>
      <w:r>
        <w:t xml:space="preserve">  {/*.  21     .*/   "E  " ,  74 , 'T' },</w:t>
      </w:r>
    </w:p>
    <w:p w14:paraId="2F3BCCB4" w14:textId="77777777" w:rsidR="0007191A" w:rsidRDefault="0007191A" w:rsidP="0007191A">
      <w:pPr>
        <w:pStyle w:val="af7"/>
      </w:pPr>
      <w:r>
        <w:t xml:space="preserve">  {/*.  22     .*/   "M  " ,  84 , 'T' },</w:t>
      </w:r>
    </w:p>
    <w:p w14:paraId="2428E125" w14:textId="77777777" w:rsidR="0007191A" w:rsidRDefault="0007191A" w:rsidP="0007191A">
      <w:pPr>
        <w:pStyle w:val="af7"/>
      </w:pPr>
      <w:r>
        <w:t xml:space="preserve">  {/*.  23     .*/   "P  " ,  87 , 'T' },</w:t>
      </w:r>
    </w:p>
    <w:p w14:paraId="4F52146B" w14:textId="77777777" w:rsidR="0007191A" w:rsidRDefault="0007191A" w:rsidP="0007191A">
      <w:pPr>
        <w:pStyle w:val="af7"/>
      </w:pPr>
      <w:r>
        <w:t xml:space="preserve">  {/*.  24     .*/   "X  " ,  90 , 'T' },</w:t>
      </w:r>
    </w:p>
    <w:p w14:paraId="1AE62DC2" w14:textId="77777777" w:rsidR="0007191A" w:rsidRDefault="0007191A" w:rsidP="0007191A">
      <w:pPr>
        <w:pStyle w:val="af7"/>
      </w:pPr>
      <w:r>
        <w:t xml:space="preserve">  {/*.  25     .*/   "0  " ,   1 , 'T' },</w:t>
      </w:r>
    </w:p>
    <w:p w14:paraId="0B7619A3" w14:textId="77777777" w:rsidR="0007191A" w:rsidRDefault="0007191A" w:rsidP="0007191A">
      <w:pPr>
        <w:pStyle w:val="af7"/>
      </w:pPr>
      <w:r>
        <w:t xml:space="preserve">  {/*.  26     .*/   "1  " ,   4 , 'T' },</w:t>
      </w:r>
    </w:p>
    <w:p w14:paraId="4CC2317F" w14:textId="77777777" w:rsidR="0007191A" w:rsidRDefault="0007191A" w:rsidP="0007191A">
      <w:pPr>
        <w:pStyle w:val="af7"/>
      </w:pPr>
      <w:r>
        <w:t xml:space="preserve">  {/*.  27     .*/   "2  " ,   9 , 'T' },</w:t>
      </w:r>
    </w:p>
    <w:p w14:paraId="50F1A037" w14:textId="77777777" w:rsidR="0007191A" w:rsidRDefault="0007191A" w:rsidP="0007191A">
      <w:pPr>
        <w:pStyle w:val="af7"/>
      </w:pPr>
      <w:r>
        <w:t xml:space="preserve">  {/*.  28     .*/   "3  " ,  12 , 'T' },</w:t>
      </w:r>
    </w:p>
    <w:p w14:paraId="609C37F8" w14:textId="77777777" w:rsidR="0007191A" w:rsidRDefault="0007191A" w:rsidP="0007191A">
      <w:pPr>
        <w:pStyle w:val="af7"/>
      </w:pPr>
      <w:r>
        <w:t xml:space="preserve">  {/*.  29     .*/   "4  " ,  15 , 'T' },</w:t>
      </w:r>
    </w:p>
    <w:p w14:paraId="641C04B3" w14:textId="77777777" w:rsidR="0007191A" w:rsidRDefault="0007191A" w:rsidP="0007191A">
      <w:pPr>
        <w:pStyle w:val="af7"/>
      </w:pPr>
      <w:r>
        <w:t xml:space="preserve">  {/*.  30     .*/   "5  " ,  18 , 'T' },</w:t>
      </w:r>
    </w:p>
    <w:p w14:paraId="21ED3E8A" w14:textId="77777777" w:rsidR="0007191A" w:rsidRDefault="0007191A" w:rsidP="0007191A">
      <w:pPr>
        <w:pStyle w:val="af7"/>
      </w:pPr>
      <w:r>
        <w:t xml:space="preserve">  {/*.  31     .*/   "6  " ,  21 , 'T' },</w:t>
      </w:r>
    </w:p>
    <w:p w14:paraId="2585031C" w14:textId="77777777" w:rsidR="0007191A" w:rsidRDefault="0007191A" w:rsidP="0007191A">
      <w:pPr>
        <w:pStyle w:val="af7"/>
      </w:pPr>
      <w:r>
        <w:t xml:space="preserve">  {/*.  32     .*/   "7  " ,  24 , 'T' },</w:t>
      </w:r>
    </w:p>
    <w:p w14:paraId="7AD50DE1" w14:textId="77777777" w:rsidR="0007191A" w:rsidRDefault="0007191A" w:rsidP="0007191A">
      <w:pPr>
        <w:pStyle w:val="af7"/>
      </w:pPr>
      <w:r>
        <w:t xml:space="preserve">  {/*.  33     .*/   "8  " ,  27 , 'T' },</w:t>
      </w:r>
    </w:p>
    <w:p w14:paraId="5A82603B" w14:textId="77777777" w:rsidR="0007191A" w:rsidRDefault="0007191A" w:rsidP="0007191A">
      <w:pPr>
        <w:pStyle w:val="af7"/>
      </w:pPr>
      <w:r>
        <w:t xml:space="preserve">  {/*.  34     .*/   "9  " ,  30 , 'T' },</w:t>
      </w:r>
    </w:p>
    <w:p w14:paraId="56B29C10" w14:textId="77777777" w:rsidR="0007191A" w:rsidRDefault="0007191A" w:rsidP="0007191A">
      <w:pPr>
        <w:pStyle w:val="af7"/>
      </w:pPr>
      <w:r>
        <w:t xml:space="preserve">  {/*.  35     .*/   "+  " , 107 , 'T' },</w:t>
      </w:r>
    </w:p>
    <w:p w14:paraId="1D19E97B" w14:textId="77777777" w:rsidR="0007191A" w:rsidRDefault="0007191A" w:rsidP="0007191A">
      <w:pPr>
        <w:pStyle w:val="af7"/>
      </w:pPr>
      <w:r>
        <w:t xml:space="preserve">  {/*.  36     .*/   "-  " , 110 , 'T' },</w:t>
      </w:r>
    </w:p>
    <w:p w14:paraId="061EDB18" w14:textId="77777777" w:rsidR="0007191A" w:rsidRDefault="0007191A" w:rsidP="0007191A">
      <w:pPr>
        <w:pStyle w:val="af7"/>
      </w:pPr>
      <w:r>
        <w:t xml:space="preserve">  {/*.  37     .*/   ":  " ,   0 , 'T' },</w:t>
      </w:r>
    </w:p>
    <w:p w14:paraId="68C7DF2A" w14:textId="77777777" w:rsidR="0007191A" w:rsidRDefault="0007191A" w:rsidP="0007191A">
      <w:pPr>
        <w:pStyle w:val="af7"/>
      </w:pPr>
      <w:r>
        <w:t xml:space="preserve">  {/*.  38     .*/   "I  " ,   0 , 'T' },</w:t>
      </w:r>
    </w:p>
    <w:p w14:paraId="56C937FB" w14:textId="77777777" w:rsidR="0007191A" w:rsidRDefault="0007191A" w:rsidP="0007191A">
      <w:pPr>
        <w:pStyle w:val="af7"/>
      </w:pPr>
      <w:r>
        <w:t xml:space="preserve">  {/*.  39     .*/   "R  " ,   0 , 'T' },</w:t>
      </w:r>
    </w:p>
    <w:p w14:paraId="00757D57" w14:textId="77777777" w:rsidR="0007191A" w:rsidRDefault="0007191A" w:rsidP="0007191A">
      <w:pPr>
        <w:pStyle w:val="af7"/>
      </w:pPr>
      <w:r>
        <w:t xml:space="preserve">  {/*.  40     .*/   "N  " ,   0 , 'T' },</w:t>
      </w:r>
    </w:p>
    <w:p w14:paraId="36562E53" w14:textId="77777777" w:rsidR="0007191A" w:rsidRDefault="0007191A" w:rsidP="0007191A">
      <w:pPr>
        <w:pStyle w:val="af7"/>
      </w:pPr>
      <w:r>
        <w:t xml:space="preserve">  {/*.  41     .*/   "O  " ,   0 , 'T' },</w:t>
      </w:r>
    </w:p>
    <w:p w14:paraId="233BF714" w14:textId="77777777" w:rsidR="0007191A" w:rsidRDefault="0007191A" w:rsidP="0007191A">
      <w:pPr>
        <w:pStyle w:val="af7"/>
      </w:pPr>
      <w:r>
        <w:t xml:space="preserve">  {/*.  42     .*/   "T  " ,   0 , 'T' },</w:t>
      </w:r>
    </w:p>
    <w:p w14:paraId="4E827FCC" w14:textId="77777777" w:rsidR="0007191A" w:rsidRDefault="0007191A" w:rsidP="0007191A">
      <w:pPr>
        <w:pStyle w:val="af7"/>
      </w:pPr>
      <w:r>
        <w:t xml:space="preserve">  {/*.  43     .*/   "S  " ,   0 , 'T' },</w:t>
      </w:r>
    </w:p>
    <w:p w14:paraId="7F6DA486" w14:textId="77777777" w:rsidR="0007191A" w:rsidRDefault="0007191A" w:rsidP="0007191A">
      <w:pPr>
        <w:pStyle w:val="af7"/>
      </w:pPr>
      <w:r>
        <w:t xml:space="preserve">  {/*.  44     .*/   "(  " ,   0 , 'T' },</w:t>
      </w:r>
    </w:p>
    <w:p w14:paraId="2C4DACB4" w14:textId="77777777" w:rsidR="0007191A" w:rsidRDefault="0007191A" w:rsidP="0007191A">
      <w:pPr>
        <w:pStyle w:val="af7"/>
      </w:pPr>
      <w:r>
        <w:t xml:space="preserve">  {/*.  45     .*/   ")  " ,   0 , 'T' },</w:t>
      </w:r>
    </w:p>
    <w:p w14:paraId="3AE75154" w14:textId="77777777" w:rsidR="0007191A" w:rsidRDefault="0007191A" w:rsidP="0007191A">
      <w:pPr>
        <w:pStyle w:val="af7"/>
      </w:pPr>
      <w:r>
        <w:t xml:space="preserve">  {/*.  46     .*/   "   " ,   0 , 'T' },</w:t>
      </w:r>
    </w:p>
    <w:p w14:paraId="5727D87C" w14:textId="77777777" w:rsidR="0007191A" w:rsidRDefault="0007191A" w:rsidP="0007191A">
      <w:pPr>
        <w:pStyle w:val="af7"/>
      </w:pPr>
      <w:r>
        <w:t xml:space="preserve">  {/*.  47     .*/   ";  " ,   0 , 'T' },</w:t>
      </w:r>
    </w:p>
    <w:p w14:paraId="2EA8E623" w14:textId="77777777" w:rsidR="0007191A" w:rsidRDefault="0007191A" w:rsidP="0007191A">
      <w:pPr>
        <w:pStyle w:val="af7"/>
      </w:pPr>
      <w:r>
        <w:t xml:space="preserve">  {/*.  48     .*/   "L  " ,   0 , 'T' },</w:t>
      </w:r>
    </w:p>
    <w:p w14:paraId="2091A56F" w14:textId="77777777" w:rsidR="0007191A" w:rsidRDefault="0007191A" w:rsidP="0007191A">
      <w:pPr>
        <w:pStyle w:val="af7"/>
      </w:pPr>
      <w:r>
        <w:t xml:space="preserve">  {/*.  49     .*/   "F  " ,   0 , 'T' },</w:t>
      </w:r>
    </w:p>
    <w:p w14:paraId="0E844933" w14:textId="77777777" w:rsidR="0007191A" w:rsidRDefault="0007191A" w:rsidP="0007191A">
      <w:pPr>
        <w:pStyle w:val="af7"/>
      </w:pPr>
      <w:r>
        <w:t xml:space="preserve">  {/*.  50     .*/   "=  " ,   0 , 'T' },</w:t>
      </w:r>
    </w:p>
    <w:p w14:paraId="03F8F403" w14:textId="77777777" w:rsidR="0007191A" w:rsidRDefault="0007191A" w:rsidP="0007191A">
      <w:pPr>
        <w:pStyle w:val="af7"/>
      </w:pPr>
      <w:r>
        <w:t xml:space="preserve">  {/*.  51     .*/   "H  " ,   0 , 'T' },</w:t>
      </w:r>
    </w:p>
    <w:p w14:paraId="00B5B956" w14:textId="77777777" w:rsidR="0007191A" w:rsidRDefault="0007191A" w:rsidP="0007191A">
      <w:pPr>
        <w:pStyle w:val="af7"/>
      </w:pPr>
      <w:r>
        <w:t xml:space="preserve">  {/*.  52     .*/   "*  " , 198 , 'T' }</w:t>
      </w:r>
    </w:p>
    <w:p w14:paraId="5693CC17" w14:textId="77777777" w:rsidR="0007191A" w:rsidRDefault="0007191A" w:rsidP="0007191A">
      <w:pPr>
        <w:pStyle w:val="af7"/>
      </w:pPr>
      <w:r>
        <w:t>};</w:t>
      </w:r>
    </w:p>
    <w:p w14:paraId="7F0982DE" w14:textId="77777777" w:rsidR="0007191A" w:rsidRDefault="0007191A" w:rsidP="0007191A">
      <w:pPr>
        <w:pStyle w:val="af7"/>
      </w:pPr>
    </w:p>
    <w:p w14:paraId="2AEE7543" w14:textId="77777777" w:rsidR="0007191A" w:rsidRDefault="0007191A" w:rsidP="0007191A">
      <w:pPr>
        <w:pStyle w:val="af7"/>
      </w:pPr>
      <w:r>
        <w:t>/*</w:t>
      </w:r>
    </w:p>
    <w:p w14:paraId="19155380" w14:textId="77777777" w:rsidR="0007191A" w:rsidRDefault="0007191A" w:rsidP="0007191A">
      <w:pPr>
        <w:pStyle w:val="af7"/>
      </w:pPr>
      <w:r>
        <w:t>***** Т а б л и ц а  матрицы смежности - основа построения матрицы</w:t>
      </w:r>
    </w:p>
    <w:p w14:paraId="623105E7" w14:textId="77777777" w:rsidR="0007191A" w:rsidRDefault="0007191A" w:rsidP="0007191A">
      <w:pPr>
        <w:pStyle w:val="af7"/>
      </w:pPr>
      <w:r>
        <w:t>***** преемников</w:t>
      </w:r>
    </w:p>
    <w:p w14:paraId="0DBC55CC" w14:textId="77777777" w:rsidR="0007191A" w:rsidRDefault="0007191A" w:rsidP="0007191A">
      <w:pPr>
        <w:pStyle w:val="af7"/>
      </w:pPr>
      <w:r>
        <w:t>*/</w:t>
      </w:r>
    </w:p>
    <w:p w14:paraId="0D3435A6" w14:textId="77777777" w:rsidR="0007191A" w:rsidRDefault="0007191A" w:rsidP="0007191A">
      <w:pPr>
        <w:pStyle w:val="af7"/>
      </w:pPr>
    </w:p>
    <w:p w14:paraId="26FAE02C" w14:textId="77777777" w:rsidR="0007191A" w:rsidRDefault="0007191A" w:rsidP="0007191A">
      <w:pPr>
        <w:pStyle w:val="af7"/>
      </w:pPr>
      <w:r>
        <w:t>char TPR [ NVXOD ] [ NNETRM ] =</w:t>
      </w:r>
    </w:p>
    <w:p w14:paraId="0176BAAD" w14:textId="77777777" w:rsidR="0007191A" w:rsidRDefault="0007191A" w:rsidP="0007191A">
      <w:pPr>
        <w:pStyle w:val="af7"/>
      </w:pPr>
      <w:r>
        <w:t xml:space="preserve"> {</w:t>
      </w:r>
    </w:p>
    <w:p w14:paraId="42E42549" w14:textId="77777777" w:rsidR="0007191A" w:rsidRDefault="0007191A" w:rsidP="0007191A">
      <w:pPr>
        <w:pStyle w:val="af7"/>
      </w:pPr>
      <w:r>
        <w:t>/*</w:t>
      </w:r>
    </w:p>
    <w:p w14:paraId="45774254" w14:textId="77777777" w:rsidR="0007191A" w:rsidRDefault="0007191A" w:rsidP="0007191A">
      <w:pPr>
        <w:pStyle w:val="af7"/>
      </w:pPr>
      <w:r>
        <w:t xml:space="preserve">   __________ ___ ___ ___ ___ ___ ___ ___ ___ ___ ___ ___ ___ ___ ___ ___</w:t>
      </w:r>
    </w:p>
    <w:p w14:paraId="0B386989" w14:textId="77777777" w:rsidR="0007191A" w:rsidRDefault="0007191A" w:rsidP="0007191A">
      <w:pPr>
        <w:pStyle w:val="af7"/>
      </w:pPr>
      <w:r>
        <w:t xml:space="preserve">  |       AVI:BUK:CIF:IDE:IPE:IPR:LIT:MAN:ODC:OEN:OPA:OPR:PRO:RZR:TEL:ZNK|</w:t>
      </w:r>
    </w:p>
    <w:p w14:paraId="0E355828" w14:textId="77777777" w:rsidR="0007191A" w:rsidRDefault="0007191A" w:rsidP="0007191A">
      <w:pPr>
        <w:pStyle w:val="af7"/>
      </w:pPr>
      <w:r>
        <w:t xml:space="preserve">  |__________:___:___:___:___:___:___:___:___:___:___:___:___:___:___:___| */</w:t>
      </w:r>
    </w:p>
    <w:p w14:paraId="2F83B087" w14:textId="77777777" w:rsidR="0007191A" w:rsidRDefault="0007191A" w:rsidP="0007191A">
      <w:pPr>
        <w:pStyle w:val="af7"/>
      </w:pPr>
      <w:r>
        <w:t xml:space="preserve">  {/*AVI*/ 1 , 0 , 0 , 0 , 0 , 0 , 0 , 0 , 0 , 0 , 0 , 0 , 0 , 0 , 0 , 0  },</w:t>
      </w:r>
    </w:p>
    <w:p w14:paraId="6A17F525" w14:textId="77777777" w:rsidR="0007191A" w:rsidRDefault="0007191A" w:rsidP="0007191A">
      <w:pPr>
        <w:pStyle w:val="af7"/>
      </w:pPr>
      <w:r>
        <w:t xml:space="preserve">  {/*BUK*/ 0 , 0 , 0 , 1 , 0 , 0 , 0 , 0 , 0 , 0 , 0 , 0 , 0 , 0 , 0 , 0  },</w:t>
      </w:r>
    </w:p>
    <w:p w14:paraId="34247EEF" w14:textId="77777777" w:rsidR="0007191A" w:rsidRDefault="0007191A" w:rsidP="0007191A">
      <w:pPr>
        <w:pStyle w:val="af7"/>
      </w:pPr>
      <w:r>
        <w:t xml:space="preserve">  {/*CIF*/ 0 , 0 , 0 , 0 , 0 , 0 , 0 , 0 , 0 , 0 , 0 , 0 , 0 , 1 , 0 , 0  },</w:t>
      </w:r>
    </w:p>
    <w:p w14:paraId="77265F47" w14:textId="77777777" w:rsidR="0007191A" w:rsidRDefault="0007191A" w:rsidP="0007191A">
      <w:pPr>
        <w:pStyle w:val="af7"/>
      </w:pPr>
      <w:r>
        <w:t xml:space="preserve">  {/*IDE*/ 0 , 0 , 0 , 1 , 1 , 1 , 0 , 0 , 0 , 0 , 0 , 0 , 0 , 0 , 0 , 0  },</w:t>
      </w:r>
    </w:p>
    <w:p w14:paraId="16221970" w14:textId="77777777" w:rsidR="0007191A" w:rsidRDefault="0007191A" w:rsidP="0007191A">
      <w:pPr>
        <w:pStyle w:val="af7"/>
      </w:pPr>
      <w:r>
        <w:t xml:space="preserve">  {/*IPE*/ 1 , 0 , 0 , 0 , 0 , 0 , 0 , 0 , 0 , 0 , 1 , 0 , 0 , 0 , 0 , 0  },</w:t>
      </w:r>
    </w:p>
    <w:p w14:paraId="35368DDE" w14:textId="77777777" w:rsidR="0007191A" w:rsidRDefault="0007191A" w:rsidP="0007191A">
      <w:pPr>
        <w:pStyle w:val="af7"/>
      </w:pPr>
      <w:r>
        <w:t xml:space="preserve">  {/*IPR*/ 0 , 0 , 0 , 0 , 0 , 0 , 0 , 0 , 0 , 0 , 0 , 1 , 0 , 0 , 0 , 0  },</w:t>
      </w:r>
    </w:p>
    <w:p w14:paraId="08ED4FA0" w14:textId="77777777" w:rsidR="0007191A" w:rsidRDefault="0007191A" w:rsidP="0007191A">
      <w:pPr>
        <w:pStyle w:val="af7"/>
      </w:pPr>
      <w:r>
        <w:t xml:space="preserve">  {/*LIT*/ 1 , 0 , 0 , 0 , 0 , 0 , 0 , 0 , 0 , 0 , 0 , 0 , 0 , 0 , 0 , 0  },</w:t>
      </w:r>
    </w:p>
    <w:p w14:paraId="131455AA" w14:textId="77777777" w:rsidR="0007191A" w:rsidRDefault="0007191A" w:rsidP="0007191A">
      <w:pPr>
        <w:pStyle w:val="af7"/>
      </w:pPr>
      <w:r>
        <w:t xml:space="preserve">  {/*MAN*/ 0 , 0 , 0 , 0 , 0 , 0 , 1 , 1 , 0 , 0 , 0 , 0 , 0 , 0 , 0 , 0  },</w:t>
      </w:r>
    </w:p>
    <w:p w14:paraId="0E271881" w14:textId="77777777" w:rsidR="0007191A" w:rsidRDefault="0007191A" w:rsidP="0007191A">
      <w:pPr>
        <w:pStyle w:val="af7"/>
      </w:pPr>
      <w:r>
        <w:t xml:space="preserve">  {/*ODC*/ 0 , 0 , 0 , 0 , 0 , 0 , 0 , 0 , 0 , 0 , 0 , 0 , 0 , 0 , 1 , 0  },</w:t>
      </w:r>
    </w:p>
    <w:p w14:paraId="0CE3B3C1" w14:textId="77777777" w:rsidR="0007191A" w:rsidRDefault="0007191A" w:rsidP="0007191A">
      <w:pPr>
        <w:pStyle w:val="af7"/>
      </w:pPr>
      <w:r>
        <w:t xml:space="preserve">  {/*OEN*/ 0 , 0 , 0 , 0 , 0 , 0 , 0 , 0 , 0 , 0 , 0 , 0 , 0 , 0 , 0 , 0  },</w:t>
      </w:r>
    </w:p>
    <w:p w14:paraId="1673B102" w14:textId="77777777" w:rsidR="0007191A" w:rsidRDefault="0007191A" w:rsidP="0007191A">
      <w:pPr>
        <w:pStyle w:val="af7"/>
      </w:pPr>
      <w:r>
        <w:t xml:space="preserve">  {/*OPA*/ 0 , 0 , 0 , 0 , 0 , 0 , 0 , 0 , 0 , 0 , 0 , 0 , 0 , 0 , 0 , 0  },</w:t>
      </w:r>
    </w:p>
    <w:p w14:paraId="6F5A4E8C" w14:textId="77777777" w:rsidR="0007191A" w:rsidRDefault="0007191A" w:rsidP="0007191A">
      <w:pPr>
        <w:pStyle w:val="af7"/>
      </w:pPr>
      <w:r>
        <w:t xml:space="preserve">  {/*OPR*/ 0 , 0 , 0 , 0 , 0 , 0 , 0 , 0 , 0 , 0 , 0 , 0 , 1 , 0 , 0 , 0  },</w:t>
      </w:r>
    </w:p>
    <w:p w14:paraId="7684533B" w14:textId="77777777" w:rsidR="0007191A" w:rsidRDefault="0007191A" w:rsidP="0007191A">
      <w:pPr>
        <w:pStyle w:val="af7"/>
      </w:pPr>
      <w:r>
        <w:t xml:space="preserve">  {/*PRO*/ 0 , 0 , 0 , 0 , 0 , 0 , 0 , 0 , 0 , 0 , 0 , 0 , 0 , 0 , 0 , 0  },</w:t>
      </w:r>
    </w:p>
    <w:p w14:paraId="4D7A00BC" w14:textId="77777777" w:rsidR="0007191A" w:rsidRDefault="0007191A" w:rsidP="0007191A">
      <w:pPr>
        <w:pStyle w:val="af7"/>
      </w:pPr>
      <w:r>
        <w:t xml:space="preserve">  {/*RZR*/ 0 , 0 , 0 , 0 , 0 , 0 , 0 , 0 , 0 , 0 , 0 , 0 , 0 , 1 , 0 , 0  },</w:t>
      </w:r>
    </w:p>
    <w:p w14:paraId="5C7B0157" w14:textId="77777777" w:rsidR="0007191A" w:rsidRDefault="0007191A" w:rsidP="0007191A">
      <w:pPr>
        <w:pStyle w:val="af7"/>
      </w:pPr>
      <w:r>
        <w:t xml:space="preserve">  {/*TEL*/ 0 , 0 , 0 , 0 , 0 , 0 , 0 , 0 , 0 , 0 , 0 , 0 , 0 , 0 , 1 , 0  },</w:t>
      </w:r>
    </w:p>
    <w:p w14:paraId="75EF46A9" w14:textId="77777777" w:rsidR="0007191A" w:rsidRDefault="0007191A" w:rsidP="0007191A">
      <w:pPr>
        <w:pStyle w:val="af7"/>
      </w:pPr>
      <w:r>
        <w:t xml:space="preserve">  {/*ZNK*/ 0 , 0 , 0 , 0 , 0 , 0 , 0 , 0 , 0 , 0 , 0 , 0 , 0 , 0 , 0 , 0  },</w:t>
      </w:r>
    </w:p>
    <w:p w14:paraId="7776BC59" w14:textId="77777777" w:rsidR="0007191A" w:rsidRDefault="0007191A" w:rsidP="0007191A">
      <w:pPr>
        <w:pStyle w:val="af7"/>
      </w:pPr>
      <w:r>
        <w:t>/*</w:t>
      </w:r>
    </w:p>
    <w:p w14:paraId="2124A562" w14:textId="77777777" w:rsidR="0007191A" w:rsidRDefault="0007191A" w:rsidP="0007191A">
      <w:pPr>
        <w:pStyle w:val="af7"/>
      </w:pPr>
      <w:r>
        <w:t xml:space="preserve">   __________ ___ ___ ___ ___ ___ ___ ___ ___ ___ ___ ___ ___ ___ ___ ___</w:t>
      </w:r>
    </w:p>
    <w:p w14:paraId="15E96E9B" w14:textId="77777777" w:rsidR="0007191A" w:rsidRDefault="0007191A" w:rsidP="0007191A">
      <w:pPr>
        <w:pStyle w:val="af7"/>
      </w:pPr>
      <w:r>
        <w:t xml:space="preserve">  |       AVI:BUK:CIF:IDE:IPE:IPR:LIT:MAN:ODC:OEN:OPA:OPR:PRO:RZR:TEL:ZNK|</w:t>
      </w:r>
    </w:p>
    <w:p w14:paraId="3744E728" w14:textId="77777777" w:rsidR="0007191A" w:rsidRDefault="0007191A" w:rsidP="0007191A">
      <w:pPr>
        <w:pStyle w:val="af7"/>
      </w:pPr>
      <w:r>
        <w:t xml:space="preserve">  |__________:___:___:___:___:___:___:___:___:___:___:___:___:___:___:___| */</w:t>
      </w:r>
    </w:p>
    <w:p w14:paraId="6964C1DF" w14:textId="77777777" w:rsidR="0007191A" w:rsidRDefault="0007191A" w:rsidP="0007191A">
      <w:pPr>
        <w:pStyle w:val="af7"/>
      </w:pPr>
      <w:r>
        <w:lastRenderedPageBreak/>
        <w:t xml:space="preserve">  {/*  A*/ 0 , 1 , 0 , 0 , 0 , 0 , 0 , 0 , 0 , 0 , 0 , 0 , 0 , 0 , 0 , 0  },</w:t>
      </w:r>
    </w:p>
    <w:p w14:paraId="596E67C5" w14:textId="77777777" w:rsidR="0007191A" w:rsidRDefault="0007191A" w:rsidP="0007191A">
      <w:pPr>
        <w:pStyle w:val="af7"/>
      </w:pPr>
      <w:r>
        <w:t xml:space="preserve">  {/*  B*/ 0 , 1 , 0 , 0 , 0 , 0 , 0 , 0 , 0 , 0 , 0 , 0 , 0 , 0 , 0 , 0  },</w:t>
      </w:r>
    </w:p>
    <w:p w14:paraId="7B8FCFA6" w14:textId="77777777" w:rsidR="0007191A" w:rsidRDefault="0007191A" w:rsidP="0007191A">
      <w:pPr>
        <w:pStyle w:val="af7"/>
      </w:pPr>
      <w:r>
        <w:t xml:space="preserve">  {/*  C*/ 0 , 1 , 0 , 0 , 0 , 0 , 0 , 0 , 0 , 0 , 0 , 0 , 0 , 0 , 0 , 0  },</w:t>
      </w:r>
    </w:p>
    <w:p w14:paraId="571E0066" w14:textId="77777777" w:rsidR="0007191A" w:rsidRDefault="0007191A" w:rsidP="0007191A">
      <w:pPr>
        <w:pStyle w:val="af7"/>
      </w:pPr>
      <w:r>
        <w:t xml:space="preserve">  {/*  D*/ 0 , 1 , 0 , 0 , 0 , 0 , 0 , 0 , 1 , 0 , 0 , 0 , 0 , 0 , 0 , 0  },</w:t>
      </w:r>
    </w:p>
    <w:p w14:paraId="350234E1" w14:textId="77777777" w:rsidR="0007191A" w:rsidRDefault="0007191A" w:rsidP="0007191A">
      <w:pPr>
        <w:pStyle w:val="af7"/>
      </w:pPr>
      <w:r>
        <w:t xml:space="preserve">  {/*  E*/ 0 , 1 , 0 , 0 , 0 , 0 , 0 , 0 , 0 , 1 , 0 , 0 , 0 , 0 , 0 , 0  },</w:t>
      </w:r>
    </w:p>
    <w:p w14:paraId="30B35DD4" w14:textId="77777777" w:rsidR="0007191A" w:rsidRDefault="0007191A" w:rsidP="0007191A">
      <w:pPr>
        <w:pStyle w:val="af7"/>
      </w:pPr>
      <w:r>
        <w:t xml:space="preserve">  {/*  M*/ 0 , 1 , 0 , 0 , 0 , 0 , 0 , 0 , 0 , 0 , 0 , 0 , 0 , 0 , 0 , 0  },</w:t>
      </w:r>
    </w:p>
    <w:p w14:paraId="6C23496E" w14:textId="77777777" w:rsidR="0007191A" w:rsidRDefault="0007191A" w:rsidP="0007191A">
      <w:pPr>
        <w:pStyle w:val="af7"/>
      </w:pPr>
      <w:r>
        <w:t xml:space="preserve">  {/*  P*/ 0 , 1 , 0 , 0 , 0 , 0 , 0 , 0 , 0 , 0 , 0 , 0 , 0 , 0 , 0 , 0  },</w:t>
      </w:r>
    </w:p>
    <w:p w14:paraId="20C502BD" w14:textId="77777777" w:rsidR="0007191A" w:rsidRDefault="0007191A" w:rsidP="0007191A">
      <w:pPr>
        <w:pStyle w:val="af7"/>
      </w:pPr>
      <w:r>
        <w:t xml:space="preserve">  {/*  X*/ 0 , 1 , 0 , 0 , 0 , 0 , 0 , 0 , 0 , 0 , 0 , 0 , 0 , 0 , 0 , 0  },</w:t>
      </w:r>
    </w:p>
    <w:p w14:paraId="4106D737" w14:textId="77777777" w:rsidR="0007191A" w:rsidRDefault="0007191A" w:rsidP="0007191A">
      <w:pPr>
        <w:pStyle w:val="af7"/>
      </w:pPr>
      <w:r>
        <w:t xml:space="preserve">  {/*  0*/ 0 , 0 , 1 , 0 , 0 , 0 , 0 , 0 , 0 , 0 , 0 , 0 , 0 , 0 , 0 , 0  },</w:t>
      </w:r>
    </w:p>
    <w:p w14:paraId="3E7B288E" w14:textId="77777777" w:rsidR="0007191A" w:rsidRDefault="0007191A" w:rsidP="0007191A">
      <w:pPr>
        <w:pStyle w:val="af7"/>
      </w:pPr>
      <w:r>
        <w:t xml:space="preserve">  {/*  1*/ 0 , 0 , 1 , 0 , 0 , 0 , 0 , 1 , 0 , 0 , 0 , 0 , 0 , 0 , 0 , 0  },</w:t>
      </w:r>
    </w:p>
    <w:p w14:paraId="15CFA5AE" w14:textId="77777777" w:rsidR="0007191A" w:rsidRDefault="0007191A" w:rsidP="0007191A">
      <w:pPr>
        <w:pStyle w:val="af7"/>
      </w:pPr>
      <w:r>
        <w:t xml:space="preserve">  {/*  2*/ 0 , 0 , 1 , 0 , 0 , 0 , 0 , 0 , 0 , 0 , 0 , 0 , 0 , 0 , 0 , 0  },</w:t>
      </w:r>
    </w:p>
    <w:p w14:paraId="5A13D2BC" w14:textId="77777777" w:rsidR="0007191A" w:rsidRDefault="0007191A" w:rsidP="0007191A">
      <w:pPr>
        <w:pStyle w:val="af7"/>
      </w:pPr>
      <w:r>
        <w:t xml:space="preserve">  {/*  3*/ 0 , 0 , 1 , 0 , 0 , 0 , 0 , 0 , 0 , 0 , 0 , 0 , 0 , 0 , 0 , 0  },</w:t>
      </w:r>
    </w:p>
    <w:p w14:paraId="45885DEC" w14:textId="77777777" w:rsidR="0007191A" w:rsidRDefault="0007191A" w:rsidP="0007191A">
      <w:pPr>
        <w:pStyle w:val="af7"/>
      </w:pPr>
      <w:r>
        <w:t xml:space="preserve">  {/*  4*/ 0 , 0 , 1 , 0 , 0 , 0 , 0 , 0 , 0 , 0 , 0 , 0 , 0 , 0 , 0 , 0  },</w:t>
      </w:r>
    </w:p>
    <w:p w14:paraId="1B880898" w14:textId="77777777" w:rsidR="0007191A" w:rsidRDefault="0007191A" w:rsidP="0007191A">
      <w:pPr>
        <w:pStyle w:val="af7"/>
      </w:pPr>
      <w:r>
        <w:t xml:space="preserve">  {/*  5*/ 0 , 0 , 1 , 0 , 0 , 0 , 0 , 0 , 0 , 0 , 0 , 0 , 0 , 1 , 0 , 0  },</w:t>
      </w:r>
    </w:p>
    <w:p w14:paraId="4CBE6B3C" w14:textId="77777777" w:rsidR="0007191A" w:rsidRDefault="0007191A" w:rsidP="0007191A">
      <w:pPr>
        <w:pStyle w:val="af7"/>
      </w:pPr>
      <w:r>
        <w:t xml:space="preserve">  {/*  6*/ 0 , 0 , 1 , 0 , 0 , 0 , 0 , 0 , 0 , 0 , 0 , 0 , 0 , 0 , 1 , 0  },</w:t>
      </w:r>
    </w:p>
    <w:p w14:paraId="4024C998" w14:textId="77777777" w:rsidR="0007191A" w:rsidRDefault="0007191A" w:rsidP="0007191A">
      <w:pPr>
        <w:pStyle w:val="af7"/>
      </w:pPr>
      <w:r>
        <w:t xml:space="preserve">  {/*  7*/ 0 , 0 , 1 , 0 , 0 , 0 , 0 , 0 , 0 , 0 , 0 , 0 , 0 , 0 , 0 , 0  },</w:t>
      </w:r>
    </w:p>
    <w:p w14:paraId="5E569C2A" w14:textId="77777777" w:rsidR="0007191A" w:rsidRDefault="0007191A" w:rsidP="0007191A">
      <w:pPr>
        <w:pStyle w:val="af7"/>
      </w:pPr>
      <w:r>
        <w:t>/*</w:t>
      </w:r>
    </w:p>
    <w:p w14:paraId="3BB1F031" w14:textId="77777777" w:rsidR="0007191A" w:rsidRDefault="0007191A" w:rsidP="0007191A">
      <w:pPr>
        <w:pStyle w:val="af7"/>
      </w:pPr>
      <w:r>
        <w:t xml:space="preserve">   __________ ___ ___ ___ ___ ___ ___ ___ ___ ___ ___ ___ ___ ___ ___ ___</w:t>
      </w:r>
    </w:p>
    <w:p w14:paraId="34586816" w14:textId="77777777" w:rsidR="0007191A" w:rsidRDefault="0007191A" w:rsidP="0007191A">
      <w:pPr>
        <w:pStyle w:val="af7"/>
      </w:pPr>
      <w:r>
        <w:t xml:space="preserve">  |       AVI:BUK:CIF:IDE;IPE:IPR:LIT:MAN:ODC:OEN:OPA:OPR:PRO:RZR:TEL:ZNK|</w:t>
      </w:r>
    </w:p>
    <w:p w14:paraId="3E9DD721" w14:textId="77777777" w:rsidR="0007191A" w:rsidRDefault="0007191A" w:rsidP="0007191A">
      <w:pPr>
        <w:pStyle w:val="af7"/>
      </w:pPr>
      <w:r>
        <w:t xml:space="preserve">  |__________:___:___:___:___:___:___:___:___:___:___:___:___:___:___:___| */</w:t>
      </w:r>
    </w:p>
    <w:p w14:paraId="4852DD3C" w14:textId="77777777" w:rsidR="0007191A" w:rsidRDefault="0007191A" w:rsidP="0007191A">
      <w:pPr>
        <w:pStyle w:val="af7"/>
      </w:pPr>
      <w:r>
        <w:t xml:space="preserve">  {/*  8*/ 0 , 0 , 1 , 0 , 0 , 0 , 0 , 0 , 0 , 0 , 0 , 0 , 0 , 0 , 0 , 0  },</w:t>
      </w:r>
    </w:p>
    <w:p w14:paraId="2DFE353E" w14:textId="77777777" w:rsidR="0007191A" w:rsidRDefault="0007191A" w:rsidP="0007191A">
      <w:pPr>
        <w:pStyle w:val="af7"/>
      </w:pPr>
      <w:r>
        <w:t xml:space="preserve">  {/*  9*/ 0 , 0 , 1 , 0 , 0 , 0 , 0 , 0 , 0 , 0 , 0 , 0 , 0 , 0 , 0 , 0  },</w:t>
      </w:r>
    </w:p>
    <w:p w14:paraId="0C4D5B53" w14:textId="77777777" w:rsidR="0007191A" w:rsidRDefault="0007191A" w:rsidP="0007191A">
      <w:pPr>
        <w:pStyle w:val="af7"/>
      </w:pPr>
      <w:r>
        <w:t xml:space="preserve">  {/*  +*/ 0 , 0 , 0 , 0 , 0 , 0 , 0 , 0 , 0 , 0 , 0 , 0 , 0 , 0 , 0 , 1  },</w:t>
      </w:r>
    </w:p>
    <w:p w14:paraId="0EB543CA" w14:textId="77777777" w:rsidR="0007191A" w:rsidRDefault="0007191A" w:rsidP="0007191A">
      <w:pPr>
        <w:pStyle w:val="af7"/>
      </w:pPr>
      <w:r>
        <w:t xml:space="preserve">  {/*  -*/ 0 , 0 , 0 , 0 , 0 , 0 , 0 , 0 , 0 , 0 , 0 , 0 , 0 , 0 , 0 , 1  },</w:t>
      </w:r>
    </w:p>
    <w:p w14:paraId="5AF65E8B" w14:textId="77777777" w:rsidR="0007191A" w:rsidRDefault="0007191A" w:rsidP="0007191A">
      <w:pPr>
        <w:pStyle w:val="af7"/>
      </w:pPr>
      <w:r>
        <w:t xml:space="preserve">  {/*  :*/ 0 , 0 , 0 , 0 , 0 , 0 , 0 , 0 , 0 , 0 , 0 , 0 , 0 , 0 , 0 , 0  },</w:t>
      </w:r>
    </w:p>
    <w:p w14:paraId="3895E33F" w14:textId="77777777" w:rsidR="0007191A" w:rsidRDefault="0007191A" w:rsidP="0007191A">
      <w:pPr>
        <w:pStyle w:val="af7"/>
      </w:pPr>
      <w:r>
        <w:t xml:space="preserve">  {/*  I*/ 0 , 0 , 0 , 0 , 0 , 0 , 0 , 0 , 0 , 0 , 0 , 0 , 0 , 0 , 0 , 0  },</w:t>
      </w:r>
    </w:p>
    <w:p w14:paraId="693BBF2D" w14:textId="77777777" w:rsidR="0007191A" w:rsidRDefault="0007191A" w:rsidP="0007191A">
      <w:pPr>
        <w:pStyle w:val="af7"/>
      </w:pPr>
      <w:r>
        <w:t xml:space="preserve">  {/*  R*/ 0 , 0 , 0 , 0 , 0 , 0 , 0 , 0 , 0 , 0 , 0 , 0 , 0 , 0 , 0 , 0  },</w:t>
      </w:r>
    </w:p>
    <w:p w14:paraId="342212A4" w14:textId="77777777" w:rsidR="0007191A" w:rsidRDefault="0007191A" w:rsidP="0007191A">
      <w:pPr>
        <w:pStyle w:val="af7"/>
      </w:pPr>
      <w:r>
        <w:t xml:space="preserve">  {/*  N*/ 0 , 0 , 0 , 0 , 0 , 0 , 0 , 0 , 0 , 0 , 0 , 0 , 0 , 0 , 0 , 0  },</w:t>
      </w:r>
    </w:p>
    <w:p w14:paraId="1A31E9A2" w14:textId="77777777" w:rsidR="0007191A" w:rsidRDefault="0007191A" w:rsidP="0007191A">
      <w:pPr>
        <w:pStyle w:val="af7"/>
      </w:pPr>
      <w:r>
        <w:t xml:space="preserve">  {/*  O*/ 0 , 0 , 0 , 0 , 0 , 0 , 0 , 0 , 0 , 0 , 0 , 0 , 0 , 0 , 0 , 0  },</w:t>
      </w:r>
    </w:p>
    <w:p w14:paraId="07DCAD58" w14:textId="77777777" w:rsidR="0007191A" w:rsidRDefault="0007191A" w:rsidP="0007191A">
      <w:pPr>
        <w:pStyle w:val="af7"/>
      </w:pPr>
      <w:r>
        <w:t xml:space="preserve">  {/*  T*/ 0 , 0 , 0 , 0 , 0 , 0 , 0 , 0 , 0 , 0 , 0 , 0 , 0 , 0 , 0 , 0  },</w:t>
      </w:r>
    </w:p>
    <w:p w14:paraId="37F2B301" w14:textId="77777777" w:rsidR="0007191A" w:rsidRDefault="0007191A" w:rsidP="0007191A">
      <w:pPr>
        <w:pStyle w:val="af7"/>
      </w:pPr>
      <w:r>
        <w:t xml:space="preserve">  {/*  S*/ 0 , 0 , 0 , 0 , 0 , 0 , 0 , 0 , 0 , 0 , 0 , 0 , 0 , 0 , 0 , 0  },</w:t>
      </w:r>
    </w:p>
    <w:p w14:paraId="74CA0361" w14:textId="77777777" w:rsidR="0007191A" w:rsidRDefault="0007191A" w:rsidP="0007191A">
      <w:pPr>
        <w:pStyle w:val="af7"/>
      </w:pPr>
      <w:r>
        <w:t xml:space="preserve">  {/*  (*/ 0 , 0 , 0 , 0 , 0 , 0 , 0 , 0 , 0 , 0 , 0 , 0 , 0 , 0 , 0 , 0  },</w:t>
      </w:r>
    </w:p>
    <w:p w14:paraId="04F08E29" w14:textId="77777777" w:rsidR="0007191A" w:rsidRDefault="0007191A" w:rsidP="0007191A">
      <w:pPr>
        <w:pStyle w:val="af7"/>
      </w:pPr>
      <w:r>
        <w:t xml:space="preserve">  {/*  )*/ 0 , 0 , 0 , 0 , 0 , 0 , 0 , 0 , 0 , 0 , 0 , 0 , 0 , 0 , 0 , 0  },</w:t>
      </w:r>
    </w:p>
    <w:p w14:paraId="1B8A805B" w14:textId="77777777" w:rsidR="0007191A" w:rsidRDefault="0007191A" w:rsidP="0007191A">
      <w:pPr>
        <w:pStyle w:val="af7"/>
      </w:pPr>
      <w:r>
        <w:t xml:space="preserve">  {/*  ;*/ 0 , 0 , 0 , 0 , 0 , 0 , 0 , 0 , 0 , 0 , 0 , 0 , 0 , 0 , 0 , 0  },</w:t>
      </w:r>
    </w:p>
    <w:p w14:paraId="2B6AE526" w14:textId="77777777" w:rsidR="0007191A" w:rsidRDefault="0007191A" w:rsidP="0007191A">
      <w:pPr>
        <w:pStyle w:val="af7"/>
      </w:pPr>
      <w:r>
        <w:t xml:space="preserve">  {/*   */ 0 , 0 , 0 , 0 , 0 , 0 , 0 , 0 , 0 , 0 , 0 , 0 , 0 , 0 , 0 , 0  },</w:t>
      </w:r>
    </w:p>
    <w:p w14:paraId="3EE59E39" w14:textId="77777777" w:rsidR="0007191A" w:rsidRDefault="0007191A" w:rsidP="0007191A">
      <w:pPr>
        <w:pStyle w:val="af7"/>
      </w:pPr>
      <w:r>
        <w:t xml:space="preserve">  {/*  L*/ 0 , 0 , 0 , 0 , 0 , 0 , 0 , 0 , 0 , 0 , 0 , 0 , 0 , 0 , 0 , 0  },</w:t>
      </w:r>
    </w:p>
    <w:p w14:paraId="09F3CC20" w14:textId="77777777" w:rsidR="0007191A" w:rsidRDefault="0007191A" w:rsidP="0007191A">
      <w:pPr>
        <w:pStyle w:val="af7"/>
      </w:pPr>
      <w:r>
        <w:t>/*</w:t>
      </w:r>
    </w:p>
    <w:p w14:paraId="68EA8BD0" w14:textId="77777777" w:rsidR="0007191A" w:rsidRDefault="0007191A" w:rsidP="0007191A">
      <w:pPr>
        <w:pStyle w:val="af7"/>
      </w:pPr>
      <w:r>
        <w:t xml:space="preserve">   __________ ___ ___ ___ ___ ___ ___ ___ ___ ___ ___ ___ ___ ___ ___ ___</w:t>
      </w:r>
    </w:p>
    <w:p w14:paraId="0902A081" w14:textId="77777777" w:rsidR="0007191A" w:rsidRDefault="0007191A" w:rsidP="0007191A">
      <w:pPr>
        <w:pStyle w:val="af7"/>
      </w:pPr>
      <w:r>
        <w:t xml:space="preserve">  |       AVI:BUK:CIF:IDE:IPE:IPR:LIT:MAN:ODC:OEN;OPA:OPR:PR0:RZR:TEL:ZNK|</w:t>
      </w:r>
    </w:p>
    <w:p w14:paraId="44D42498" w14:textId="77777777" w:rsidR="0007191A" w:rsidRDefault="0007191A" w:rsidP="0007191A">
      <w:pPr>
        <w:pStyle w:val="af7"/>
      </w:pPr>
      <w:r>
        <w:t xml:space="preserve">  |__________:___:___:___:___:___:___:___:___:___:___:___:___:___:___:___| */</w:t>
      </w:r>
    </w:p>
    <w:p w14:paraId="198CA9BF" w14:textId="77777777" w:rsidR="0007191A" w:rsidRDefault="0007191A" w:rsidP="0007191A">
      <w:pPr>
        <w:pStyle w:val="af7"/>
      </w:pPr>
      <w:r>
        <w:t xml:space="preserve">  {/*  F*/ 0 , 0 , 0 , 0 , 0 , 0 , 0 , 0 , 0 , 0 , 0 , 0 , 0 , 0 , 0 , 0  },</w:t>
      </w:r>
    </w:p>
    <w:p w14:paraId="4458C5A6" w14:textId="77777777" w:rsidR="0007191A" w:rsidRDefault="0007191A" w:rsidP="0007191A">
      <w:pPr>
        <w:pStyle w:val="af7"/>
      </w:pPr>
      <w:r>
        <w:t xml:space="preserve">  {/*  =*/ 0 , 0 , 0 , 0 , 0 , 0 , 0 , 0 , 0 , 0 , 0 , 0 , 0 , 0 , 0 , 0  },</w:t>
      </w:r>
    </w:p>
    <w:p w14:paraId="1CA3532A" w14:textId="77777777" w:rsidR="0007191A" w:rsidRDefault="0007191A" w:rsidP="0007191A">
      <w:pPr>
        <w:pStyle w:val="af7"/>
      </w:pPr>
      <w:r>
        <w:t xml:space="preserve">  {/*  H*/ 0 , 0 , 0 , 0 , 0 , 0 , 0 , 0 , 0 , 0 , 0 , 0 , 0 , 0 , 0 , 0  },</w:t>
      </w:r>
    </w:p>
    <w:p w14:paraId="40BA2E47" w14:textId="77777777" w:rsidR="0007191A" w:rsidRDefault="0007191A" w:rsidP="0007191A">
      <w:pPr>
        <w:pStyle w:val="af7"/>
      </w:pPr>
      <w:r>
        <w:t xml:space="preserve">  {/*  **/ 0 , 0 , 0 , 0 , 0 , 0 , 0 , 0 , 0 , 0 , 0 , 0 , 0 , 0 , 0 , 1  }</w:t>
      </w:r>
    </w:p>
    <w:p w14:paraId="418E203A" w14:textId="77777777" w:rsidR="0007191A" w:rsidRDefault="0007191A" w:rsidP="0007191A">
      <w:pPr>
        <w:pStyle w:val="af7"/>
      </w:pPr>
      <w:r>
        <w:t>/*|_______________________________________________________________________| */</w:t>
      </w:r>
    </w:p>
    <w:p w14:paraId="04772106" w14:textId="77777777" w:rsidR="0007191A" w:rsidRDefault="0007191A" w:rsidP="0007191A">
      <w:pPr>
        <w:pStyle w:val="af7"/>
      </w:pPr>
      <w:r>
        <w:t xml:space="preserve">  };</w:t>
      </w:r>
    </w:p>
    <w:p w14:paraId="693A8F63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069BA940" w14:textId="77777777" w:rsidR="0007191A" w:rsidRDefault="0007191A" w:rsidP="0007191A">
      <w:pPr>
        <w:pStyle w:val="af7"/>
      </w:pPr>
    </w:p>
    <w:p w14:paraId="1CB8BF63" w14:textId="77777777" w:rsidR="0007191A" w:rsidRDefault="0007191A" w:rsidP="0007191A">
      <w:pPr>
        <w:pStyle w:val="af7"/>
      </w:pPr>
      <w:r>
        <w:t>/*</w:t>
      </w:r>
    </w:p>
    <w:p w14:paraId="76930936" w14:textId="77777777" w:rsidR="0007191A" w:rsidRDefault="0007191A" w:rsidP="0007191A">
      <w:pPr>
        <w:pStyle w:val="af7"/>
      </w:pPr>
      <w:r>
        <w:t>****** Н А Ч А Л О  обработки исходного текста</w:t>
      </w:r>
    </w:p>
    <w:p w14:paraId="01D54B11" w14:textId="77777777" w:rsidR="0007191A" w:rsidRDefault="0007191A" w:rsidP="0007191A">
      <w:pPr>
        <w:pStyle w:val="af7"/>
      </w:pPr>
      <w:r>
        <w:t>*/</w:t>
      </w:r>
    </w:p>
    <w:p w14:paraId="6EAD74C2" w14:textId="77777777" w:rsidR="0007191A" w:rsidRDefault="0007191A" w:rsidP="0007191A">
      <w:pPr>
        <w:pStyle w:val="af7"/>
      </w:pPr>
    </w:p>
    <w:p w14:paraId="0F652F6B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37D8C682" w14:textId="77777777" w:rsidR="0007191A" w:rsidRDefault="0007191A" w:rsidP="0007191A">
      <w:pPr>
        <w:pStyle w:val="af7"/>
      </w:pPr>
    </w:p>
    <w:p w14:paraId="12442A44" w14:textId="77777777" w:rsidR="0007191A" w:rsidRDefault="0007191A" w:rsidP="0007191A">
      <w:pPr>
        <w:pStyle w:val="af7"/>
      </w:pPr>
      <w:r>
        <w:t>void compress_ISXTXT()                            /* Программа уплотнения   */</w:t>
      </w:r>
    </w:p>
    <w:p w14:paraId="5C163FA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исходного текста путем */</w:t>
      </w:r>
    </w:p>
    <w:p w14:paraId="5C94D86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удаления "лишних"      */</w:t>
      </w:r>
    </w:p>
    <w:p w14:paraId="553F1FD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пробелов, выполняющая  */</w:t>
      </w:r>
    </w:p>
    <w:p w14:paraId="71B46F7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роль примитивного лек- */</w:t>
      </w:r>
    </w:p>
    <w:p w14:paraId="322405B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сического анализатора  */</w:t>
      </w:r>
    </w:p>
    <w:p w14:paraId="2AFBF1DB" w14:textId="77777777" w:rsidR="0007191A" w:rsidRDefault="0007191A" w:rsidP="0007191A">
      <w:pPr>
        <w:pStyle w:val="af7"/>
      </w:pPr>
      <w:r>
        <w:t xml:space="preserve"> {</w:t>
      </w:r>
    </w:p>
    <w:p w14:paraId="1E7A3720" w14:textId="77777777" w:rsidR="0007191A" w:rsidRDefault="0007191A" w:rsidP="0007191A">
      <w:pPr>
        <w:pStyle w:val="af7"/>
      </w:pPr>
      <w:r>
        <w:t xml:space="preserve">  I3 = 0;</w:t>
      </w:r>
    </w:p>
    <w:p w14:paraId="51A194ED" w14:textId="77777777" w:rsidR="0007191A" w:rsidRDefault="0007191A" w:rsidP="0007191A">
      <w:pPr>
        <w:pStyle w:val="af7"/>
      </w:pPr>
      <w:r>
        <w:t xml:space="preserve">  for ( I1 = 0 ; I1 &lt; NISXTXT ; I1++ )</w:t>
      </w:r>
    </w:p>
    <w:p w14:paraId="3EDB1AD2" w14:textId="77777777" w:rsidR="0007191A" w:rsidRDefault="0007191A" w:rsidP="0007191A">
      <w:pPr>
        <w:pStyle w:val="af7"/>
      </w:pPr>
      <w:r>
        <w:t xml:space="preserve">   {</w:t>
      </w:r>
    </w:p>
    <w:p w14:paraId="76A0B224" w14:textId="77777777" w:rsidR="0007191A" w:rsidRDefault="0007191A" w:rsidP="0007191A">
      <w:pPr>
        <w:pStyle w:val="af7"/>
      </w:pPr>
      <w:r>
        <w:t xml:space="preserve">    for ( I2 = 0 ; I2 &lt; 80 ; I2++ )</w:t>
      </w:r>
    </w:p>
    <w:p w14:paraId="0DDF16B4" w14:textId="77777777" w:rsidR="0007191A" w:rsidRDefault="0007191A" w:rsidP="0007191A">
      <w:pPr>
        <w:pStyle w:val="af7"/>
      </w:pPr>
      <w:r>
        <w:t xml:space="preserve">     if ( ISXTXT [ I1 ][ I2 ] != '\x0' )</w:t>
      </w:r>
    </w:p>
    <w:p w14:paraId="4276A22D" w14:textId="77777777" w:rsidR="0007191A" w:rsidRDefault="0007191A" w:rsidP="0007191A">
      <w:pPr>
        <w:pStyle w:val="af7"/>
      </w:pPr>
      <w:r>
        <w:t xml:space="preserve">      {</w:t>
      </w:r>
    </w:p>
    <w:p w14:paraId="5C386752" w14:textId="77777777" w:rsidR="0007191A" w:rsidRDefault="0007191A" w:rsidP="0007191A">
      <w:pPr>
        <w:pStyle w:val="af7"/>
      </w:pPr>
      <w:r>
        <w:t xml:space="preserve">       if ( ISXTXT [ I1 ][ I2 ] == ' ' &amp;&amp;</w:t>
      </w:r>
    </w:p>
    <w:p w14:paraId="7AE09FDC" w14:textId="77777777" w:rsidR="0007191A" w:rsidRDefault="0007191A" w:rsidP="0007191A">
      <w:pPr>
        <w:pStyle w:val="af7"/>
      </w:pPr>
      <w:r>
        <w:tab/>
        <w:t xml:space="preserve">   ( PREDSYM == ' ' || PREDSYM == ';' ||</w:t>
      </w:r>
    </w:p>
    <w:p w14:paraId="1661AA6B" w14:textId="77777777" w:rsidR="0007191A" w:rsidRDefault="0007191A" w:rsidP="0007191A">
      <w:pPr>
        <w:pStyle w:val="af7"/>
      </w:pPr>
      <w:r>
        <w:tab/>
        <w:t xml:space="preserve">     PREDSYM == ')' || PREDSYM == ':' ||</w:t>
      </w:r>
    </w:p>
    <w:p w14:paraId="3BD38923" w14:textId="77777777" w:rsidR="0007191A" w:rsidRDefault="0007191A" w:rsidP="0007191A">
      <w:pPr>
        <w:pStyle w:val="af7"/>
      </w:pPr>
      <w:r>
        <w:tab/>
        <w:t xml:space="preserve">     PREDSYM == '('</w:t>
      </w:r>
    </w:p>
    <w:p w14:paraId="3D40DB62" w14:textId="77777777" w:rsidR="0007191A" w:rsidRDefault="0007191A" w:rsidP="0007191A">
      <w:pPr>
        <w:pStyle w:val="af7"/>
      </w:pPr>
      <w:r>
        <w:tab/>
        <w:t xml:space="preserve">   )</w:t>
      </w:r>
    </w:p>
    <w:p w14:paraId="7C2D0601" w14:textId="77777777" w:rsidR="0007191A" w:rsidRDefault="0007191A" w:rsidP="0007191A">
      <w:pPr>
        <w:pStyle w:val="af7"/>
      </w:pPr>
      <w:r>
        <w:tab/>
        <w:t xml:space="preserve">  )</w:t>
      </w:r>
    </w:p>
    <w:p w14:paraId="664C5889" w14:textId="77777777" w:rsidR="0007191A" w:rsidRDefault="0007191A" w:rsidP="0007191A">
      <w:pPr>
        <w:pStyle w:val="af7"/>
      </w:pPr>
      <w:r>
        <w:tab/>
        <w:t>{</w:t>
      </w:r>
    </w:p>
    <w:p w14:paraId="19ED697F" w14:textId="77777777" w:rsidR="0007191A" w:rsidRDefault="0007191A" w:rsidP="0007191A">
      <w:pPr>
        <w:pStyle w:val="af7"/>
      </w:pPr>
      <w:r>
        <w:tab/>
        <w:t xml:space="preserve"> PREDSYM = ISXTXT [ I1 ][ I2 ];</w:t>
      </w:r>
    </w:p>
    <w:p w14:paraId="43F4EBED" w14:textId="77777777" w:rsidR="0007191A" w:rsidRDefault="0007191A" w:rsidP="0007191A">
      <w:pPr>
        <w:pStyle w:val="af7"/>
      </w:pPr>
      <w:r>
        <w:tab/>
        <w:t xml:space="preserve"> goto L2;</w:t>
      </w:r>
    </w:p>
    <w:p w14:paraId="260BC52E" w14:textId="77777777" w:rsidR="0007191A" w:rsidRDefault="0007191A" w:rsidP="0007191A">
      <w:pPr>
        <w:pStyle w:val="af7"/>
      </w:pPr>
      <w:r>
        <w:tab/>
        <w:t>}</w:t>
      </w:r>
    </w:p>
    <w:p w14:paraId="2C9846A3" w14:textId="77777777" w:rsidR="0007191A" w:rsidRDefault="0007191A" w:rsidP="0007191A">
      <w:pPr>
        <w:pStyle w:val="af7"/>
      </w:pPr>
    </w:p>
    <w:p w14:paraId="68DA9548" w14:textId="77777777" w:rsidR="0007191A" w:rsidRDefault="0007191A" w:rsidP="0007191A">
      <w:pPr>
        <w:pStyle w:val="af7"/>
      </w:pPr>
      <w:r>
        <w:t xml:space="preserve">       if</w:t>
      </w:r>
    </w:p>
    <w:p w14:paraId="249DE298" w14:textId="77777777" w:rsidR="0007191A" w:rsidRDefault="0007191A" w:rsidP="0007191A">
      <w:pPr>
        <w:pStyle w:val="af7"/>
      </w:pPr>
      <w:r>
        <w:tab/>
        <w:t xml:space="preserve"> (</w:t>
      </w:r>
    </w:p>
    <w:p w14:paraId="580AA939" w14:textId="77777777" w:rsidR="0007191A" w:rsidRDefault="0007191A" w:rsidP="0007191A">
      <w:pPr>
        <w:pStyle w:val="af7"/>
      </w:pPr>
      <w:r>
        <w:lastRenderedPageBreak/>
        <w:tab/>
        <w:t xml:space="preserve">  ( ISXTXT [ I1 ][ I2 ] == '+' ||</w:t>
      </w:r>
    </w:p>
    <w:p w14:paraId="2C0ADEE7" w14:textId="77777777" w:rsidR="0007191A" w:rsidRDefault="0007191A" w:rsidP="0007191A">
      <w:pPr>
        <w:pStyle w:val="af7"/>
      </w:pPr>
      <w:r>
        <w:tab/>
        <w:t xml:space="preserve">    ISXTXT [ I1 ][ I2 ] == '-' ||</w:t>
      </w:r>
    </w:p>
    <w:p w14:paraId="38160CAD" w14:textId="77777777" w:rsidR="0007191A" w:rsidRDefault="0007191A" w:rsidP="0007191A">
      <w:pPr>
        <w:pStyle w:val="af7"/>
      </w:pPr>
      <w:r>
        <w:tab/>
        <w:t xml:space="preserve">    ISXTXT [ I1 ][ I2 ] == '=' ||</w:t>
      </w:r>
    </w:p>
    <w:p w14:paraId="40F10AA3" w14:textId="77777777" w:rsidR="0007191A" w:rsidRDefault="0007191A" w:rsidP="0007191A">
      <w:pPr>
        <w:pStyle w:val="af7"/>
      </w:pPr>
      <w:r>
        <w:tab/>
        <w:t xml:space="preserve">    ISXTXT [ I1 ][ I2 ] == '(' ||</w:t>
      </w:r>
    </w:p>
    <w:p w14:paraId="7A31D51F" w14:textId="77777777" w:rsidR="0007191A" w:rsidRDefault="0007191A" w:rsidP="0007191A">
      <w:pPr>
        <w:pStyle w:val="af7"/>
      </w:pPr>
      <w:r>
        <w:tab/>
        <w:t xml:space="preserve">    ISXTXT [ I1 ][ I2 ] == ')' ||</w:t>
      </w:r>
    </w:p>
    <w:p w14:paraId="64C9F228" w14:textId="77777777" w:rsidR="0007191A" w:rsidRDefault="0007191A" w:rsidP="0007191A">
      <w:pPr>
        <w:pStyle w:val="af7"/>
      </w:pPr>
      <w:r>
        <w:tab/>
        <w:t xml:space="preserve">    ISXTXT [ I1 ][ I2 ] == '*'</w:t>
      </w:r>
    </w:p>
    <w:p w14:paraId="325BD7F3" w14:textId="77777777" w:rsidR="0007191A" w:rsidRDefault="0007191A" w:rsidP="0007191A">
      <w:pPr>
        <w:pStyle w:val="af7"/>
      </w:pPr>
      <w:r>
        <w:tab/>
        <w:t xml:space="preserve">  )</w:t>
      </w:r>
    </w:p>
    <w:p w14:paraId="087862F1" w14:textId="77777777" w:rsidR="0007191A" w:rsidRDefault="0007191A" w:rsidP="0007191A">
      <w:pPr>
        <w:pStyle w:val="af7"/>
      </w:pPr>
      <w:r>
        <w:tab/>
        <w:t xml:space="preserve">   &amp;&amp;</w:t>
      </w:r>
    </w:p>
    <w:p w14:paraId="0D786CFA" w14:textId="77777777" w:rsidR="0007191A" w:rsidRDefault="0007191A" w:rsidP="0007191A">
      <w:pPr>
        <w:pStyle w:val="af7"/>
      </w:pPr>
      <w:r>
        <w:tab/>
        <w:t xml:space="preserve">  PREDSYM == ' '</w:t>
      </w:r>
    </w:p>
    <w:p w14:paraId="5FF979DA" w14:textId="77777777" w:rsidR="0007191A" w:rsidRDefault="0007191A" w:rsidP="0007191A">
      <w:pPr>
        <w:pStyle w:val="af7"/>
      </w:pPr>
      <w:r>
        <w:tab/>
        <w:t xml:space="preserve"> )</w:t>
      </w:r>
    </w:p>
    <w:p w14:paraId="00C48188" w14:textId="77777777" w:rsidR="0007191A" w:rsidRDefault="0007191A" w:rsidP="0007191A">
      <w:pPr>
        <w:pStyle w:val="af7"/>
      </w:pPr>
      <w:r>
        <w:tab/>
        <w:t>{</w:t>
      </w:r>
    </w:p>
    <w:p w14:paraId="0DA9F003" w14:textId="77777777" w:rsidR="0007191A" w:rsidRDefault="0007191A" w:rsidP="0007191A">
      <w:pPr>
        <w:pStyle w:val="af7"/>
      </w:pPr>
      <w:r>
        <w:tab/>
        <w:t xml:space="preserve"> I3-- ;</w:t>
      </w:r>
    </w:p>
    <w:p w14:paraId="4B696002" w14:textId="77777777" w:rsidR="0007191A" w:rsidRDefault="0007191A" w:rsidP="0007191A">
      <w:pPr>
        <w:pStyle w:val="af7"/>
      </w:pPr>
      <w:r>
        <w:tab/>
        <w:t xml:space="preserve"> goto L1;</w:t>
      </w:r>
    </w:p>
    <w:p w14:paraId="2495058E" w14:textId="77777777" w:rsidR="0007191A" w:rsidRDefault="0007191A" w:rsidP="0007191A">
      <w:pPr>
        <w:pStyle w:val="af7"/>
      </w:pPr>
      <w:r>
        <w:tab/>
        <w:t>}</w:t>
      </w:r>
    </w:p>
    <w:p w14:paraId="0402EC0F" w14:textId="77777777" w:rsidR="0007191A" w:rsidRDefault="0007191A" w:rsidP="0007191A">
      <w:pPr>
        <w:pStyle w:val="af7"/>
      </w:pPr>
    </w:p>
    <w:p w14:paraId="7F26BC42" w14:textId="77777777" w:rsidR="0007191A" w:rsidRDefault="0007191A" w:rsidP="0007191A">
      <w:pPr>
        <w:pStyle w:val="af7"/>
      </w:pPr>
    </w:p>
    <w:p w14:paraId="0C1134C1" w14:textId="77777777" w:rsidR="0007191A" w:rsidRDefault="0007191A" w:rsidP="0007191A">
      <w:pPr>
        <w:pStyle w:val="af7"/>
      </w:pPr>
      <w:r>
        <w:t xml:space="preserve">       if ( ISXTXT [ I1 ][ I2 ] == ' ' &amp;&amp;</w:t>
      </w:r>
    </w:p>
    <w:p w14:paraId="0B217E7F" w14:textId="77777777" w:rsidR="0007191A" w:rsidRDefault="0007191A" w:rsidP="0007191A">
      <w:pPr>
        <w:pStyle w:val="af7"/>
      </w:pPr>
      <w:r>
        <w:tab/>
        <w:t xml:space="preserve">   ( PREDSYM == '+' || PREDSYM == '-' ||</w:t>
      </w:r>
    </w:p>
    <w:p w14:paraId="1EFE9253" w14:textId="77777777" w:rsidR="0007191A" w:rsidRDefault="0007191A" w:rsidP="0007191A">
      <w:pPr>
        <w:pStyle w:val="af7"/>
      </w:pPr>
      <w:r>
        <w:tab/>
        <w:t xml:space="preserve">     PREDSYM == '=' || PREDSYM == '*'</w:t>
      </w:r>
    </w:p>
    <w:p w14:paraId="274038DF" w14:textId="77777777" w:rsidR="0007191A" w:rsidRDefault="0007191A" w:rsidP="0007191A">
      <w:pPr>
        <w:pStyle w:val="af7"/>
      </w:pPr>
      <w:r>
        <w:tab/>
        <w:t xml:space="preserve">   )</w:t>
      </w:r>
    </w:p>
    <w:p w14:paraId="65D277C2" w14:textId="77777777" w:rsidR="0007191A" w:rsidRDefault="0007191A" w:rsidP="0007191A">
      <w:pPr>
        <w:pStyle w:val="af7"/>
      </w:pPr>
      <w:r>
        <w:tab/>
        <w:t xml:space="preserve">  )</w:t>
      </w:r>
    </w:p>
    <w:p w14:paraId="564948E2" w14:textId="77777777" w:rsidR="0007191A" w:rsidRDefault="0007191A" w:rsidP="0007191A">
      <w:pPr>
        <w:pStyle w:val="af7"/>
      </w:pPr>
      <w:r>
        <w:tab/>
        <w:t>{</w:t>
      </w:r>
    </w:p>
    <w:p w14:paraId="547DE629" w14:textId="77777777" w:rsidR="0007191A" w:rsidRDefault="0007191A" w:rsidP="0007191A">
      <w:pPr>
        <w:pStyle w:val="af7"/>
      </w:pPr>
      <w:r>
        <w:tab/>
        <w:t xml:space="preserve"> goto L2;</w:t>
      </w:r>
    </w:p>
    <w:p w14:paraId="7CF3877C" w14:textId="77777777" w:rsidR="0007191A" w:rsidRDefault="0007191A" w:rsidP="0007191A">
      <w:pPr>
        <w:pStyle w:val="af7"/>
      </w:pPr>
      <w:r>
        <w:tab/>
        <w:t>}</w:t>
      </w:r>
    </w:p>
    <w:p w14:paraId="25A1A306" w14:textId="77777777" w:rsidR="0007191A" w:rsidRDefault="0007191A" w:rsidP="0007191A">
      <w:pPr>
        <w:pStyle w:val="af7"/>
      </w:pPr>
    </w:p>
    <w:p w14:paraId="44F7E423" w14:textId="77777777" w:rsidR="0007191A" w:rsidRDefault="0007191A" w:rsidP="0007191A">
      <w:pPr>
        <w:pStyle w:val="af7"/>
      </w:pPr>
      <w:r>
        <w:t>L1:</w:t>
      </w:r>
    </w:p>
    <w:p w14:paraId="74F7ED13" w14:textId="77777777" w:rsidR="0007191A" w:rsidRDefault="0007191A" w:rsidP="0007191A">
      <w:pPr>
        <w:pStyle w:val="af7"/>
      </w:pPr>
      <w:r>
        <w:t xml:space="preserve">       PREDSYM = ISXTXT [ I1 ][ I2 ];</w:t>
      </w:r>
    </w:p>
    <w:p w14:paraId="664EF45A" w14:textId="77777777" w:rsidR="0007191A" w:rsidRDefault="0007191A" w:rsidP="0007191A">
      <w:pPr>
        <w:pStyle w:val="af7"/>
      </w:pPr>
      <w:r>
        <w:t xml:space="preserve">       STROKA [ I3 ] = PREDSYM;</w:t>
      </w:r>
    </w:p>
    <w:p w14:paraId="7E0103AC" w14:textId="77777777" w:rsidR="0007191A" w:rsidRDefault="0007191A" w:rsidP="0007191A">
      <w:pPr>
        <w:pStyle w:val="af7"/>
      </w:pPr>
      <w:r>
        <w:t xml:space="preserve">       I3++ ;</w:t>
      </w:r>
    </w:p>
    <w:p w14:paraId="07F6DBAB" w14:textId="77777777" w:rsidR="0007191A" w:rsidRDefault="0007191A" w:rsidP="0007191A">
      <w:pPr>
        <w:pStyle w:val="af7"/>
      </w:pPr>
    </w:p>
    <w:p w14:paraId="2455DE1A" w14:textId="77777777" w:rsidR="0007191A" w:rsidRDefault="0007191A" w:rsidP="0007191A">
      <w:pPr>
        <w:pStyle w:val="af7"/>
      </w:pPr>
      <w:r>
        <w:t>L2:    continue;</w:t>
      </w:r>
    </w:p>
    <w:p w14:paraId="0D366104" w14:textId="77777777" w:rsidR="0007191A" w:rsidRDefault="0007191A" w:rsidP="0007191A">
      <w:pPr>
        <w:pStyle w:val="af7"/>
      </w:pPr>
      <w:r>
        <w:t xml:space="preserve">      }</w:t>
      </w:r>
    </w:p>
    <w:p w14:paraId="7A349A8F" w14:textId="77777777" w:rsidR="0007191A" w:rsidRDefault="0007191A" w:rsidP="0007191A">
      <w:pPr>
        <w:pStyle w:val="af7"/>
      </w:pPr>
      <w:r>
        <w:t xml:space="preserve">     else</w:t>
      </w:r>
    </w:p>
    <w:p w14:paraId="4F1A646C" w14:textId="77777777" w:rsidR="0007191A" w:rsidRDefault="0007191A" w:rsidP="0007191A">
      <w:pPr>
        <w:pStyle w:val="af7"/>
      </w:pPr>
      <w:r>
        <w:t xml:space="preserve">      break;</w:t>
      </w:r>
    </w:p>
    <w:p w14:paraId="428B6278" w14:textId="77777777" w:rsidR="0007191A" w:rsidRDefault="0007191A" w:rsidP="0007191A">
      <w:pPr>
        <w:pStyle w:val="af7"/>
      </w:pPr>
      <w:r>
        <w:t xml:space="preserve">   }</w:t>
      </w:r>
    </w:p>
    <w:p w14:paraId="784D6A42" w14:textId="77777777" w:rsidR="0007191A" w:rsidRDefault="0007191A" w:rsidP="0007191A">
      <w:pPr>
        <w:pStyle w:val="af7"/>
      </w:pPr>
      <w:r>
        <w:t xml:space="preserve">  STROKA [I3] = '\x0';</w:t>
      </w:r>
    </w:p>
    <w:p w14:paraId="4CF26FEB" w14:textId="77777777" w:rsidR="0007191A" w:rsidRDefault="0007191A" w:rsidP="0007191A">
      <w:pPr>
        <w:pStyle w:val="af7"/>
      </w:pPr>
      <w:r>
        <w:t xml:space="preserve"> }</w:t>
      </w:r>
    </w:p>
    <w:p w14:paraId="0BBC73A6" w14:textId="77777777" w:rsidR="0007191A" w:rsidRDefault="0007191A" w:rsidP="0007191A">
      <w:pPr>
        <w:pStyle w:val="af7"/>
      </w:pPr>
    </w:p>
    <w:p w14:paraId="57AD62A6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31AE4EC0" w14:textId="77777777" w:rsidR="0007191A" w:rsidRDefault="0007191A" w:rsidP="0007191A">
      <w:pPr>
        <w:pStyle w:val="af7"/>
      </w:pPr>
    </w:p>
    <w:p w14:paraId="070FEA6E" w14:textId="77777777" w:rsidR="0007191A" w:rsidRDefault="0007191A" w:rsidP="0007191A">
      <w:pPr>
        <w:pStyle w:val="af7"/>
      </w:pPr>
      <w:r>
        <w:t>void build_TPR ()                                 /* Построение таблицы     */</w:t>
      </w:r>
    </w:p>
    <w:p w14:paraId="08A126C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преемников из матрицы  */</w:t>
      </w:r>
    </w:p>
    <w:p w14:paraId="295A39B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смежности по алгоритму */</w:t>
      </w:r>
    </w:p>
    <w:p w14:paraId="0565515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Варшалла               */</w:t>
      </w:r>
    </w:p>
    <w:p w14:paraId="1AEE35FF" w14:textId="77777777" w:rsidR="0007191A" w:rsidRDefault="0007191A" w:rsidP="0007191A">
      <w:pPr>
        <w:pStyle w:val="af7"/>
      </w:pPr>
      <w:r>
        <w:t xml:space="preserve"> {</w:t>
      </w:r>
    </w:p>
    <w:p w14:paraId="3F9A44BD" w14:textId="77777777" w:rsidR="0007191A" w:rsidRDefault="0007191A" w:rsidP="0007191A">
      <w:pPr>
        <w:pStyle w:val="af7"/>
      </w:pPr>
      <w:r>
        <w:t xml:space="preserve">  for ( I1 = 0; I1 &lt; NNETRM; I1++ )</w:t>
      </w:r>
    </w:p>
    <w:p w14:paraId="1C4BDCFB" w14:textId="77777777" w:rsidR="0007191A" w:rsidRDefault="0007191A" w:rsidP="0007191A">
      <w:pPr>
        <w:pStyle w:val="af7"/>
      </w:pPr>
      <w:r>
        <w:t xml:space="preserve">   {</w:t>
      </w:r>
    </w:p>
    <w:p w14:paraId="25694641" w14:textId="77777777" w:rsidR="0007191A" w:rsidRDefault="0007191A" w:rsidP="0007191A">
      <w:pPr>
        <w:pStyle w:val="af7"/>
      </w:pPr>
      <w:r>
        <w:t xml:space="preserve">    for ( I2 = 0; I2 &lt; NVXOD; I2++ )</w:t>
      </w:r>
    </w:p>
    <w:p w14:paraId="52B8E083" w14:textId="77777777" w:rsidR="0007191A" w:rsidRDefault="0007191A" w:rsidP="0007191A">
      <w:pPr>
        <w:pStyle w:val="af7"/>
      </w:pPr>
      <w:r>
        <w:t xml:space="preserve">     {</w:t>
      </w:r>
    </w:p>
    <w:p w14:paraId="1989E493" w14:textId="77777777" w:rsidR="0007191A" w:rsidRDefault="0007191A" w:rsidP="0007191A">
      <w:pPr>
        <w:pStyle w:val="af7"/>
      </w:pPr>
      <w:r>
        <w:t xml:space="preserve">      if ( TPR [ I2 ][ I1 ] &amp; ( I1 != I2 ) )</w:t>
      </w:r>
    </w:p>
    <w:p w14:paraId="5A128CDB" w14:textId="77777777" w:rsidR="0007191A" w:rsidRDefault="0007191A" w:rsidP="0007191A">
      <w:pPr>
        <w:pStyle w:val="af7"/>
      </w:pPr>
      <w:r>
        <w:t xml:space="preserve">       {</w:t>
      </w:r>
    </w:p>
    <w:p w14:paraId="14B282E8" w14:textId="77777777" w:rsidR="0007191A" w:rsidRDefault="0007191A" w:rsidP="0007191A">
      <w:pPr>
        <w:pStyle w:val="af7"/>
      </w:pPr>
      <w:r>
        <w:tab/>
        <w:t>for ( I3 = 0; I3 &lt; NNETRM; I3++ )</w:t>
      </w:r>
    </w:p>
    <w:p w14:paraId="1F54AD7D" w14:textId="77777777" w:rsidR="0007191A" w:rsidRDefault="0007191A" w:rsidP="0007191A">
      <w:pPr>
        <w:pStyle w:val="af7"/>
      </w:pPr>
      <w:r>
        <w:tab/>
        <w:t xml:space="preserve"> TPR [ I2 ][ I3 ] |= TPR [ I1 ][ I3 ];</w:t>
      </w:r>
    </w:p>
    <w:p w14:paraId="0E905886" w14:textId="77777777" w:rsidR="0007191A" w:rsidRDefault="0007191A" w:rsidP="0007191A">
      <w:pPr>
        <w:pStyle w:val="af7"/>
      </w:pPr>
      <w:r>
        <w:t xml:space="preserve">       }</w:t>
      </w:r>
    </w:p>
    <w:p w14:paraId="52A0C46D" w14:textId="77777777" w:rsidR="0007191A" w:rsidRDefault="0007191A" w:rsidP="0007191A">
      <w:pPr>
        <w:pStyle w:val="af7"/>
      </w:pPr>
      <w:r>
        <w:t xml:space="preserve">     }</w:t>
      </w:r>
    </w:p>
    <w:p w14:paraId="7C9C68D4" w14:textId="77777777" w:rsidR="0007191A" w:rsidRDefault="0007191A" w:rsidP="0007191A">
      <w:pPr>
        <w:pStyle w:val="af7"/>
      </w:pPr>
      <w:r>
        <w:t xml:space="preserve">   }</w:t>
      </w:r>
    </w:p>
    <w:p w14:paraId="176E880D" w14:textId="77777777" w:rsidR="0007191A" w:rsidRDefault="0007191A" w:rsidP="0007191A">
      <w:pPr>
        <w:pStyle w:val="af7"/>
      </w:pPr>
      <w:r>
        <w:t xml:space="preserve"> }</w:t>
      </w:r>
    </w:p>
    <w:p w14:paraId="06661818" w14:textId="77777777" w:rsidR="0007191A" w:rsidRDefault="0007191A" w:rsidP="0007191A">
      <w:pPr>
        <w:pStyle w:val="af7"/>
      </w:pPr>
    </w:p>
    <w:p w14:paraId="15B6FB22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27CCF37C" w14:textId="77777777" w:rsidR="0007191A" w:rsidRDefault="0007191A" w:rsidP="0007191A">
      <w:pPr>
        <w:pStyle w:val="af7"/>
      </w:pPr>
    </w:p>
    <w:p w14:paraId="7CA5B55C" w14:textId="77777777" w:rsidR="0007191A" w:rsidRDefault="0007191A" w:rsidP="0007191A">
      <w:pPr>
        <w:pStyle w:val="af7"/>
      </w:pPr>
      <w:r>
        <w:t>void mcel ( char* T1, int T2, int T3 )            /* программа заполнения   */</w:t>
      </w:r>
    </w:p>
    <w:p w14:paraId="7C2B780A" w14:textId="77777777" w:rsidR="0007191A" w:rsidRDefault="0007191A" w:rsidP="0007191A">
      <w:pPr>
        <w:pStyle w:val="af7"/>
      </w:pPr>
      <w:r>
        <w:t xml:space="preserve"> {                                                /* ячейки стека поставлен-*/</w:t>
      </w:r>
    </w:p>
    <w:p w14:paraId="2AA90DF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ных целей              */</w:t>
      </w:r>
    </w:p>
    <w:p w14:paraId="3288CF90" w14:textId="77777777" w:rsidR="0007191A" w:rsidRDefault="0007191A" w:rsidP="0007191A">
      <w:pPr>
        <w:pStyle w:val="af7"/>
      </w:pPr>
      <w:r>
        <w:t xml:space="preserve">  strcpy ( CEL [ K ].CEL1, T1 );</w:t>
      </w:r>
    </w:p>
    <w:p w14:paraId="458F8833" w14:textId="77777777" w:rsidR="0007191A" w:rsidRDefault="0007191A" w:rsidP="0007191A">
      <w:pPr>
        <w:pStyle w:val="af7"/>
      </w:pPr>
      <w:r>
        <w:t xml:space="preserve">  CEL [ K ].CEL2 = T2;</w:t>
      </w:r>
    </w:p>
    <w:p w14:paraId="2E68F1E8" w14:textId="77777777" w:rsidR="0007191A" w:rsidRDefault="0007191A" w:rsidP="0007191A">
      <w:pPr>
        <w:pStyle w:val="af7"/>
      </w:pPr>
      <w:r>
        <w:t xml:space="preserve">  CEL [ K ].CEL3 = T3;</w:t>
      </w:r>
    </w:p>
    <w:p w14:paraId="0B1521E8" w14:textId="77777777" w:rsidR="0007191A" w:rsidRDefault="0007191A" w:rsidP="0007191A">
      <w:pPr>
        <w:pStyle w:val="af7"/>
      </w:pPr>
      <w:r>
        <w:t xml:space="preserve">  K++;</w:t>
      </w:r>
    </w:p>
    <w:p w14:paraId="44C285D7" w14:textId="77777777" w:rsidR="0007191A" w:rsidRDefault="0007191A" w:rsidP="0007191A">
      <w:pPr>
        <w:pStyle w:val="af7"/>
      </w:pPr>
      <w:r>
        <w:t xml:space="preserve"> }</w:t>
      </w:r>
    </w:p>
    <w:p w14:paraId="75956AA9" w14:textId="77777777" w:rsidR="0007191A" w:rsidRDefault="0007191A" w:rsidP="0007191A">
      <w:pPr>
        <w:pStyle w:val="af7"/>
      </w:pPr>
    </w:p>
    <w:p w14:paraId="0029C245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5D0E81B2" w14:textId="77777777" w:rsidR="0007191A" w:rsidRDefault="0007191A" w:rsidP="0007191A">
      <w:pPr>
        <w:pStyle w:val="af7"/>
      </w:pPr>
    </w:p>
    <w:p w14:paraId="10925F16" w14:textId="77777777" w:rsidR="0007191A" w:rsidRDefault="0007191A" w:rsidP="0007191A">
      <w:pPr>
        <w:pStyle w:val="af7"/>
      </w:pPr>
      <w:r>
        <w:t>void mdst ( char* T1, int T2, int T3, int T4, int T5 )</w:t>
      </w:r>
    </w:p>
    <w:p w14:paraId="5A56938D" w14:textId="77777777" w:rsidR="0007191A" w:rsidRDefault="0007191A" w:rsidP="0007191A">
      <w:pPr>
        <w:pStyle w:val="af7"/>
      </w:pPr>
      <w:r>
        <w:t xml:space="preserve"> {                                                /* программа заполнения   */</w:t>
      </w:r>
    </w:p>
    <w:p w14:paraId="466769C7" w14:textId="77777777" w:rsidR="0007191A" w:rsidRDefault="0007191A" w:rsidP="0007191A">
      <w:pPr>
        <w:pStyle w:val="af7"/>
      </w:pPr>
      <w:r>
        <w:t xml:space="preserve">  strcpy ( DST [ L ].DST1, T1 );                  /* ячейки стека достигну- */</w:t>
      </w:r>
    </w:p>
    <w:p w14:paraId="0851E42B" w14:textId="77777777" w:rsidR="0007191A" w:rsidRDefault="0007191A" w:rsidP="0007191A">
      <w:pPr>
        <w:pStyle w:val="af7"/>
      </w:pPr>
      <w:r>
        <w:t xml:space="preserve">  DST [ L ].DST2 = T2;                            /* тых целей              */</w:t>
      </w:r>
    </w:p>
    <w:p w14:paraId="48AAF62D" w14:textId="77777777" w:rsidR="0007191A" w:rsidRDefault="0007191A" w:rsidP="0007191A">
      <w:pPr>
        <w:pStyle w:val="af7"/>
      </w:pPr>
      <w:r>
        <w:t xml:space="preserve">  DST [ L ].DST3 = T3;</w:t>
      </w:r>
    </w:p>
    <w:p w14:paraId="61B2EACC" w14:textId="77777777" w:rsidR="0007191A" w:rsidRDefault="0007191A" w:rsidP="0007191A">
      <w:pPr>
        <w:pStyle w:val="af7"/>
      </w:pPr>
      <w:r>
        <w:t xml:space="preserve">  DST [ L ].DST4 = T4;</w:t>
      </w:r>
    </w:p>
    <w:p w14:paraId="27E674C5" w14:textId="77777777" w:rsidR="0007191A" w:rsidRDefault="0007191A" w:rsidP="0007191A">
      <w:pPr>
        <w:pStyle w:val="af7"/>
      </w:pPr>
      <w:r>
        <w:t xml:space="preserve">  DST [ L ].DST5 = T5;</w:t>
      </w:r>
    </w:p>
    <w:p w14:paraId="4F1A692E" w14:textId="77777777" w:rsidR="0007191A" w:rsidRDefault="0007191A" w:rsidP="0007191A">
      <w:pPr>
        <w:pStyle w:val="af7"/>
      </w:pPr>
      <w:r>
        <w:t xml:space="preserve">  L++;</w:t>
      </w:r>
    </w:p>
    <w:p w14:paraId="4341EBB8" w14:textId="77777777" w:rsidR="0007191A" w:rsidRDefault="0007191A" w:rsidP="0007191A">
      <w:pPr>
        <w:pStyle w:val="af7"/>
      </w:pPr>
      <w:r>
        <w:t xml:space="preserve"> }</w:t>
      </w:r>
    </w:p>
    <w:p w14:paraId="52FCBBCC" w14:textId="77777777" w:rsidR="0007191A" w:rsidRDefault="0007191A" w:rsidP="0007191A">
      <w:pPr>
        <w:pStyle w:val="af7"/>
      </w:pPr>
    </w:p>
    <w:p w14:paraId="44BD65AA" w14:textId="77777777" w:rsidR="0007191A" w:rsidRDefault="0007191A" w:rsidP="0007191A">
      <w:pPr>
        <w:pStyle w:val="af7"/>
      </w:pPr>
    </w:p>
    <w:p w14:paraId="30F1FB75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4E48830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4ED7A757" w14:textId="77777777" w:rsidR="0007191A" w:rsidRDefault="0007191A" w:rsidP="0007191A">
      <w:pPr>
        <w:pStyle w:val="af7"/>
      </w:pPr>
      <w:r>
        <w:t>int numb ( char* T1, int T2 )                     /* вычисления порядкового */</w:t>
      </w:r>
    </w:p>
    <w:p w14:paraId="423BA1D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номера строки в табл.  */</w:t>
      </w:r>
    </w:p>
    <w:p w14:paraId="04BCFB9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VXOD, соответствующей  */</w:t>
      </w:r>
    </w:p>
    <w:p w14:paraId="610CB01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строке-параметру функц.*/</w:t>
      </w:r>
    </w:p>
    <w:p w14:paraId="3ECB3858" w14:textId="77777777" w:rsidR="0007191A" w:rsidRDefault="0007191A" w:rsidP="0007191A">
      <w:pPr>
        <w:pStyle w:val="af7"/>
      </w:pPr>
      <w:r>
        <w:t xml:space="preserve"> {</w:t>
      </w:r>
    </w:p>
    <w:p w14:paraId="153D5C57" w14:textId="77777777" w:rsidR="0007191A" w:rsidRDefault="0007191A" w:rsidP="0007191A">
      <w:pPr>
        <w:pStyle w:val="af7"/>
      </w:pPr>
      <w:r>
        <w:t xml:space="preserve">  int k;</w:t>
      </w:r>
    </w:p>
    <w:p w14:paraId="6E0C3D4F" w14:textId="77777777" w:rsidR="0007191A" w:rsidRDefault="0007191A" w:rsidP="0007191A">
      <w:pPr>
        <w:pStyle w:val="af7"/>
      </w:pPr>
    </w:p>
    <w:p w14:paraId="6698F961" w14:textId="77777777" w:rsidR="0007191A" w:rsidRDefault="0007191A" w:rsidP="0007191A">
      <w:pPr>
        <w:pStyle w:val="af7"/>
      </w:pPr>
      <w:r>
        <w:t xml:space="preserve">  for ( I1 = 0; I1 &lt; NVXOD; I1++ )</w:t>
      </w:r>
    </w:p>
    <w:p w14:paraId="15A3FDD8" w14:textId="77777777" w:rsidR="0007191A" w:rsidRDefault="0007191A" w:rsidP="0007191A">
      <w:pPr>
        <w:pStyle w:val="af7"/>
      </w:pPr>
      <w:r>
        <w:t xml:space="preserve">   {</w:t>
      </w:r>
    </w:p>
    <w:p w14:paraId="4F4E07C2" w14:textId="77777777" w:rsidR="0007191A" w:rsidRDefault="0007191A" w:rsidP="0007191A">
      <w:pPr>
        <w:pStyle w:val="af7"/>
      </w:pPr>
      <w:r>
        <w:t xml:space="preserve">    for ( k = 0; k &lt; T2; k++ )</w:t>
      </w:r>
    </w:p>
    <w:p w14:paraId="7F8C7178" w14:textId="77777777" w:rsidR="0007191A" w:rsidRDefault="0007191A" w:rsidP="0007191A">
      <w:pPr>
        <w:pStyle w:val="af7"/>
      </w:pPr>
      <w:r>
        <w:t xml:space="preserve">     {</w:t>
      </w:r>
    </w:p>
    <w:p w14:paraId="49E9FA2F" w14:textId="77777777" w:rsidR="0007191A" w:rsidRDefault="0007191A" w:rsidP="0007191A">
      <w:pPr>
        <w:pStyle w:val="af7"/>
      </w:pPr>
      <w:r>
        <w:t xml:space="preserve">      if ( (*(T1+k) != VXOD [ I1 ].SYM [k] ) )</w:t>
      </w:r>
    </w:p>
    <w:p w14:paraId="302FC500" w14:textId="77777777" w:rsidR="0007191A" w:rsidRDefault="0007191A" w:rsidP="0007191A">
      <w:pPr>
        <w:pStyle w:val="af7"/>
      </w:pPr>
      <w:r>
        <w:t xml:space="preserve">       goto numb1;</w:t>
      </w:r>
    </w:p>
    <w:p w14:paraId="33A5685E" w14:textId="77777777" w:rsidR="0007191A" w:rsidRDefault="0007191A" w:rsidP="0007191A">
      <w:pPr>
        <w:pStyle w:val="af7"/>
      </w:pPr>
      <w:r>
        <w:t xml:space="preserve">     }</w:t>
      </w:r>
    </w:p>
    <w:p w14:paraId="6BA1B00B" w14:textId="77777777" w:rsidR="0007191A" w:rsidRDefault="0007191A" w:rsidP="0007191A">
      <w:pPr>
        <w:pStyle w:val="af7"/>
      </w:pPr>
      <w:r>
        <w:t xml:space="preserve">  if ( (VXOD [ I1 ].SYM [k] == '\x0') ||</w:t>
      </w:r>
    </w:p>
    <w:p w14:paraId="34EB844B" w14:textId="77777777" w:rsidR="0007191A" w:rsidRDefault="0007191A" w:rsidP="0007191A">
      <w:pPr>
        <w:pStyle w:val="af7"/>
      </w:pPr>
      <w:r>
        <w:t xml:space="preserve">       (VXOD [ I1 ].SYM [k] == ' '  )</w:t>
      </w:r>
    </w:p>
    <w:p w14:paraId="4A3EF31C" w14:textId="77777777" w:rsidR="0007191A" w:rsidRDefault="0007191A" w:rsidP="0007191A">
      <w:pPr>
        <w:pStyle w:val="af7"/>
      </w:pPr>
      <w:r>
        <w:t xml:space="preserve">     )</w:t>
      </w:r>
    </w:p>
    <w:p w14:paraId="6C01460C" w14:textId="77777777" w:rsidR="0007191A" w:rsidRDefault="0007191A" w:rsidP="0007191A">
      <w:pPr>
        <w:pStyle w:val="af7"/>
      </w:pPr>
      <w:r>
        <w:t xml:space="preserve">    return ( I1 );</w:t>
      </w:r>
    </w:p>
    <w:p w14:paraId="07E92224" w14:textId="77777777" w:rsidR="0007191A" w:rsidRDefault="0007191A" w:rsidP="0007191A">
      <w:pPr>
        <w:pStyle w:val="af7"/>
      </w:pPr>
      <w:r>
        <w:t>numb1:</w:t>
      </w:r>
    </w:p>
    <w:p w14:paraId="15CF6239" w14:textId="77777777" w:rsidR="0007191A" w:rsidRDefault="0007191A" w:rsidP="0007191A">
      <w:pPr>
        <w:pStyle w:val="af7"/>
      </w:pPr>
      <w:r>
        <w:t xml:space="preserve">    continue;</w:t>
      </w:r>
    </w:p>
    <w:p w14:paraId="4FF7DF73" w14:textId="77777777" w:rsidR="0007191A" w:rsidRDefault="0007191A" w:rsidP="0007191A">
      <w:pPr>
        <w:pStyle w:val="af7"/>
      </w:pPr>
      <w:r>
        <w:t xml:space="preserve">   }</w:t>
      </w:r>
    </w:p>
    <w:p w14:paraId="73442833" w14:textId="77777777" w:rsidR="0007191A" w:rsidRDefault="0007191A" w:rsidP="0007191A">
      <w:pPr>
        <w:pStyle w:val="af7"/>
      </w:pPr>
      <w:r>
        <w:t xml:space="preserve">  return -1;</w:t>
      </w:r>
    </w:p>
    <w:p w14:paraId="18C71C2C" w14:textId="77777777" w:rsidR="0007191A" w:rsidRDefault="0007191A" w:rsidP="0007191A">
      <w:pPr>
        <w:pStyle w:val="af7"/>
      </w:pPr>
      <w:r>
        <w:t xml:space="preserve"> }</w:t>
      </w:r>
    </w:p>
    <w:p w14:paraId="29909057" w14:textId="77777777" w:rsidR="0007191A" w:rsidRDefault="0007191A" w:rsidP="0007191A">
      <w:pPr>
        <w:pStyle w:val="af7"/>
      </w:pPr>
    </w:p>
    <w:p w14:paraId="29FE109B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12CFCA3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  п р о г р а м м а    */</w:t>
      </w:r>
    </w:p>
    <w:p w14:paraId="488DC439" w14:textId="77777777" w:rsidR="0007191A" w:rsidRDefault="0007191A" w:rsidP="0007191A">
      <w:pPr>
        <w:pStyle w:val="af7"/>
      </w:pPr>
      <w:r>
        <w:t>int sint_ANAL ()                                  /*   построения  дерева   */</w:t>
      </w:r>
    </w:p>
    <w:p w14:paraId="01AD9E8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/*синтаксического разбора,*/</w:t>
      </w:r>
    </w:p>
    <w:p w14:paraId="7CA7FA2F" w14:textId="77777777" w:rsidR="0007191A" w:rsidRDefault="0007191A" w:rsidP="0007191A">
      <w:pPr>
        <w:pStyle w:val="af7"/>
      </w:pPr>
      <w:r>
        <w:t xml:space="preserve"> {                                                /*выполняющая роль синтак-*/</w:t>
      </w:r>
    </w:p>
    <w:p w14:paraId="5335C60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/*сического анализатора   */</w:t>
      </w:r>
    </w:p>
    <w:p w14:paraId="50FBBD8F" w14:textId="77777777" w:rsidR="0007191A" w:rsidRDefault="0007191A" w:rsidP="0007191A">
      <w:pPr>
        <w:pStyle w:val="af7"/>
      </w:pPr>
      <w:r>
        <w:t xml:space="preserve">  I4 = 0;</w:t>
      </w:r>
    </w:p>
    <w:p w14:paraId="64A3F2CF" w14:textId="77777777" w:rsidR="0007191A" w:rsidRDefault="0007191A" w:rsidP="0007191A">
      <w:pPr>
        <w:pStyle w:val="af7"/>
      </w:pPr>
    </w:p>
    <w:p w14:paraId="00A6E391" w14:textId="77777777" w:rsidR="0007191A" w:rsidRDefault="0007191A" w:rsidP="0007191A">
      <w:pPr>
        <w:pStyle w:val="af7"/>
      </w:pPr>
      <w:r>
        <w:t>L1:</w:t>
      </w:r>
    </w:p>
    <w:p w14:paraId="1D74E887" w14:textId="77777777" w:rsidR="0007191A" w:rsidRDefault="0007191A" w:rsidP="0007191A">
      <w:pPr>
        <w:pStyle w:val="af7"/>
      </w:pPr>
    </w:p>
    <w:p w14:paraId="29093506" w14:textId="77777777" w:rsidR="0007191A" w:rsidRDefault="0007191A" w:rsidP="0007191A">
      <w:pPr>
        <w:pStyle w:val="af7"/>
      </w:pPr>
      <w:r>
        <w:t xml:space="preserve">  K = 0;</w:t>
      </w:r>
    </w:p>
    <w:p w14:paraId="6143EC13" w14:textId="77777777" w:rsidR="0007191A" w:rsidRDefault="0007191A" w:rsidP="0007191A">
      <w:pPr>
        <w:pStyle w:val="af7"/>
      </w:pPr>
      <w:r>
        <w:t xml:space="preserve">  L = 0;</w:t>
      </w:r>
    </w:p>
    <w:p w14:paraId="05C482A4" w14:textId="77777777" w:rsidR="0007191A" w:rsidRDefault="0007191A" w:rsidP="0007191A">
      <w:pPr>
        <w:pStyle w:val="af7"/>
      </w:pPr>
      <w:r>
        <w:t xml:space="preserve">  I = 0;</w:t>
      </w:r>
    </w:p>
    <w:p w14:paraId="5ED46E65" w14:textId="77777777" w:rsidR="0007191A" w:rsidRDefault="0007191A" w:rsidP="0007191A">
      <w:pPr>
        <w:pStyle w:val="af7"/>
      </w:pPr>
      <w:r>
        <w:t xml:space="preserve">  J = 1;</w:t>
      </w:r>
    </w:p>
    <w:p w14:paraId="169C07F6" w14:textId="77777777" w:rsidR="0007191A" w:rsidRDefault="0007191A" w:rsidP="0007191A">
      <w:pPr>
        <w:pStyle w:val="af7"/>
      </w:pPr>
      <w:r>
        <w:t xml:space="preserve">  mcel ( "PRO" , I , 999 );</w:t>
      </w:r>
    </w:p>
    <w:p w14:paraId="7AEA3816" w14:textId="77777777" w:rsidR="0007191A" w:rsidRDefault="0007191A" w:rsidP="0007191A">
      <w:pPr>
        <w:pStyle w:val="af7"/>
      </w:pPr>
    </w:p>
    <w:p w14:paraId="0676AE63" w14:textId="77777777" w:rsidR="0007191A" w:rsidRDefault="0007191A" w:rsidP="0007191A">
      <w:pPr>
        <w:pStyle w:val="af7"/>
      </w:pPr>
      <w:r>
        <w:t xml:space="preserve">  if (!TPR [numb ( &amp;STROKA [I], 1 )][numb ( "PRO", 3 )])</w:t>
      </w:r>
    </w:p>
    <w:p w14:paraId="120CD253" w14:textId="77777777" w:rsidR="0007191A" w:rsidRDefault="0007191A" w:rsidP="0007191A">
      <w:pPr>
        <w:pStyle w:val="af7"/>
      </w:pPr>
      <w:r>
        <w:t xml:space="preserve">   return 1;</w:t>
      </w:r>
    </w:p>
    <w:p w14:paraId="10ED8323" w14:textId="77777777" w:rsidR="0007191A" w:rsidRDefault="0007191A" w:rsidP="0007191A">
      <w:pPr>
        <w:pStyle w:val="af7"/>
      </w:pPr>
    </w:p>
    <w:p w14:paraId="02CC860C" w14:textId="77777777" w:rsidR="0007191A" w:rsidRDefault="0007191A" w:rsidP="0007191A">
      <w:pPr>
        <w:pStyle w:val="af7"/>
      </w:pPr>
      <w:r>
        <w:t>L2:</w:t>
      </w:r>
    </w:p>
    <w:p w14:paraId="7B3F33E7" w14:textId="77777777" w:rsidR="0007191A" w:rsidRDefault="0007191A" w:rsidP="0007191A">
      <w:pPr>
        <w:pStyle w:val="af7"/>
      </w:pPr>
    </w:p>
    <w:p w14:paraId="42B711F1" w14:textId="77777777" w:rsidR="0007191A" w:rsidRDefault="0007191A" w:rsidP="0007191A">
      <w:pPr>
        <w:pStyle w:val="af7"/>
      </w:pPr>
      <w:r>
        <w:t xml:space="preserve">  J = VXOD [ numb ( &amp;STROKA [ I ], 1 ) ].VX ;</w:t>
      </w:r>
    </w:p>
    <w:p w14:paraId="0438200C" w14:textId="77777777" w:rsidR="0007191A" w:rsidRDefault="0007191A" w:rsidP="0007191A">
      <w:pPr>
        <w:pStyle w:val="af7"/>
      </w:pPr>
    </w:p>
    <w:p w14:paraId="7832297F" w14:textId="77777777" w:rsidR="0007191A" w:rsidRDefault="0007191A" w:rsidP="0007191A">
      <w:pPr>
        <w:pStyle w:val="af7"/>
      </w:pPr>
      <w:r>
        <w:t>L3:</w:t>
      </w:r>
    </w:p>
    <w:p w14:paraId="376EF5BB" w14:textId="77777777" w:rsidR="0007191A" w:rsidRDefault="0007191A" w:rsidP="0007191A">
      <w:pPr>
        <w:pStyle w:val="af7"/>
      </w:pPr>
    </w:p>
    <w:p w14:paraId="36D5E5DE" w14:textId="77777777" w:rsidR="0007191A" w:rsidRDefault="0007191A" w:rsidP="0007191A">
      <w:pPr>
        <w:pStyle w:val="af7"/>
      </w:pPr>
      <w:r>
        <w:t xml:space="preserve">  J = SINT [ J ].POSL;</w:t>
      </w:r>
    </w:p>
    <w:p w14:paraId="46E054CF" w14:textId="77777777" w:rsidR="0007191A" w:rsidRDefault="0007191A" w:rsidP="0007191A">
      <w:pPr>
        <w:pStyle w:val="af7"/>
      </w:pPr>
    </w:p>
    <w:p w14:paraId="272256E7" w14:textId="77777777" w:rsidR="0007191A" w:rsidRDefault="0007191A" w:rsidP="0007191A">
      <w:pPr>
        <w:pStyle w:val="af7"/>
      </w:pPr>
      <w:r>
        <w:t>L31:</w:t>
      </w:r>
    </w:p>
    <w:p w14:paraId="6B6C9D41" w14:textId="77777777" w:rsidR="0007191A" w:rsidRDefault="0007191A" w:rsidP="0007191A">
      <w:pPr>
        <w:pStyle w:val="af7"/>
      </w:pPr>
    </w:p>
    <w:p w14:paraId="40D9AF70" w14:textId="77777777" w:rsidR="0007191A" w:rsidRDefault="0007191A" w:rsidP="0007191A">
      <w:pPr>
        <w:pStyle w:val="af7"/>
      </w:pPr>
      <w:r>
        <w:t xml:space="preserve">  I++;</w:t>
      </w:r>
    </w:p>
    <w:p w14:paraId="7A2C3A05" w14:textId="77777777" w:rsidR="0007191A" w:rsidRDefault="0007191A" w:rsidP="0007191A">
      <w:pPr>
        <w:pStyle w:val="af7"/>
      </w:pPr>
    </w:p>
    <w:p w14:paraId="0DBAC5F5" w14:textId="77777777" w:rsidR="0007191A" w:rsidRDefault="0007191A" w:rsidP="0007191A">
      <w:pPr>
        <w:pStyle w:val="af7"/>
      </w:pPr>
      <w:r>
        <w:t xml:space="preserve">  if ( I &gt; I4 )</w:t>
      </w:r>
    </w:p>
    <w:p w14:paraId="51491075" w14:textId="77777777" w:rsidR="0007191A" w:rsidRDefault="0007191A" w:rsidP="0007191A">
      <w:pPr>
        <w:pStyle w:val="af7"/>
      </w:pPr>
    </w:p>
    <w:p w14:paraId="7B094B24" w14:textId="77777777" w:rsidR="0007191A" w:rsidRDefault="0007191A" w:rsidP="0007191A">
      <w:pPr>
        <w:pStyle w:val="af7"/>
      </w:pPr>
    </w:p>
    <w:p w14:paraId="2E94A0D6" w14:textId="77777777" w:rsidR="0007191A" w:rsidRDefault="0007191A" w:rsidP="0007191A">
      <w:pPr>
        <w:pStyle w:val="af7"/>
      </w:pPr>
      <w:r>
        <w:t xml:space="preserve">   I4 = I;</w:t>
      </w:r>
    </w:p>
    <w:p w14:paraId="16EAF5DB" w14:textId="77777777" w:rsidR="0007191A" w:rsidRDefault="0007191A" w:rsidP="0007191A">
      <w:pPr>
        <w:pStyle w:val="af7"/>
      </w:pPr>
    </w:p>
    <w:p w14:paraId="4EE68A4E" w14:textId="77777777" w:rsidR="0007191A" w:rsidRDefault="0007191A" w:rsidP="0007191A">
      <w:pPr>
        <w:pStyle w:val="af7"/>
      </w:pPr>
      <w:r>
        <w:t xml:space="preserve">  if (VXOD [ numb ( SINT [ J ].DER, 3 ) ].TYP == 'T')</w:t>
      </w:r>
    </w:p>
    <w:p w14:paraId="7D54B191" w14:textId="77777777" w:rsidR="0007191A" w:rsidRDefault="0007191A" w:rsidP="0007191A">
      <w:pPr>
        <w:pStyle w:val="af7"/>
      </w:pPr>
      <w:r>
        <w:t xml:space="preserve">   {</w:t>
      </w:r>
    </w:p>
    <w:p w14:paraId="352D02B6" w14:textId="77777777" w:rsidR="0007191A" w:rsidRDefault="0007191A" w:rsidP="0007191A">
      <w:pPr>
        <w:pStyle w:val="af7"/>
      </w:pPr>
    </w:p>
    <w:p w14:paraId="1ACDBD7C" w14:textId="77777777" w:rsidR="0007191A" w:rsidRDefault="0007191A" w:rsidP="0007191A">
      <w:pPr>
        <w:pStyle w:val="af7"/>
      </w:pPr>
      <w:r>
        <w:t xml:space="preserve">    if ( STROKA [ I ] == SINT [ J ].DER [ 0 ] )</w:t>
      </w:r>
    </w:p>
    <w:p w14:paraId="61EB0ED1" w14:textId="77777777" w:rsidR="0007191A" w:rsidRDefault="0007191A" w:rsidP="0007191A">
      <w:pPr>
        <w:pStyle w:val="af7"/>
      </w:pPr>
      <w:r>
        <w:t xml:space="preserve">     goto L3;</w:t>
      </w:r>
    </w:p>
    <w:p w14:paraId="11A460CA" w14:textId="77777777" w:rsidR="0007191A" w:rsidRDefault="0007191A" w:rsidP="0007191A">
      <w:pPr>
        <w:pStyle w:val="af7"/>
      </w:pPr>
      <w:r>
        <w:t xml:space="preserve">    else</w:t>
      </w:r>
    </w:p>
    <w:p w14:paraId="6A21D855" w14:textId="77777777" w:rsidR="0007191A" w:rsidRDefault="0007191A" w:rsidP="0007191A">
      <w:pPr>
        <w:pStyle w:val="af7"/>
      </w:pPr>
      <w:r>
        <w:t xml:space="preserve">     goto L8;</w:t>
      </w:r>
    </w:p>
    <w:p w14:paraId="2F752280" w14:textId="77777777" w:rsidR="0007191A" w:rsidRDefault="0007191A" w:rsidP="0007191A">
      <w:pPr>
        <w:pStyle w:val="af7"/>
      </w:pPr>
    </w:p>
    <w:p w14:paraId="3BB95860" w14:textId="77777777" w:rsidR="0007191A" w:rsidRDefault="0007191A" w:rsidP="0007191A">
      <w:pPr>
        <w:pStyle w:val="af7"/>
      </w:pPr>
      <w:r>
        <w:t xml:space="preserve">   }</w:t>
      </w:r>
    </w:p>
    <w:p w14:paraId="5080267A" w14:textId="77777777" w:rsidR="0007191A" w:rsidRDefault="0007191A" w:rsidP="0007191A">
      <w:pPr>
        <w:pStyle w:val="af7"/>
      </w:pPr>
    </w:p>
    <w:p w14:paraId="5F50FAB9" w14:textId="77777777" w:rsidR="0007191A" w:rsidRDefault="0007191A" w:rsidP="0007191A">
      <w:pPr>
        <w:pStyle w:val="af7"/>
      </w:pPr>
      <w:r>
        <w:t>L4:</w:t>
      </w:r>
    </w:p>
    <w:p w14:paraId="40AF7455" w14:textId="77777777" w:rsidR="0007191A" w:rsidRDefault="0007191A" w:rsidP="0007191A">
      <w:pPr>
        <w:pStyle w:val="af7"/>
      </w:pPr>
    </w:p>
    <w:p w14:paraId="260EB4A7" w14:textId="77777777" w:rsidR="0007191A" w:rsidRDefault="0007191A" w:rsidP="0007191A">
      <w:pPr>
        <w:pStyle w:val="af7"/>
      </w:pPr>
      <w:r>
        <w:t xml:space="preserve">  if ( SINT [ SINT [ J ].POSL ].DER [ 0 ] == '*' )</w:t>
      </w:r>
    </w:p>
    <w:p w14:paraId="1D3520FE" w14:textId="77777777" w:rsidR="0007191A" w:rsidRDefault="0007191A" w:rsidP="0007191A">
      <w:pPr>
        <w:pStyle w:val="af7"/>
      </w:pPr>
      <w:r>
        <w:t xml:space="preserve">   {</w:t>
      </w:r>
    </w:p>
    <w:p w14:paraId="1A3F7E34" w14:textId="77777777" w:rsidR="0007191A" w:rsidRDefault="0007191A" w:rsidP="0007191A">
      <w:pPr>
        <w:pStyle w:val="af7"/>
      </w:pPr>
      <w:r>
        <w:t xml:space="preserve">    I--;</w:t>
      </w:r>
    </w:p>
    <w:p w14:paraId="10D940C6" w14:textId="77777777" w:rsidR="0007191A" w:rsidRDefault="0007191A" w:rsidP="0007191A">
      <w:pPr>
        <w:pStyle w:val="af7"/>
      </w:pPr>
    </w:p>
    <w:p w14:paraId="7996A206" w14:textId="77777777" w:rsidR="0007191A" w:rsidRDefault="0007191A" w:rsidP="0007191A">
      <w:pPr>
        <w:pStyle w:val="af7"/>
      </w:pPr>
      <w:r>
        <w:lastRenderedPageBreak/>
        <w:t xml:space="preserve">    if ( !strcmp (SINT [J].DER, CEL [K-1].CEL1 ) )</w:t>
      </w:r>
    </w:p>
    <w:p w14:paraId="22D2C5EE" w14:textId="77777777" w:rsidR="0007191A" w:rsidRDefault="0007191A" w:rsidP="0007191A">
      <w:pPr>
        <w:pStyle w:val="af7"/>
      </w:pPr>
      <w:r>
        <w:t xml:space="preserve">     {</w:t>
      </w:r>
    </w:p>
    <w:p w14:paraId="0AFFF7C8" w14:textId="77777777" w:rsidR="0007191A" w:rsidRDefault="0007191A" w:rsidP="0007191A">
      <w:pPr>
        <w:pStyle w:val="af7"/>
      </w:pPr>
      <w:r>
        <w:t xml:space="preserve">      mdst ( CEL[K-1].CEL1,CEL[K-1].CEL2,CEL[K-1].CEL3,I,J );</w:t>
      </w:r>
    </w:p>
    <w:p w14:paraId="18D16F9A" w14:textId="77777777" w:rsidR="0007191A" w:rsidRDefault="0007191A" w:rsidP="0007191A">
      <w:pPr>
        <w:pStyle w:val="af7"/>
      </w:pPr>
    </w:p>
    <w:p w14:paraId="35B32669" w14:textId="77777777" w:rsidR="0007191A" w:rsidRDefault="0007191A" w:rsidP="0007191A">
      <w:pPr>
        <w:pStyle w:val="af7"/>
      </w:pPr>
      <w:r>
        <w:t xml:space="preserve">      if ( !strcmp( CEL[K-1].CEL1 , "PRO" ) )</w:t>
      </w:r>
    </w:p>
    <w:p w14:paraId="34D55E37" w14:textId="77777777" w:rsidR="0007191A" w:rsidRDefault="0007191A" w:rsidP="0007191A">
      <w:pPr>
        <w:pStyle w:val="af7"/>
      </w:pPr>
      <w:r>
        <w:t xml:space="preserve">       return 0;</w:t>
      </w:r>
    </w:p>
    <w:p w14:paraId="788C362C" w14:textId="77777777" w:rsidR="0007191A" w:rsidRDefault="0007191A" w:rsidP="0007191A">
      <w:pPr>
        <w:pStyle w:val="af7"/>
      </w:pPr>
    </w:p>
    <w:p w14:paraId="36074027" w14:textId="77777777" w:rsidR="0007191A" w:rsidRDefault="0007191A" w:rsidP="0007191A">
      <w:pPr>
        <w:pStyle w:val="af7"/>
      </w:pPr>
      <w:r>
        <w:t>L5:</w:t>
      </w:r>
    </w:p>
    <w:p w14:paraId="4F34EFE9" w14:textId="77777777" w:rsidR="0007191A" w:rsidRDefault="0007191A" w:rsidP="0007191A">
      <w:pPr>
        <w:pStyle w:val="af7"/>
      </w:pPr>
    </w:p>
    <w:p w14:paraId="3CE48C05" w14:textId="77777777" w:rsidR="0007191A" w:rsidRDefault="0007191A" w:rsidP="0007191A">
      <w:pPr>
        <w:pStyle w:val="af7"/>
      </w:pPr>
      <w:r>
        <w:t xml:space="preserve">      if (TPR [numb (CEL[K-1].CEL1, 3)] [numb (CEL[K-1].CEL1, 3)])</w:t>
      </w:r>
    </w:p>
    <w:p w14:paraId="26DC7582" w14:textId="77777777" w:rsidR="0007191A" w:rsidRDefault="0007191A" w:rsidP="0007191A">
      <w:pPr>
        <w:pStyle w:val="af7"/>
      </w:pPr>
      <w:r>
        <w:t xml:space="preserve">       {</w:t>
      </w:r>
    </w:p>
    <w:p w14:paraId="7294BFF5" w14:textId="77777777" w:rsidR="0007191A" w:rsidRDefault="0007191A" w:rsidP="0007191A">
      <w:pPr>
        <w:pStyle w:val="af7"/>
      </w:pPr>
      <w:r>
        <w:tab/>
        <w:t>J = VXOD [ numb ( CEL[K-1].CEL1, 3 ) ].VX;</w:t>
      </w:r>
    </w:p>
    <w:p w14:paraId="4F952200" w14:textId="77777777" w:rsidR="0007191A" w:rsidRDefault="0007191A" w:rsidP="0007191A">
      <w:pPr>
        <w:pStyle w:val="af7"/>
      </w:pPr>
      <w:r>
        <w:tab/>
        <w:t>goto L3;</w:t>
      </w:r>
    </w:p>
    <w:p w14:paraId="2746278D" w14:textId="77777777" w:rsidR="0007191A" w:rsidRDefault="0007191A" w:rsidP="0007191A">
      <w:pPr>
        <w:pStyle w:val="af7"/>
      </w:pPr>
      <w:r>
        <w:t xml:space="preserve">       }</w:t>
      </w:r>
    </w:p>
    <w:p w14:paraId="496825FD" w14:textId="77777777" w:rsidR="0007191A" w:rsidRDefault="0007191A" w:rsidP="0007191A">
      <w:pPr>
        <w:pStyle w:val="af7"/>
      </w:pPr>
    </w:p>
    <w:p w14:paraId="3B86259D" w14:textId="77777777" w:rsidR="0007191A" w:rsidRDefault="0007191A" w:rsidP="0007191A">
      <w:pPr>
        <w:pStyle w:val="af7"/>
      </w:pPr>
      <w:r>
        <w:t>L6:</w:t>
      </w:r>
    </w:p>
    <w:p w14:paraId="245DD58C" w14:textId="77777777" w:rsidR="0007191A" w:rsidRDefault="0007191A" w:rsidP="0007191A">
      <w:pPr>
        <w:pStyle w:val="af7"/>
      </w:pPr>
    </w:p>
    <w:p w14:paraId="3ED629B6" w14:textId="77777777" w:rsidR="0007191A" w:rsidRDefault="0007191A" w:rsidP="0007191A">
      <w:pPr>
        <w:pStyle w:val="af7"/>
      </w:pPr>
      <w:r>
        <w:t xml:space="preserve">      J = CEL[K-1].CEL3;</w:t>
      </w:r>
    </w:p>
    <w:p w14:paraId="390AFA64" w14:textId="77777777" w:rsidR="0007191A" w:rsidRDefault="0007191A" w:rsidP="0007191A">
      <w:pPr>
        <w:pStyle w:val="af7"/>
      </w:pPr>
      <w:r>
        <w:t xml:space="preserve">      K--;</w:t>
      </w:r>
    </w:p>
    <w:p w14:paraId="7534AEE8" w14:textId="77777777" w:rsidR="0007191A" w:rsidRDefault="0007191A" w:rsidP="0007191A">
      <w:pPr>
        <w:pStyle w:val="af7"/>
      </w:pPr>
      <w:r>
        <w:t xml:space="preserve">      goto L3;</w:t>
      </w:r>
    </w:p>
    <w:p w14:paraId="0126FFA8" w14:textId="77777777" w:rsidR="0007191A" w:rsidRDefault="0007191A" w:rsidP="0007191A">
      <w:pPr>
        <w:pStyle w:val="af7"/>
      </w:pPr>
      <w:r>
        <w:t xml:space="preserve">     }</w:t>
      </w:r>
    </w:p>
    <w:p w14:paraId="502A8FCB" w14:textId="77777777" w:rsidR="0007191A" w:rsidRDefault="0007191A" w:rsidP="0007191A">
      <w:pPr>
        <w:pStyle w:val="af7"/>
      </w:pPr>
    </w:p>
    <w:p w14:paraId="0BDB4EB2" w14:textId="77777777" w:rsidR="0007191A" w:rsidRDefault="0007191A" w:rsidP="0007191A">
      <w:pPr>
        <w:pStyle w:val="af7"/>
      </w:pPr>
      <w:r>
        <w:t xml:space="preserve">    if (!TPR [numb (SINT[J].DER, 3)] [numb (CEL[K-1].CEL1, 3)])</w:t>
      </w:r>
    </w:p>
    <w:p w14:paraId="7766A979" w14:textId="77777777" w:rsidR="0007191A" w:rsidRDefault="0007191A" w:rsidP="0007191A">
      <w:pPr>
        <w:pStyle w:val="af7"/>
      </w:pPr>
      <w:r>
        <w:t xml:space="preserve">     goto L9;</w:t>
      </w:r>
    </w:p>
    <w:p w14:paraId="38808A9B" w14:textId="77777777" w:rsidR="0007191A" w:rsidRDefault="0007191A" w:rsidP="0007191A">
      <w:pPr>
        <w:pStyle w:val="af7"/>
      </w:pPr>
    </w:p>
    <w:p w14:paraId="36523BB1" w14:textId="77777777" w:rsidR="0007191A" w:rsidRDefault="0007191A" w:rsidP="0007191A">
      <w:pPr>
        <w:pStyle w:val="af7"/>
      </w:pPr>
      <w:r>
        <w:t xml:space="preserve">    mdst ( SINT[J].DER, CEL[K-1].CEL2,0,I,J );</w:t>
      </w:r>
    </w:p>
    <w:p w14:paraId="0BC8D7E9" w14:textId="77777777" w:rsidR="0007191A" w:rsidRDefault="0007191A" w:rsidP="0007191A">
      <w:pPr>
        <w:pStyle w:val="af7"/>
      </w:pPr>
      <w:r>
        <w:t xml:space="preserve">    J = VXOD [numb (SINT[J].DER, 3)].VX;</w:t>
      </w:r>
    </w:p>
    <w:p w14:paraId="330FBA9F" w14:textId="77777777" w:rsidR="0007191A" w:rsidRDefault="0007191A" w:rsidP="0007191A">
      <w:pPr>
        <w:pStyle w:val="af7"/>
      </w:pPr>
      <w:r>
        <w:t xml:space="preserve">    goto L3;</w:t>
      </w:r>
    </w:p>
    <w:p w14:paraId="7D772958" w14:textId="77777777" w:rsidR="0007191A" w:rsidRDefault="0007191A" w:rsidP="0007191A">
      <w:pPr>
        <w:pStyle w:val="af7"/>
      </w:pPr>
      <w:r>
        <w:t xml:space="preserve">   }</w:t>
      </w:r>
    </w:p>
    <w:p w14:paraId="5F7A0F06" w14:textId="77777777" w:rsidR="0007191A" w:rsidRDefault="0007191A" w:rsidP="0007191A">
      <w:pPr>
        <w:pStyle w:val="af7"/>
      </w:pPr>
    </w:p>
    <w:p w14:paraId="689F5555" w14:textId="77777777" w:rsidR="0007191A" w:rsidRDefault="0007191A" w:rsidP="0007191A">
      <w:pPr>
        <w:pStyle w:val="af7"/>
      </w:pPr>
      <w:r>
        <w:t xml:space="preserve">  if (!TPR [numb (&amp;STROKA [I], 1)] [numb (SINT[J].DER, 3)])</w:t>
      </w:r>
    </w:p>
    <w:p w14:paraId="43999D42" w14:textId="77777777" w:rsidR="0007191A" w:rsidRDefault="0007191A" w:rsidP="0007191A">
      <w:pPr>
        <w:pStyle w:val="af7"/>
      </w:pPr>
      <w:r>
        <w:t xml:space="preserve">   goto L8;</w:t>
      </w:r>
    </w:p>
    <w:p w14:paraId="7732BEB8" w14:textId="77777777" w:rsidR="0007191A" w:rsidRDefault="0007191A" w:rsidP="0007191A">
      <w:pPr>
        <w:pStyle w:val="af7"/>
      </w:pPr>
    </w:p>
    <w:p w14:paraId="70CB9F90" w14:textId="77777777" w:rsidR="0007191A" w:rsidRDefault="0007191A" w:rsidP="0007191A">
      <w:pPr>
        <w:pStyle w:val="af7"/>
      </w:pPr>
      <w:r>
        <w:t xml:space="preserve">  mcel ( SINT[J].DER,I,J );</w:t>
      </w:r>
    </w:p>
    <w:p w14:paraId="4EB547EE" w14:textId="77777777" w:rsidR="0007191A" w:rsidRDefault="0007191A" w:rsidP="0007191A">
      <w:pPr>
        <w:pStyle w:val="af7"/>
      </w:pPr>
      <w:r>
        <w:t xml:space="preserve">  goto L2;</w:t>
      </w:r>
    </w:p>
    <w:p w14:paraId="1B954F9A" w14:textId="77777777" w:rsidR="0007191A" w:rsidRDefault="0007191A" w:rsidP="0007191A">
      <w:pPr>
        <w:pStyle w:val="af7"/>
      </w:pPr>
    </w:p>
    <w:p w14:paraId="4A1B8E20" w14:textId="77777777" w:rsidR="0007191A" w:rsidRDefault="0007191A" w:rsidP="0007191A">
      <w:pPr>
        <w:pStyle w:val="af7"/>
      </w:pPr>
      <w:r>
        <w:t>L8:</w:t>
      </w:r>
    </w:p>
    <w:p w14:paraId="1E2850E5" w14:textId="77777777" w:rsidR="0007191A" w:rsidRDefault="0007191A" w:rsidP="0007191A">
      <w:pPr>
        <w:pStyle w:val="af7"/>
      </w:pPr>
    </w:p>
    <w:p w14:paraId="0BB430EB" w14:textId="77777777" w:rsidR="0007191A" w:rsidRDefault="0007191A" w:rsidP="0007191A">
      <w:pPr>
        <w:pStyle w:val="af7"/>
      </w:pPr>
      <w:r>
        <w:t xml:space="preserve">  I--;</w:t>
      </w:r>
    </w:p>
    <w:p w14:paraId="1AC5650A" w14:textId="77777777" w:rsidR="0007191A" w:rsidRDefault="0007191A" w:rsidP="0007191A">
      <w:pPr>
        <w:pStyle w:val="af7"/>
      </w:pPr>
    </w:p>
    <w:p w14:paraId="21C1F6EB" w14:textId="77777777" w:rsidR="0007191A" w:rsidRDefault="0007191A" w:rsidP="0007191A">
      <w:pPr>
        <w:pStyle w:val="af7"/>
      </w:pPr>
      <w:r>
        <w:t>L9:</w:t>
      </w:r>
    </w:p>
    <w:p w14:paraId="292A5762" w14:textId="77777777" w:rsidR="0007191A" w:rsidRDefault="0007191A" w:rsidP="0007191A">
      <w:pPr>
        <w:pStyle w:val="af7"/>
      </w:pPr>
    </w:p>
    <w:p w14:paraId="5867256A" w14:textId="77777777" w:rsidR="0007191A" w:rsidRDefault="0007191A" w:rsidP="0007191A">
      <w:pPr>
        <w:pStyle w:val="af7"/>
      </w:pPr>
      <w:r>
        <w:t xml:space="preserve">  if (SINT[J].ALT != 0)</w:t>
      </w:r>
    </w:p>
    <w:p w14:paraId="0813330C" w14:textId="77777777" w:rsidR="0007191A" w:rsidRDefault="0007191A" w:rsidP="0007191A">
      <w:pPr>
        <w:pStyle w:val="af7"/>
      </w:pPr>
      <w:r>
        <w:t xml:space="preserve">   {</w:t>
      </w:r>
    </w:p>
    <w:p w14:paraId="6399F72C" w14:textId="77777777" w:rsidR="0007191A" w:rsidRDefault="0007191A" w:rsidP="0007191A">
      <w:pPr>
        <w:pStyle w:val="af7"/>
      </w:pPr>
      <w:r>
        <w:t xml:space="preserve">    J = SINT[J].ALT;</w:t>
      </w:r>
    </w:p>
    <w:p w14:paraId="24AC4C72" w14:textId="77777777" w:rsidR="0007191A" w:rsidRDefault="0007191A" w:rsidP="0007191A">
      <w:pPr>
        <w:pStyle w:val="af7"/>
      </w:pPr>
      <w:r>
        <w:t xml:space="preserve">    goto L31;</w:t>
      </w:r>
    </w:p>
    <w:p w14:paraId="00FD75C1" w14:textId="77777777" w:rsidR="0007191A" w:rsidRDefault="0007191A" w:rsidP="0007191A">
      <w:pPr>
        <w:pStyle w:val="af7"/>
      </w:pPr>
      <w:r>
        <w:t xml:space="preserve">   }</w:t>
      </w:r>
    </w:p>
    <w:p w14:paraId="169B1368" w14:textId="77777777" w:rsidR="0007191A" w:rsidRDefault="0007191A" w:rsidP="0007191A">
      <w:pPr>
        <w:pStyle w:val="af7"/>
      </w:pPr>
    </w:p>
    <w:p w14:paraId="5644294A" w14:textId="77777777" w:rsidR="0007191A" w:rsidRDefault="0007191A" w:rsidP="0007191A">
      <w:pPr>
        <w:pStyle w:val="af7"/>
      </w:pPr>
      <w:r>
        <w:t xml:space="preserve">  J = SINT[J].PRED;</w:t>
      </w:r>
    </w:p>
    <w:p w14:paraId="0FF0DD2E" w14:textId="77777777" w:rsidR="0007191A" w:rsidRDefault="0007191A" w:rsidP="0007191A">
      <w:pPr>
        <w:pStyle w:val="af7"/>
      </w:pPr>
    </w:p>
    <w:p w14:paraId="2661EF0D" w14:textId="77777777" w:rsidR="0007191A" w:rsidRDefault="0007191A" w:rsidP="0007191A">
      <w:pPr>
        <w:pStyle w:val="af7"/>
      </w:pPr>
      <w:r>
        <w:t xml:space="preserve">  if</w:t>
      </w:r>
    </w:p>
    <w:p w14:paraId="161C8830" w14:textId="77777777" w:rsidR="0007191A" w:rsidRDefault="0007191A" w:rsidP="0007191A">
      <w:pPr>
        <w:pStyle w:val="af7"/>
      </w:pPr>
      <w:r>
        <w:t xml:space="preserve">   (</w:t>
      </w:r>
    </w:p>
    <w:p w14:paraId="5FA15155" w14:textId="77777777" w:rsidR="0007191A" w:rsidRDefault="0007191A" w:rsidP="0007191A">
      <w:pPr>
        <w:pStyle w:val="af7"/>
      </w:pPr>
      <w:r>
        <w:t xml:space="preserve">    ( VXOD [numb (SINT[J].DER, 3)].TYP == 'N' )</w:t>
      </w:r>
    </w:p>
    <w:p w14:paraId="4ABA170D" w14:textId="77777777" w:rsidR="0007191A" w:rsidRDefault="0007191A" w:rsidP="0007191A">
      <w:pPr>
        <w:pStyle w:val="af7"/>
      </w:pPr>
      <w:r>
        <w:t xml:space="preserve">    &amp;&amp;</w:t>
      </w:r>
    </w:p>
    <w:p w14:paraId="60131A26" w14:textId="77777777" w:rsidR="0007191A" w:rsidRDefault="0007191A" w:rsidP="0007191A">
      <w:pPr>
        <w:pStyle w:val="af7"/>
      </w:pPr>
      <w:r>
        <w:t xml:space="preserve">    ( SINT[J].PRED &gt; 0 )</w:t>
      </w:r>
    </w:p>
    <w:p w14:paraId="57DF0822" w14:textId="77777777" w:rsidR="0007191A" w:rsidRDefault="0007191A" w:rsidP="0007191A">
      <w:pPr>
        <w:pStyle w:val="af7"/>
      </w:pPr>
      <w:r>
        <w:t xml:space="preserve">   )</w:t>
      </w:r>
    </w:p>
    <w:p w14:paraId="2247E282" w14:textId="77777777" w:rsidR="0007191A" w:rsidRDefault="0007191A" w:rsidP="0007191A">
      <w:pPr>
        <w:pStyle w:val="af7"/>
      </w:pPr>
      <w:r>
        <w:t xml:space="preserve">   {</w:t>
      </w:r>
    </w:p>
    <w:p w14:paraId="3AC96D1E" w14:textId="77777777" w:rsidR="0007191A" w:rsidRDefault="0007191A" w:rsidP="0007191A">
      <w:pPr>
        <w:pStyle w:val="af7"/>
      </w:pPr>
      <w:r>
        <w:t xml:space="preserve">    mcel (DST[L-1].DST1, DST[L-1].DST2, DST[L-1].DST3);</w:t>
      </w:r>
    </w:p>
    <w:p w14:paraId="5C6BF435" w14:textId="77777777" w:rsidR="0007191A" w:rsidRDefault="0007191A" w:rsidP="0007191A">
      <w:pPr>
        <w:pStyle w:val="af7"/>
      </w:pPr>
    </w:p>
    <w:p w14:paraId="34848D11" w14:textId="77777777" w:rsidR="0007191A" w:rsidRDefault="0007191A" w:rsidP="0007191A">
      <w:pPr>
        <w:pStyle w:val="af7"/>
      </w:pPr>
      <w:r>
        <w:t>L10:</w:t>
      </w:r>
    </w:p>
    <w:p w14:paraId="5C2489A9" w14:textId="77777777" w:rsidR="0007191A" w:rsidRDefault="0007191A" w:rsidP="0007191A">
      <w:pPr>
        <w:pStyle w:val="af7"/>
      </w:pPr>
    </w:p>
    <w:p w14:paraId="00C1F2FD" w14:textId="77777777" w:rsidR="0007191A" w:rsidRDefault="0007191A" w:rsidP="0007191A">
      <w:pPr>
        <w:pStyle w:val="af7"/>
      </w:pPr>
      <w:r>
        <w:t xml:space="preserve">    J = DST[L-1].DST5;</w:t>
      </w:r>
    </w:p>
    <w:p w14:paraId="2B93782D" w14:textId="77777777" w:rsidR="0007191A" w:rsidRDefault="0007191A" w:rsidP="0007191A">
      <w:pPr>
        <w:pStyle w:val="af7"/>
      </w:pPr>
      <w:r>
        <w:t xml:space="preserve">    L--;</w:t>
      </w:r>
    </w:p>
    <w:p w14:paraId="53762CE4" w14:textId="77777777" w:rsidR="0007191A" w:rsidRDefault="0007191A" w:rsidP="0007191A">
      <w:pPr>
        <w:pStyle w:val="af7"/>
      </w:pPr>
      <w:r>
        <w:t xml:space="preserve">    goto L9;</w:t>
      </w:r>
    </w:p>
    <w:p w14:paraId="77A5044C" w14:textId="77777777" w:rsidR="0007191A" w:rsidRDefault="0007191A" w:rsidP="0007191A">
      <w:pPr>
        <w:pStyle w:val="af7"/>
      </w:pPr>
      <w:r>
        <w:t xml:space="preserve">   }</w:t>
      </w:r>
    </w:p>
    <w:p w14:paraId="10A2DB7D" w14:textId="77777777" w:rsidR="0007191A" w:rsidRDefault="0007191A" w:rsidP="0007191A">
      <w:pPr>
        <w:pStyle w:val="af7"/>
      </w:pPr>
    </w:p>
    <w:p w14:paraId="52CAF1E6" w14:textId="77777777" w:rsidR="0007191A" w:rsidRDefault="0007191A" w:rsidP="0007191A">
      <w:pPr>
        <w:pStyle w:val="af7"/>
      </w:pPr>
      <w:r>
        <w:t xml:space="preserve">  if</w:t>
      </w:r>
    </w:p>
    <w:p w14:paraId="4EAED3D4" w14:textId="77777777" w:rsidR="0007191A" w:rsidRDefault="0007191A" w:rsidP="0007191A">
      <w:pPr>
        <w:pStyle w:val="af7"/>
      </w:pPr>
      <w:r>
        <w:t xml:space="preserve">   (</w:t>
      </w:r>
    </w:p>
    <w:p w14:paraId="24014C9A" w14:textId="77777777" w:rsidR="0007191A" w:rsidRDefault="0007191A" w:rsidP="0007191A">
      <w:pPr>
        <w:pStyle w:val="af7"/>
      </w:pPr>
      <w:r>
        <w:t xml:space="preserve">    ( VXOD [numb (SINT[J].DER, 3)].TYP == 'N' )</w:t>
      </w:r>
    </w:p>
    <w:p w14:paraId="60E46897" w14:textId="77777777" w:rsidR="0007191A" w:rsidRDefault="0007191A" w:rsidP="0007191A">
      <w:pPr>
        <w:pStyle w:val="af7"/>
      </w:pPr>
      <w:r>
        <w:t xml:space="preserve">    &amp;&amp;</w:t>
      </w:r>
    </w:p>
    <w:p w14:paraId="358D4EFC" w14:textId="77777777" w:rsidR="0007191A" w:rsidRDefault="0007191A" w:rsidP="0007191A">
      <w:pPr>
        <w:pStyle w:val="af7"/>
      </w:pPr>
      <w:r>
        <w:t xml:space="preserve">    ( SINT[J].PRED == 0 )</w:t>
      </w:r>
    </w:p>
    <w:p w14:paraId="091BE321" w14:textId="77777777" w:rsidR="0007191A" w:rsidRDefault="0007191A" w:rsidP="0007191A">
      <w:pPr>
        <w:pStyle w:val="af7"/>
      </w:pPr>
      <w:r>
        <w:t xml:space="preserve">   )</w:t>
      </w:r>
    </w:p>
    <w:p w14:paraId="0DE52AB4" w14:textId="77777777" w:rsidR="0007191A" w:rsidRDefault="0007191A" w:rsidP="0007191A">
      <w:pPr>
        <w:pStyle w:val="af7"/>
      </w:pPr>
      <w:r>
        <w:t xml:space="preserve">   {</w:t>
      </w:r>
    </w:p>
    <w:p w14:paraId="2BA3FA55" w14:textId="77777777" w:rsidR="0007191A" w:rsidRDefault="0007191A" w:rsidP="0007191A">
      <w:pPr>
        <w:pStyle w:val="af7"/>
      </w:pPr>
      <w:r>
        <w:t xml:space="preserve">    if (!strcmp ( CEL[K-1].CEL1, DST[L-1].DST1 ) )</w:t>
      </w:r>
    </w:p>
    <w:p w14:paraId="4CC75888" w14:textId="77777777" w:rsidR="0007191A" w:rsidRDefault="0007191A" w:rsidP="0007191A">
      <w:pPr>
        <w:pStyle w:val="af7"/>
      </w:pPr>
      <w:r>
        <w:t xml:space="preserve">     goto L6;</w:t>
      </w:r>
    </w:p>
    <w:p w14:paraId="169C4874" w14:textId="77777777" w:rsidR="0007191A" w:rsidRDefault="0007191A" w:rsidP="0007191A">
      <w:pPr>
        <w:pStyle w:val="af7"/>
      </w:pPr>
      <w:r>
        <w:t xml:space="preserve">    else</w:t>
      </w:r>
    </w:p>
    <w:p w14:paraId="049444F7" w14:textId="77777777" w:rsidR="0007191A" w:rsidRDefault="0007191A" w:rsidP="0007191A">
      <w:pPr>
        <w:pStyle w:val="af7"/>
      </w:pPr>
      <w:r>
        <w:t xml:space="preserve">     goto L10;</w:t>
      </w:r>
    </w:p>
    <w:p w14:paraId="47265B65" w14:textId="77777777" w:rsidR="0007191A" w:rsidRDefault="0007191A" w:rsidP="0007191A">
      <w:pPr>
        <w:pStyle w:val="af7"/>
      </w:pPr>
      <w:r>
        <w:t xml:space="preserve">   }</w:t>
      </w:r>
    </w:p>
    <w:p w14:paraId="258D1D37" w14:textId="77777777" w:rsidR="0007191A" w:rsidRDefault="0007191A" w:rsidP="0007191A">
      <w:pPr>
        <w:pStyle w:val="af7"/>
      </w:pPr>
    </w:p>
    <w:p w14:paraId="31A6938F" w14:textId="77777777" w:rsidR="0007191A" w:rsidRDefault="0007191A" w:rsidP="0007191A">
      <w:pPr>
        <w:pStyle w:val="af7"/>
      </w:pPr>
      <w:r>
        <w:t xml:space="preserve">  if ( SINT[J].PRED &gt; 0 )</w:t>
      </w:r>
    </w:p>
    <w:p w14:paraId="5E77A0DA" w14:textId="77777777" w:rsidR="0007191A" w:rsidRDefault="0007191A" w:rsidP="0007191A">
      <w:pPr>
        <w:pStyle w:val="af7"/>
      </w:pPr>
      <w:r>
        <w:lastRenderedPageBreak/>
        <w:t xml:space="preserve">   goto L8;</w:t>
      </w:r>
    </w:p>
    <w:p w14:paraId="2E62A51C" w14:textId="77777777" w:rsidR="0007191A" w:rsidRDefault="0007191A" w:rsidP="0007191A">
      <w:pPr>
        <w:pStyle w:val="af7"/>
      </w:pPr>
    </w:p>
    <w:p w14:paraId="1964FBD1" w14:textId="77777777" w:rsidR="0007191A" w:rsidRDefault="0007191A" w:rsidP="0007191A">
      <w:pPr>
        <w:pStyle w:val="af7"/>
      </w:pPr>
      <w:r>
        <w:t xml:space="preserve">  J = CEL[K-1].CEL3;</w:t>
      </w:r>
    </w:p>
    <w:p w14:paraId="521D2FD5" w14:textId="77777777" w:rsidR="0007191A" w:rsidRDefault="0007191A" w:rsidP="0007191A">
      <w:pPr>
        <w:pStyle w:val="af7"/>
      </w:pPr>
      <w:r>
        <w:t xml:space="preserve">  K--;</w:t>
      </w:r>
    </w:p>
    <w:p w14:paraId="44C0CCFB" w14:textId="77777777" w:rsidR="0007191A" w:rsidRDefault="0007191A" w:rsidP="0007191A">
      <w:pPr>
        <w:pStyle w:val="af7"/>
      </w:pPr>
    </w:p>
    <w:p w14:paraId="3384816A" w14:textId="77777777" w:rsidR="0007191A" w:rsidRDefault="0007191A" w:rsidP="0007191A">
      <w:pPr>
        <w:pStyle w:val="af7"/>
      </w:pPr>
      <w:r>
        <w:t xml:space="preserve">  if ( J == 999 )</w:t>
      </w:r>
    </w:p>
    <w:p w14:paraId="7D659D3D" w14:textId="77777777" w:rsidR="0007191A" w:rsidRDefault="0007191A" w:rsidP="0007191A">
      <w:pPr>
        <w:pStyle w:val="af7"/>
      </w:pPr>
      <w:r>
        <w:t xml:space="preserve">   return 2;</w:t>
      </w:r>
    </w:p>
    <w:p w14:paraId="3E4E3648" w14:textId="77777777" w:rsidR="0007191A" w:rsidRDefault="0007191A" w:rsidP="0007191A">
      <w:pPr>
        <w:pStyle w:val="af7"/>
      </w:pPr>
      <w:r>
        <w:t xml:space="preserve">  else</w:t>
      </w:r>
    </w:p>
    <w:p w14:paraId="59852B37" w14:textId="77777777" w:rsidR="0007191A" w:rsidRDefault="0007191A" w:rsidP="0007191A">
      <w:pPr>
        <w:pStyle w:val="af7"/>
      </w:pPr>
      <w:r>
        <w:t xml:space="preserve">   goto L8;</w:t>
      </w:r>
    </w:p>
    <w:p w14:paraId="64D7CC9F" w14:textId="77777777" w:rsidR="0007191A" w:rsidRDefault="0007191A" w:rsidP="0007191A">
      <w:pPr>
        <w:pStyle w:val="af7"/>
      </w:pPr>
    </w:p>
    <w:p w14:paraId="45D1E254" w14:textId="77777777" w:rsidR="0007191A" w:rsidRDefault="0007191A" w:rsidP="0007191A">
      <w:pPr>
        <w:pStyle w:val="af7"/>
      </w:pPr>
      <w:r>
        <w:t xml:space="preserve"> }</w:t>
      </w:r>
    </w:p>
    <w:p w14:paraId="1FE47FF1" w14:textId="77777777" w:rsidR="0007191A" w:rsidRDefault="0007191A" w:rsidP="0007191A">
      <w:pPr>
        <w:pStyle w:val="af7"/>
      </w:pPr>
    </w:p>
    <w:p w14:paraId="1C0D08B6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3B13DE86" w14:textId="77777777" w:rsidR="0007191A" w:rsidRDefault="0007191A" w:rsidP="0007191A">
      <w:pPr>
        <w:pStyle w:val="af7"/>
      </w:pPr>
    </w:p>
    <w:p w14:paraId="044C7B32" w14:textId="77777777" w:rsidR="0007191A" w:rsidRDefault="0007191A" w:rsidP="0007191A">
      <w:pPr>
        <w:pStyle w:val="af7"/>
      </w:pPr>
      <w:r>
        <w:t>struct                                            /* таблица имен меток и   */</w:t>
      </w:r>
    </w:p>
    <w:p w14:paraId="051EEFB4" w14:textId="77777777" w:rsidR="0007191A" w:rsidRDefault="0007191A" w:rsidP="0007191A">
      <w:pPr>
        <w:pStyle w:val="af7"/>
      </w:pPr>
      <w:r>
        <w:t xml:space="preserve"> {                                                /* переменных, заполняемая*/</w:t>
      </w:r>
    </w:p>
    <w:p w14:paraId="0EDE8B42" w14:textId="77777777" w:rsidR="0007191A" w:rsidRDefault="0007191A" w:rsidP="0007191A">
      <w:pPr>
        <w:pStyle w:val="af7"/>
      </w:pPr>
      <w:r>
        <w:t xml:space="preserve">  char NAME [8];                                  /* на первом проходе се-  */</w:t>
      </w:r>
    </w:p>
    <w:p w14:paraId="0A9125AB" w14:textId="77777777" w:rsidR="0007191A" w:rsidRDefault="0007191A" w:rsidP="0007191A">
      <w:pPr>
        <w:pStyle w:val="af7"/>
      </w:pPr>
      <w:r>
        <w:t xml:space="preserve">  char TYPE;                                      /* мантического вычисления*/</w:t>
      </w:r>
    </w:p>
    <w:p w14:paraId="7D5EB78E" w14:textId="77777777" w:rsidR="0007191A" w:rsidRDefault="0007191A" w:rsidP="0007191A">
      <w:pPr>
        <w:pStyle w:val="af7"/>
      </w:pPr>
      <w:r>
        <w:t xml:space="preserve">  char RAZR [5];                                  /* и используемая на вто- */</w:t>
      </w:r>
    </w:p>
    <w:p w14:paraId="35B4C9C2" w14:textId="77777777" w:rsidR="0007191A" w:rsidRDefault="0007191A" w:rsidP="0007191A">
      <w:pPr>
        <w:pStyle w:val="af7"/>
      </w:pPr>
      <w:r>
        <w:t xml:space="preserve">  char INIT [50];                                 /* ром проходе семантичес-*/</w:t>
      </w:r>
    </w:p>
    <w:p w14:paraId="73ACE506" w14:textId="77777777" w:rsidR="0007191A" w:rsidRDefault="0007191A" w:rsidP="0007191A">
      <w:pPr>
        <w:pStyle w:val="af7"/>
      </w:pPr>
      <w:r>
        <w:t xml:space="preserve"> } SYM [ NSYM ];                                  /* кого вычисления        */</w:t>
      </w:r>
    </w:p>
    <w:p w14:paraId="4ADB174F" w14:textId="77777777" w:rsidR="0007191A" w:rsidRDefault="0007191A" w:rsidP="0007191A">
      <w:pPr>
        <w:pStyle w:val="af7"/>
      </w:pPr>
    </w:p>
    <w:p w14:paraId="5219FC8D" w14:textId="77777777" w:rsidR="0007191A" w:rsidRDefault="0007191A" w:rsidP="0007191A">
      <w:pPr>
        <w:pStyle w:val="af7"/>
      </w:pPr>
      <w:r>
        <w:t>int ISYM = 0;                                     /* текущий индекс таблицы */</w:t>
      </w:r>
    </w:p>
    <w:p w14:paraId="49FA98A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имен                   */</w:t>
      </w:r>
    </w:p>
    <w:p w14:paraId="2DBFC418" w14:textId="77777777" w:rsidR="0007191A" w:rsidRDefault="0007191A" w:rsidP="0007191A">
      <w:pPr>
        <w:pStyle w:val="af7"/>
      </w:pPr>
    </w:p>
    <w:p w14:paraId="30D29CBE" w14:textId="77777777" w:rsidR="0007191A" w:rsidRDefault="0007191A" w:rsidP="0007191A">
      <w:pPr>
        <w:pStyle w:val="af7"/>
      </w:pPr>
      <w:r>
        <w:t>char NFIL [30]="\x0";                             /* хранилище имени транс- */</w:t>
      </w:r>
    </w:p>
    <w:p w14:paraId="1AD3FE9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лируемой программы     */</w:t>
      </w:r>
    </w:p>
    <w:p w14:paraId="51D9B679" w14:textId="77777777" w:rsidR="0007191A" w:rsidRDefault="0007191A" w:rsidP="0007191A">
      <w:pPr>
        <w:pStyle w:val="af7"/>
      </w:pPr>
    </w:p>
    <w:p w14:paraId="283A29D5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5A639D1B" w14:textId="77777777" w:rsidR="0007191A" w:rsidRDefault="0007191A" w:rsidP="0007191A">
      <w:pPr>
        <w:pStyle w:val="af7"/>
      </w:pPr>
    </w:p>
    <w:p w14:paraId="3A8EEEA6" w14:textId="77777777" w:rsidR="0007191A" w:rsidRDefault="0007191A" w:rsidP="0007191A">
      <w:pPr>
        <w:pStyle w:val="af7"/>
      </w:pPr>
      <w:r>
        <w:t>long int VALUE ( char* s )                        /* п р о г р а м м а      */</w:t>
      </w:r>
    </w:p>
    <w:p w14:paraId="186627FB" w14:textId="77777777" w:rsidR="0007191A" w:rsidRDefault="0007191A" w:rsidP="0007191A">
      <w:pPr>
        <w:pStyle w:val="af7"/>
      </w:pPr>
      <w:r>
        <w:t xml:space="preserve"> {                                                /* перевода двоичной      */</w:t>
      </w:r>
    </w:p>
    <w:p w14:paraId="22187B36" w14:textId="77777777" w:rsidR="0007191A" w:rsidRDefault="0007191A" w:rsidP="0007191A">
      <w:pPr>
        <w:pStyle w:val="af7"/>
      </w:pPr>
      <w:r>
        <w:t xml:space="preserve">  long int S;                                     /* константы из ASCIIz-ви-*/</w:t>
      </w:r>
    </w:p>
    <w:p w14:paraId="203B94D8" w14:textId="77777777" w:rsidR="0007191A" w:rsidRDefault="0007191A" w:rsidP="0007191A">
      <w:pPr>
        <w:pStyle w:val="af7"/>
      </w:pPr>
      <w:r>
        <w:t xml:space="preserve">  int i;                                          /* да во внутреннее пред- */</w:t>
      </w:r>
    </w:p>
    <w:p w14:paraId="28C9EE3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ставление типа long int*/</w:t>
      </w:r>
    </w:p>
    <w:p w14:paraId="65C4CCAF" w14:textId="77777777" w:rsidR="0007191A" w:rsidRDefault="0007191A" w:rsidP="0007191A">
      <w:pPr>
        <w:pStyle w:val="af7"/>
      </w:pPr>
      <w:r>
        <w:t xml:space="preserve">  i = 0;</w:t>
      </w:r>
    </w:p>
    <w:p w14:paraId="49ED3675" w14:textId="77777777" w:rsidR="0007191A" w:rsidRDefault="0007191A" w:rsidP="0007191A">
      <w:pPr>
        <w:pStyle w:val="af7"/>
      </w:pPr>
      <w:r>
        <w:t xml:space="preserve">  S = 0;</w:t>
      </w:r>
    </w:p>
    <w:p w14:paraId="2C4EFB06" w14:textId="77777777" w:rsidR="0007191A" w:rsidRDefault="0007191A" w:rsidP="0007191A">
      <w:pPr>
        <w:pStyle w:val="af7"/>
      </w:pPr>
      <w:r>
        <w:t xml:space="preserve">  while ( *(s + i) != 'B' )</w:t>
      </w:r>
    </w:p>
    <w:p w14:paraId="6D00EAD2" w14:textId="77777777" w:rsidR="0007191A" w:rsidRDefault="0007191A" w:rsidP="0007191A">
      <w:pPr>
        <w:pStyle w:val="af7"/>
      </w:pPr>
    </w:p>
    <w:p w14:paraId="573D6BBB" w14:textId="77777777" w:rsidR="0007191A" w:rsidRDefault="0007191A" w:rsidP="0007191A">
      <w:pPr>
        <w:pStyle w:val="af7"/>
      </w:pPr>
      <w:r>
        <w:t xml:space="preserve">   {</w:t>
      </w:r>
    </w:p>
    <w:p w14:paraId="6A5ABF12" w14:textId="77777777" w:rsidR="0007191A" w:rsidRDefault="0007191A" w:rsidP="0007191A">
      <w:pPr>
        <w:pStyle w:val="af7"/>
      </w:pPr>
    </w:p>
    <w:p w14:paraId="36610316" w14:textId="77777777" w:rsidR="0007191A" w:rsidRDefault="0007191A" w:rsidP="0007191A">
      <w:pPr>
        <w:pStyle w:val="af7"/>
      </w:pPr>
      <w:r>
        <w:t xml:space="preserve">    S &lt;&lt;= 1;</w:t>
      </w:r>
    </w:p>
    <w:p w14:paraId="42C02BE6" w14:textId="77777777" w:rsidR="0007191A" w:rsidRDefault="0007191A" w:rsidP="0007191A">
      <w:pPr>
        <w:pStyle w:val="af7"/>
      </w:pPr>
      <w:r>
        <w:t xml:space="preserve">    if ( *(s + i) == '1' )</w:t>
      </w:r>
    </w:p>
    <w:p w14:paraId="6160E647" w14:textId="77777777" w:rsidR="0007191A" w:rsidRDefault="0007191A" w:rsidP="0007191A">
      <w:pPr>
        <w:pStyle w:val="af7"/>
      </w:pPr>
      <w:r>
        <w:t xml:space="preserve">     S++;</w:t>
      </w:r>
    </w:p>
    <w:p w14:paraId="5D6F15D2" w14:textId="77777777" w:rsidR="0007191A" w:rsidRDefault="0007191A" w:rsidP="0007191A">
      <w:pPr>
        <w:pStyle w:val="af7"/>
      </w:pPr>
      <w:r>
        <w:t xml:space="preserve">    i++;</w:t>
      </w:r>
    </w:p>
    <w:p w14:paraId="09A505F0" w14:textId="77777777" w:rsidR="0007191A" w:rsidRDefault="0007191A" w:rsidP="0007191A">
      <w:pPr>
        <w:pStyle w:val="af7"/>
      </w:pPr>
      <w:r>
        <w:t xml:space="preserve">   }</w:t>
      </w:r>
    </w:p>
    <w:p w14:paraId="1AE18A34" w14:textId="77777777" w:rsidR="0007191A" w:rsidRDefault="0007191A" w:rsidP="0007191A">
      <w:pPr>
        <w:pStyle w:val="af7"/>
      </w:pPr>
    </w:p>
    <w:p w14:paraId="597FA157" w14:textId="77777777" w:rsidR="0007191A" w:rsidRDefault="0007191A" w:rsidP="0007191A">
      <w:pPr>
        <w:pStyle w:val="af7"/>
      </w:pPr>
      <w:r>
        <w:t xml:space="preserve">  return (S);</w:t>
      </w:r>
    </w:p>
    <w:p w14:paraId="105D6624" w14:textId="77777777" w:rsidR="0007191A" w:rsidRDefault="0007191A" w:rsidP="0007191A">
      <w:pPr>
        <w:pStyle w:val="af7"/>
      </w:pPr>
      <w:r>
        <w:t xml:space="preserve"> }</w:t>
      </w:r>
    </w:p>
    <w:p w14:paraId="6A243D41" w14:textId="77777777" w:rsidR="0007191A" w:rsidRDefault="0007191A" w:rsidP="0007191A">
      <w:pPr>
        <w:pStyle w:val="af7"/>
      </w:pPr>
    </w:p>
    <w:p w14:paraId="0B4EE013" w14:textId="77777777" w:rsidR="0007191A" w:rsidRDefault="0007191A" w:rsidP="0007191A">
      <w:pPr>
        <w:pStyle w:val="af7"/>
      </w:pPr>
    </w:p>
    <w:p w14:paraId="6BF6FD3C" w14:textId="77777777" w:rsidR="0007191A" w:rsidRDefault="0007191A" w:rsidP="0007191A">
      <w:pPr>
        <w:pStyle w:val="af7"/>
      </w:pPr>
    </w:p>
    <w:p w14:paraId="7D5DD9CF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1479D383" w14:textId="77777777" w:rsidR="0007191A" w:rsidRDefault="0007191A" w:rsidP="0007191A">
      <w:pPr>
        <w:pStyle w:val="af7"/>
      </w:pPr>
      <w:r>
        <w:t>void FORM ()                                      /* п р о г р а м м а      */</w:t>
      </w:r>
    </w:p>
    <w:p w14:paraId="20B3FF11" w14:textId="77777777" w:rsidR="0007191A" w:rsidRDefault="0007191A" w:rsidP="0007191A">
      <w:pPr>
        <w:pStyle w:val="af7"/>
      </w:pPr>
      <w:r>
        <w:t xml:space="preserve"> {                                                /* представления фрагмента*/</w:t>
      </w:r>
    </w:p>
    <w:p w14:paraId="344CE4A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плотного текста в виде */</w:t>
      </w:r>
    </w:p>
    <w:p w14:paraId="04ED8ED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массива 9-ти символьных*/</w:t>
      </w:r>
    </w:p>
    <w:p w14:paraId="288DF80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лексем                 */</w:t>
      </w:r>
    </w:p>
    <w:p w14:paraId="69719656" w14:textId="77777777" w:rsidR="0007191A" w:rsidRDefault="0007191A" w:rsidP="0007191A">
      <w:pPr>
        <w:pStyle w:val="af7"/>
      </w:pPr>
      <w:r>
        <w:t xml:space="preserve">  int i,j;</w:t>
      </w:r>
    </w:p>
    <w:p w14:paraId="45A14100" w14:textId="77777777" w:rsidR="0007191A" w:rsidRDefault="0007191A" w:rsidP="0007191A">
      <w:pPr>
        <w:pStyle w:val="af7"/>
      </w:pPr>
    </w:p>
    <w:p w14:paraId="56477C15" w14:textId="77777777" w:rsidR="0007191A" w:rsidRDefault="0007191A" w:rsidP="0007191A">
      <w:pPr>
        <w:pStyle w:val="af7"/>
      </w:pPr>
      <w:r>
        <w:t xml:space="preserve">  for ( IFORMT = 0; IFORMT &lt; MAXFORMT; IFORMT++ )</w:t>
      </w:r>
    </w:p>
    <w:p w14:paraId="0F701EBA" w14:textId="77777777" w:rsidR="0007191A" w:rsidRDefault="0007191A" w:rsidP="0007191A">
      <w:pPr>
        <w:pStyle w:val="af7"/>
      </w:pPr>
      <w:r>
        <w:t xml:space="preserve">   memcpy ( FORMT [IFORMT], "\x0\x0\x0\x0\x0\x0\x0\x0\x0", 9 );</w:t>
      </w:r>
    </w:p>
    <w:p w14:paraId="5B578B07" w14:textId="77777777" w:rsidR="0007191A" w:rsidRDefault="0007191A" w:rsidP="0007191A">
      <w:pPr>
        <w:pStyle w:val="af7"/>
      </w:pPr>
    </w:p>
    <w:p w14:paraId="487D73FE" w14:textId="77777777" w:rsidR="0007191A" w:rsidRDefault="0007191A" w:rsidP="0007191A">
      <w:pPr>
        <w:pStyle w:val="af7"/>
      </w:pPr>
      <w:r>
        <w:t xml:space="preserve">  IFORMT = 0;</w:t>
      </w:r>
    </w:p>
    <w:p w14:paraId="0FD7B90F" w14:textId="77777777" w:rsidR="0007191A" w:rsidRDefault="0007191A" w:rsidP="0007191A">
      <w:pPr>
        <w:pStyle w:val="af7"/>
      </w:pPr>
      <w:r>
        <w:t xml:space="preserve">  j = DST [I2].DST2;</w:t>
      </w:r>
    </w:p>
    <w:p w14:paraId="61E3297F" w14:textId="77777777" w:rsidR="0007191A" w:rsidRDefault="0007191A" w:rsidP="0007191A">
      <w:pPr>
        <w:pStyle w:val="af7"/>
      </w:pPr>
    </w:p>
    <w:p w14:paraId="62BBDE0D" w14:textId="77777777" w:rsidR="0007191A" w:rsidRDefault="0007191A" w:rsidP="0007191A">
      <w:pPr>
        <w:pStyle w:val="af7"/>
      </w:pPr>
      <w:r>
        <w:t>FORM1:</w:t>
      </w:r>
    </w:p>
    <w:p w14:paraId="5C428EA9" w14:textId="77777777" w:rsidR="0007191A" w:rsidRDefault="0007191A" w:rsidP="0007191A">
      <w:pPr>
        <w:pStyle w:val="af7"/>
      </w:pPr>
    </w:p>
    <w:p w14:paraId="0067BF7E" w14:textId="77777777" w:rsidR="0007191A" w:rsidRDefault="0007191A" w:rsidP="0007191A">
      <w:pPr>
        <w:pStyle w:val="af7"/>
      </w:pPr>
      <w:r>
        <w:t xml:space="preserve">  for ( i = j; i &lt;= DST [I2].DST4+1; i++ )</w:t>
      </w:r>
    </w:p>
    <w:p w14:paraId="2729ECF0" w14:textId="77777777" w:rsidR="0007191A" w:rsidRDefault="0007191A" w:rsidP="0007191A">
      <w:pPr>
        <w:pStyle w:val="af7"/>
      </w:pPr>
      <w:r>
        <w:t xml:space="preserve">   {</w:t>
      </w:r>
    </w:p>
    <w:p w14:paraId="0E737474" w14:textId="77777777" w:rsidR="0007191A" w:rsidRDefault="0007191A" w:rsidP="0007191A">
      <w:pPr>
        <w:pStyle w:val="af7"/>
      </w:pPr>
      <w:r>
        <w:t xml:space="preserve">     if ( STROKA [i] == ':' || STROKA [i] == ' ' ||</w:t>
      </w:r>
    </w:p>
    <w:p w14:paraId="7E475004" w14:textId="77777777" w:rsidR="0007191A" w:rsidRDefault="0007191A" w:rsidP="0007191A">
      <w:pPr>
        <w:pStyle w:val="af7"/>
      </w:pPr>
      <w:r>
        <w:tab/>
        <w:t xml:space="preserve">  STROKA [i] == '(' || STROKA [i] == ')' ||</w:t>
      </w:r>
    </w:p>
    <w:p w14:paraId="10D5AD68" w14:textId="77777777" w:rsidR="0007191A" w:rsidRDefault="0007191A" w:rsidP="0007191A">
      <w:pPr>
        <w:pStyle w:val="af7"/>
      </w:pPr>
      <w:r>
        <w:tab/>
        <w:t xml:space="preserve">  STROKA [i] == ';' || STROKA [i] == '+' ||</w:t>
      </w:r>
    </w:p>
    <w:p w14:paraId="706A1D4F" w14:textId="77777777" w:rsidR="0007191A" w:rsidRDefault="0007191A" w:rsidP="0007191A">
      <w:pPr>
        <w:pStyle w:val="af7"/>
      </w:pPr>
      <w:r>
        <w:tab/>
        <w:t xml:space="preserve">  STROKA [i] == '-' || STROKA [i] == '=' ||</w:t>
      </w:r>
    </w:p>
    <w:p w14:paraId="31F3582F" w14:textId="77777777" w:rsidR="0007191A" w:rsidRDefault="0007191A" w:rsidP="0007191A">
      <w:pPr>
        <w:pStyle w:val="af7"/>
      </w:pPr>
      <w:r>
        <w:tab/>
        <w:t xml:space="preserve">  STROKA [i] == '*'</w:t>
      </w:r>
    </w:p>
    <w:p w14:paraId="5F8ADFE9" w14:textId="77777777" w:rsidR="0007191A" w:rsidRDefault="0007191A" w:rsidP="0007191A">
      <w:pPr>
        <w:pStyle w:val="af7"/>
      </w:pPr>
      <w:r>
        <w:tab/>
        <w:t>)</w:t>
      </w:r>
    </w:p>
    <w:p w14:paraId="6DBCC981" w14:textId="77777777" w:rsidR="0007191A" w:rsidRDefault="0007191A" w:rsidP="0007191A">
      <w:pPr>
        <w:pStyle w:val="af7"/>
      </w:pPr>
      <w:r>
        <w:tab/>
        <w:t>{</w:t>
      </w:r>
    </w:p>
    <w:p w14:paraId="7E8B4E39" w14:textId="77777777" w:rsidR="0007191A" w:rsidRDefault="0007191A" w:rsidP="0007191A">
      <w:pPr>
        <w:pStyle w:val="af7"/>
      </w:pPr>
      <w:r>
        <w:tab/>
        <w:t xml:space="preserve"> FORMT [IFORMT] [i-j] = '\x0';</w:t>
      </w:r>
    </w:p>
    <w:p w14:paraId="4144E45B" w14:textId="77777777" w:rsidR="0007191A" w:rsidRDefault="0007191A" w:rsidP="0007191A">
      <w:pPr>
        <w:pStyle w:val="af7"/>
      </w:pPr>
      <w:r>
        <w:tab/>
        <w:t xml:space="preserve"> IFORMT ++;</w:t>
      </w:r>
    </w:p>
    <w:p w14:paraId="0AF95672" w14:textId="77777777" w:rsidR="0007191A" w:rsidRDefault="0007191A" w:rsidP="0007191A">
      <w:pPr>
        <w:pStyle w:val="af7"/>
      </w:pPr>
      <w:r>
        <w:tab/>
        <w:t xml:space="preserve"> j = i+1;</w:t>
      </w:r>
    </w:p>
    <w:p w14:paraId="1A760FA9" w14:textId="77777777" w:rsidR="0007191A" w:rsidRDefault="0007191A" w:rsidP="0007191A">
      <w:pPr>
        <w:pStyle w:val="af7"/>
      </w:pPr>
      <w:r>
        <w:lastRenderedPageBreak/>
        <w:tab/>
        <w:t xml:space="preserve"> goto FORM1;</w:t>
      </w:r>
    </w:p>
    <w:p w14:paraId="3E437B5F" w14:textId="77777777" w:rsidR="0007191A" w:rsidRDefault="0007191A" w:rsidP="0007191A">
      <w:pPr>
        <w:pStyle w:val="af7"/>
      </w:pPr>
      <w:r>
        <w:tab/>
        <w:t>}</w:t>
      </w:r>
    </w:p>
    <w:p w14:paraId="3DE0AF19" w14:textId="77777777" w:rsidR="0007191A" w:rsidRDefault="0007191A" w:rsidP="0007191A">
      <w:pPr>
        <w:pStyle w:val="af7"/>
      </w:pPr>
      <w:r>
        <w:t xml:space="preserve">     else</w:t>
      </w:r>
    </w:p>
    <w:p w14:paraId="6FAA25C6" w14:textId="77777777" w:rsidR="0007191A" w:rsidRDefault="0007191A" w:rsidP="0007191A">
      <w:pPr>
        <w:pStyle w:val="af7"/>
      </w:pPr>
      <w:r>
        <w:tab/>
        <w:t xml:space="preserve"> FORMT [IFORMT][i-j] = STROKA [i];</w:t>
      </w:r>
    </w:p>
    <w:p w14:paraId="6D781902" w14:textId="77777777" w:rsidR="0007191A" w:rsidRDefault="0007191A" w:rsidP="0007191A">
      <w:pPr>
        <w:pStyle w:val="af7"/>
      </w:pPr>
    </w:p>
    <w:p w14:paraId="33645A23" w14:textId="77777777" w:rsidR="0007191A" w:rsidRDefault="0007191A" w:rsidP="0007191A">
      <w:pPr>
        <w:pStyle w:val="af7"/>
      </w:pPr>
      <w:r>
        <w:t xml:space="preserve">   }</w:t>
      </w:r>
    </w:p>
    <w:p w14:paraId="2BE2C6A9" w14:textId="77777777" w:rsidR="0007191A" w:rsidRDefault="0007191A" w:rsidP="0007191A">
      <w:pPr>
        <w:pStyle w:val="af7"/>
      </w:pPr>
    </w:p>
    <w:p w14:paraId="35EC01FC" w14:textId="77777777" w:rsidR="0007191A" w:rsidRDefault="0007191A" w:rsidP="0007191A">
      <w:pPr>
        <w:pStyle w:val="af7"/>
      </w:pPr>
      <w:r>
        <w:t xml:space="preserve">  return;</w:t>
      </w:r>
    </w:p>
    <w:p w14:paraId="3A14EA0D" w14:textId="77777777" w:rsidR="0007191A" w:rsidRDefault="0007191A" w:rsidP="0007191A">
      <w:pPr>
        <w:pStyle w:val="af7"/>
      </w:pPr>
      <w:r>
        <w:t xml:space="preserve"> }</w:t>
      </w:r>
    </w:p>
    <w:p w14:paraId="4F63D5D4" w14:textId="77777777" w:rsidR="0007191A" w:rsidRDefault="0007191A" w:rsidP="0007191A">
      <w:pPr>
        <w:pStyle w:val="af7"/>
      </w:pPr>
    </w:p>
    <w:p w14:paraId="440F0F71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10D02B5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1D1B2815" w14:textId="77777777" w:rsidR="0007191A" w:rsidRDefault="0007191A" w:rsidP="0007191A">
      <w:pPr>
        <w:pStyle w:val="af7"/>
      </w:pPr>
      <w:r>
        <w:t>void ZKARD ()                                     /* записи очередной сгене-*/</w:t>
      </w:r>
    </w:p>
    <w:p w14:paraId="35DD7D0E" w14:textId="77777777" w:rsidR="0007191A" w:rsidRDefault="0007191A" w:rsidP="0007191A">
      <w:pPr>
        <w:pStyle w:val="af7"/>
      </w:pPr>
      <w:r>
        <w:t xml:space="preserve"> {                                                /* рированной записи вы-  */</w:t>
      </w:r>
    </w:p>
    <w:p w14:paraId="0D134A3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ходного файла в массив */</w:t>
      </w:r>
    </w:p>
    <w:p w14:paraId="3814034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ASSTXT                 */</w:t>
      </w:r>
    </w:p>
    <w:p w14:paraId="72CF14C2" w14:textId="77777777" w:rsidR="0007191A" w:rsidRDefault="0007191A" w:rsidP="0007191A">
      <w:pPr>
        <w:pStyle w:val="af7"/>
      </w:pPr>
      <w:r>
        <w:t xml:space="preserve">  char i;</w:t>
      </w:r>
    </w:p>
    <w:p w14:paraId="0D5C3F61" w14:textId="77777777" w:rsidR="0007191A" w:rsidRDefault="0007191A" w:rsidP="0007191A">
      <w:pPr>
        <w:pStyle w:val="af7"/>
      </w:pPr>
      <w:r>
        <w:t xml:space="preserve">  memcpy ( ASSTXT [ IASSTXT++ ],</w:t>
      </w:r>
    </w:p>
    <w:p w14:paraId="26F82B1B" w14:textId="77777777" w:rsidR="0007191A" w:rsidRDefault="0007191A" w:rsidP="0007191A">
      <w:pPr>
        <w:pStyle w:val="af7"/>
      </w:pPr>
      <w:r>
        <w:tab/>
      </w:r>
      <w:r>
        <w:tab/>
      </w:r>
      <w:r>
        <w:tab/>
        <w:t xml:space="preserve">   ASS_CARD.BUFCARD, 80 );</w:t>
      </w:r>
    </w:p>
    <w:p w14:paraId="199A6D7F" w14:textId="77777777" w:rsidR="0007191A" w:rsidRDefault="0007191A" w:rsidP="0007191A">
      <w:pPr>
        <w:pStyle w:val="af7"/>
      </w:pPr>
    </w:p>
    <w:p w14:paraId="54676DF0" w14:textId="77777777" w:rsidR="0007191A" w:rsidRDefault="0007191A" w:rsidP="0007191A">
      <w:pPr>
        <w:pStyle w:val="af7"/>
      </w:pPr>
      <w:r>
        <w:t xml:space="preserve">  for ( i = 0; i &lt; 79; i++ )</w:t>
      </w:r>
    </w:p>
    <w:p w14:paraId="1EF170FF" w14:textId="77777777" w:rsidR="0007191A" w:rsidRDefault="0007191A" w:rsidP="0007191A">
      <w:pPr>
        <w:pStyle w:val="af7"/>
      </w:pPr>
      <w:r>
        <w:t xml:space="preserve">   ASS_CARD.BUFCARD [i] = ' ';</w:t>
      </w:r>
    </w:p>
    <w:p w14:paraId="2F88B430" w14:textId="77777777" w:rsidR="0007191A" w:rsidRDefault="0007191A" w:rsidP="0007191A">
      <w:pPr>
        <w:pStyle w:val="af7"/>
      </w:pPr>
      <w:r>
        <w:t xml:space="preserve">  return;</w:t>
      </w:r>
    </w:p>
    <w:p w14:paraId="2A756F34" w14:textId="77777777" w:rsidR="0007191A" w:rsidRDefault="0007191A" w:rsidP="0007191A">
      <w:pPr>
        <w:pStyle w:val="af7"/>
      </w:pPr>
      <w:r>
        <w:t xml:space="preserve"> }</w:t>
      </w:r>
    </w:p>
    <w:p w14:paraId="7637E897" w14:textId="77777777" w:rsidR="0007191A" w:rsidRDefault="0007191A" w:rsidP="0007191A">
      <w:pPr>
        <w:pStyle w:val="af7"/>
      </w:pPr>
    </w:p>
    <w:p w14:paraId="59E2ECBA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71A08FC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37B8E14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4AA7DAF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AVI на пер-*/</w:t>
      </w:r>
    </w:p>
    <w:p w14:paraId="248895C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26E65E1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AVI -   "арифм.выраж." */</w:t>
      </w:r>
    </w:p>
    <w:p w14:paraId="6EB462AF" w14:textId="77777777" w:rsidR="0007191A" w:rsidRDefault="0007191A" w:rsidP="0007191A">
      <w:pPr>
        <w:pStyle w:val="af7"/>
      </w:pPr>
      <w:r>
        <w:t>int AVI1 ()</w:t>
      </w:r>
    </w:p>
    <w:p w14:paraId="193AB49C" w14:textId="77777777" w:rsidR="0007191A" w:rsidRDefault="0007191A" w:rsidP="0007191A">
      <w:pPr>
        <w:pStyle w:val="af7"/>
      </w:pPr>
      <w:r>
        <w:t xml:space="preserve"> {</w:t>
      </w:r>
    </w:p>
    <w:p w14:paraId="7C2F80D6" w14:textId="77777777" w:rsidR="0007191A" w:rsidRDefault="0007191A" w:rsidP="0007191A">
      <w:pPr>
        <w:pStyle w:val="af7"/>
      </w:pPr>
      <w:r>
        <w:t xml:space="preserve">  return 0;</w:t>
      </w:r>
    </w:p>
    <w:p w14:paraId="456E8C7A" w14:textId="77777777" w:rsidR="0007191A" w:rsidRDefault="0007191A" w:rsidP="0007191A">
      <w:pPr>
        <w:pStyle w:val="af7"/>
      </w:pPr>
      <w:r>
        <w:t xml:space="preserve"> }</w:t>
      </w:r>
    </w:p>
    <w:p w14:paraId="3D0FEC2D" w14:textId="77777777" w:rsidR="0007191A" w:rsidRDefault="0007191A" w:rsidP="0007191A">
      <w:pPr>
        <w:pStyle w:val="af7"/>
      </w:pPr>
    </w:p>
    <w:p w14:paraId="26E45B9B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219B1A4F" w14:textId="77777777" w:rsidR="0007191A" w:rsidRDefault="0007191A" w:rsidP="0007191A">
      <w:pPr>
        <w:pStyle w:val="af7"/>
      </w:pPr>
    </w:p>
    <w:p w14:paraId="564D09B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647B649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6CCFA36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BUK на пер-*/</w:t>
      </w:r>
    </w:p>
    <w:p w14:paraId="74BD052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127C904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BUK -   "буква"        */</w:t>
      </w:r>
    </w:p>
    <w:p w14:paraId="4FB8A4AD" w14:textId="77777777" w:rsidR="0007191A" w:rsidRDefault="0007191A" w:rsidP="0007191A">
      <w:pPr>
        <w:pStyle w:val="af7"/>
      </w:pPr>
      <w:r>
        <w:t>int BUK1 ()</w:t>
      </w:r>
    </w:p>
    <w:p w14:paraId="79925E5B" w14:textId="77777777" w:rsidR="0007191A" w:rsidRDefault="0007191A" w:rsidP="0007191A">
      <w:pPr>
        <w:pStyle w:val="af7"/>
      </w:pPr>
      <w:r>
        <w:t xml:space="preserve"> {</w:t>
      </w:r>
    </w:p>
    <w:p w14:paraId="7F3ABD45" w14:textId="77777777" w:rsidR="0007191A" w:rsidRDefault="0007191A" w:rsidP="0007191A">
      <w:pPr>
        <w:pStyle w:val="af7"/>
      </w:pPr>
      <w:r>
        <w:t xml:space="preserve">  return 0;</w:t>
      </w:r>
    </w:p>
    <w:p w14:paraId="0B7BF5C8" w14:textId="77777777" w:rsidR="0007191A" w:rsidRDefault="0007191A" w:rsidP="0007191A">
      <w:pPr>
        <w:pStyle w:val="af7"/>
      </w:pPr>
      <w:r>
        <w:t xml:space="preserve"> }</w:t>
      </w:r>
    </w:p>
    <w:p w14:paraId="2D90BAEC" w14:textId="77777777" w:rsidR="0007191A" w:rsidRDefault="0007191A" w:rsidP="0007191A">
      <w:pPr>
        <w:pStyle w:val="af7"/>
      </w:pPr>
    </w:p>
    <w:p w14:paraId="245FAB3B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0538B274" w14:textId="77777777" w:rsidR="0007191A" w:rsidRDefault="0007191A" w:rsidP="0007191A">
      <w:pPr>
        <w:pStyle w:val="af7"/>
      </w:pPr>
    </w:p>
    <w:p w14:paraId="6B22D29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31F5215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240D4C5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CIF на пер-*/</w:t>
      </w:r>
    </w:p>
    <w:p w14:paraId="2D368CD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20C692F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CIF -   "цифра"        */</w:t>
      </w:r>
    </w:p>
    <w:p w14:paraId="7CFFD1CF" w14:textId="77777777" w:rsidR="0007191A" w:rsidRDefault="0007191A" w:rsidP="0007191A">
      <w:pPr>
        <w:pStyle w:val="af7"/>
      </w:pPr>
      <w:r>
        <w:t>int CIF1 ()</w:t>
      </w:r>
    </w:p>
    <w:p w14:paraId="7D20DD1E" w14:textId="77777777" w:rsidR="0007191A" w:rsidRDefault="0007191A" w:rsidP="0007191A">
      <w:pPr>
        <w:pStyle w:val="af7"/>
      </w:pPr>
      <w:r>
        <w:t xml:space="preserve"> {</w:t>
      </w:r>
    </w:p>
    <w:p w14:paraId="70CFCFE4" w14:textId="77777777" w:rsidR="0007191A" w:rsidRDefault="0007191A" w:rsidP="0007191A">
      <w:pPr>
        <w:pStyle w:val="af7"/>
      </w:pPr>
      <w:r>
        <w:t xml:space="preserve">  return 0;</w:t>
      </w:r>
    </w:p>
    <w:p w14:paraId="6F6751BD" w14:textId="77777777" w:rsidR="0007191A" w:rsidRDefault="0007191A" w:rsidP="0007191A">
      <w:pPr>
        <w:pStyle w:val="af7"/>
      </w:pPr>
      <w:r>
        <w:t xml:space="preserve"> }</w:t>
      </w:r>
    </w:p>
    <w:p w14:paraId="69B7BFDC" w14:textId="77777777" w:rsidR="0007191A" w:rsidRDefault="0007191A" w:rsidP="0007191A">
      <w:pPr>
        <w:pStyle w:val="af7"/>
      </w:pPr>
    </w:p>
    <w:p w14:paraId="49485308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76A63A43" w14:textId="77777777" w:rsidR="0007191A" w:rsidRDefault="0007191A" w:rsidP="0007191A">
      <w:pPr>
        <w:pStyle w:val="af7"/>
      </w:pPr>
    </w:p>
    <w:p w14:paraId="62160CC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02F62D6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393897D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IDE на пер-*/</w:t>
      </w:r>
    </w:p>
    <w:p w14:paraId="4B2601A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0C1944E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IDE -   "идентификатор"*/</w:t>
      </w:r>
    </w:p>
    <w:p w14:paraId="4074E300" w14:textId="77777777" w:rsidR="0007191A" w:rsidRDefault="0007191A" w:rsidP="0007191A">
      <w:pPr>
        <w:pStyle w:val="af7"/>
      </w:pPr>
      <w:r>
        <w:t>int IDE1 ()</w:t>
      </w:r>
    </w:p>
    <w:p w14:paraId="5F3560B9" w14:textId="77777777" w:rsidR="0007191A" w:rsidRDefault="0007191A" w:rsidP="0007191A">
      <w:pPr>
        <w:pStyle w:val="af7"/>
      </w:pPr>
      <w:r>
        <w:t xml:space="preserve"> {</w:t>
      </w:r>
    </w:p>
    <w:p w14:paraId="1DCC7E5D" w14:textId="77777777" w:rsidR="0007191A" w:rsidRDefault="0007191A" w:rsidP="0007191A">
      <w:pPr>
        <w:pStyle w:val="af7"/>
      </w:pPr>
      <w:r>
        <w:t xml:space="preserve">  return 0;</w:t>
      </w:r>
    </w:p>
    <w:p w14:paraId="49187181" w14:textId="77777777" w:rsidR="0007191A" w:rsidRDefault="0007191A" w:rsidP="0007191A">
      <w:pPr>
        <w:pStyle w:val="af7"/>
      </w:pPr>
      <w:r>
        <w:t xml:space="preserve"> }</w:t>
      </w:r>
    </w:p>
    <w:p w14:paraId="49C732C9" w14:textId="77777777" w:rsidR="0007191A" w:rsidRDefault="0007191A" w:rsidP="0007191A">
      <w:pPr>
        <w:pStyle w:val="af7"/>
      </w:pPr>
    </w:p>
    <w:p w14:paraId="79F42973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26E71837" w14:textId="77777777" w:rsidR="0007191A" w:rsidRDefault="0007191A" w:rsidP="0007191A">
      <w:pPr>
        <w:pStyle w:val="af7"/>
      </w:pPr>
    </w:p>
    <w:p w14:paraId="0A98BE2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20C31B7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7802248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IPE на пер-*/</w:t>
      </w:r>
    </w:p>
    <w:p w14:paraId="05416AD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39ACEC1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IPE - "имя переменной" */</w:t>
      </w:r>
    </w:p>
    <w:p w14:paraId="39E8E480" w14:textId="77777777" w:rsidR="0007191A" w:rsidRDefault="0007191A" w:rsidP="0007191A">
      <w:pPr>
        <w:pStyle w:val="af7"/>
      </w:pPr>
      <w:r>
        <w:t>int IPE1 ()</w:t>
      </w:r>
    </w:p>
    <w:p w14:paraId="3692CF4D" w14:textId="77777777" w:rsidR="0007191A" w:rsidRDefault="0007191A" w:rsidP="0007191A">
      <w:pPr>
        <w:pStyle w:val="af7"/>
      </w:pPr>
      <w:r>
        <w:lastRenderedPageBreak/>
        <w:t xml:space="preserve"> {</w:t>
      </w:r>
    </w:p>
    <w:p w14:paraId="39279DC8" w14:textId="77777777" w:rsidR="0007191A" w:rsidRDefault="0007191A" w:rsidP="0007191A">
      <w:pPr>
        <w:pStyle w:val="af7"/>
      </w:pPr>
      <w:r>
        <w:t xml:space="preserve">  return 0;</w:t>
      </w:r>
    </w:p>
    <w:p w14:paraId="3FDCCF35" w14:textId="77777777" w:rsidR="0007191A" w:rsidRDefault="0007191A" w:rsidP="0007191A">
      <w:pPr>
        <w:pStyle w:val="af7"/>
      </w:pPr>
      <w:r>
        <w:t xml:space="preserve"> }</w:t>
      </w:r>
    </w:p>
    <w:p w14:paraId="1505FE05" w14:textId="77777777" w:rsidR="0007191A" w:rsidRDefault="0007191A" w:rsidP="0007191A">
      <w:pPr>
        <w:pStyle w:val="af7"/>
      </w:pPr>
    </w:p>
    <w:p w14:paraId="21EED086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61C25BD3" w14:textId="77777777" w:rsidR="0007191A" w:rsidRDefault="0007191A" w:rsidP="0007191A">
      <w:pPr>
        <w:pStyle w:val="af7"/>
      </w:pPr>
    </w:p>
    <w:p w14:paraId="7849A1D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3BD390E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3E6B8E7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IPR на пер-*/</w:t>
      </w:r>
    </w:p>
    <w:p w14:paraId="3F45582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6254943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IPR -   "имя программы" */</w:t>
      </w:r>
    </w:p>
    <w:p w14:paraId="61C78C20" w14:textId="77777777" w:rsidR="0007191A" w:rsidRDefault="0007191A" w:rsidP="0007191A">
      <w:pPr>
        <w:pStyle w:val="af7"/>
      </w:pPr>
      <w:r>
        <w:t>int IPR1 ()</w:t>
      </w:r>
    </w:p>
    <w:p w14:paraId="3F5788A8" w14:textId="77777777" w:rsidR="0007191A" w:rsidRDefault="0007191A" w:rsidP="0007191A">
      <w:pPr>
        <w:pStyle w:val="af7"/>
      </w:pPr>
      <w:r>
        <w:t xml:space="preserve"> {</w:t>
      </w:r>
    </w:p>
    <w:p w14:paraId="1C22777D" w14:textId="77777777" w:rsidR="0007191A" w:rsidRDefault="0007191A" w:rsidP="0007191A">
      <w:pPr>
        <w:pStyle w:val="af7"/>
      </w:pPr>
      <w:r>
        <w:t xml:space="preserve">  return 0;</w:t>
      </w:r>
    </w:p>
    <w:p w14:paraId="714EC3CF" w14:textId="77777777" w:rsidR="0007191A" w:rsidRDefault="0007191A" w:rsidP="0007191A">
      <w:pPr>
        <w:pStyle w:val="af7"/>
      </w:pPr>
      <w:r>
        <w:t xml:space="preserve"> }</w:t>
      </w:r>
    </w:p>
    <w:p w14:paraId="75BACE63" w14:textId="77777777" w:rsidR="0007191A" w:rsidRDefault="0007191A" w:rsidP="0007191A">
      <w:pPr>
        <w:pStyle w:val="af7"/>
      </w:pPr>
    </w:p>
    <w:p w14:paraId="1A8CA547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20AD4B45" w14:textId="77777777" w:rsidR="0007191A" w:rsidRDefault="0007191A" w:rsidP="0007191A">
      <w:pPr>
        <w:pStyle w:val="af7"/>
      </w:pPr>
    </w:p>
    <w:p w14:paraId="332D4B9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6BB8C7A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2AD1150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LIT на пер-*/</w:t>
      </w:r>
    </w:p>
    <w:p w14:paraId="3221B8C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52BAFD2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LIT -   "литерал"      */</w:t>
      </w:r>
    </w:p>
    <w:p w14:paraId="6A8E2D29" w14:textId="77777777" w:rsidR="0007191A" w:rsidRDefault="0007191A" w:rsidP="0007191A">
      <w:pPr>
        <w:pStyle w:val="af7"/>
      </w:pPr>
      <w:r>
        <w:t>int LIT1 ()</w:t>
      </w:r>
    </w:p>
    <w:p w14:paraId="6B676AFD" w14:textId="77777777" w:rsidR="0007191A" w:rsidRDefault="0007191A" w:rsidP="0007191A">
      <w:pPr>
        <w:pStyle w:val="af7"/>
      </w:pPr>
      <w:r>
        <w:t xml:space="preserve"> {</w:t>
      </w:r>
    </w:p>
    <w:p w14:paraId="798057BB" w14:textId="77777777" w:rsidR="0007191A" w:rsidRDefault="0007191A" w:rsidP="0007191A">
      <w:pPr>
        <w:pStyle w:val="af7"/>
      </w:pPr>
      <w:r>
        <w:t xml:space="preserve">  return 0;</w:t>
      </w:r>
    </w:p>
    <w:p w14:paraId="4BB28975" w14:textId="77777777" w:rsidR="0007191A" w:rsidRDefault="0007191A" w:rsidP="0007191A">
      <w:pPr>
        <w:pStyle w:val="af7"/>
      </w:pPr>
      <w:r>
        <w:t xml:space="preserve"> }</w:t>
      </w:r>
    </w:p>
    <w:p w14:paraId="1B503655" w14:textId="77777777" w:rsidR="0007191A" w:rsidRDefault="0007191A" w:rsidP="0007191A">
      <w:pPr>
        <w:pStyle w:val="af7"/>
      </w:pPr>
    </w:p>
    <w:p w14:paraId="6F4112C6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2E7A231A" w14:textId="77777777" w:rsidR="0007191A" w:rsidRDefault="0007191A" w:rsidP="0007191A">
      <w:pPr>
        <w:pStyle w:val="af7"/>
      </w:pPr>
    </w:p>
    <w:p w14:paraId="1EA168F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3143F73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176FB0A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MAN на пер-*/</w:t>
      </w:r>
    </w:p>
    <w:p w14:paraId="32D8CEE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42877F9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MAN -   "мантисса"     */</w:t>
      </w:r>
    </w:p>
    <w:p w14:paraId="63378D3D" w14:textId="77777777" w:rsidR="0007191A" w:rsidRDefault="0007191A" w:rsidP="0007191A">
      <w:pPr>
        <w:pStyle w:val="af7"/>
      </w:pPr>
      <w:r>
        <w:t>int MAN1 ()</w:t>
      </w:r>
    </w:p>
    <w:p w14:paraId="653249E1" w14:textId="77777777" w:rsidR="0007191A" w:rsidRDefault="0007191A" w:rsidP="0007191A">
      <w:pPr>
        <w:pStyle w:val="af7"/>
      </w:pPr>
      <w:r>
        <w:t xml:space="preserve"> {</w:t>
      </w:r>
    </w:p>
    <w:p w14:paraId="55492C15" w14:textId="77777777" w:rsidR="0007191A" w:rsidRDefault="0007191A" w:rsidP="0007191A">
      <w:pPr>
        <w:pStyle w:val="af7"/>
      </w:pPr>
      <w:r>
        <w:t xml:space="preserve">  return 0;</w:t>
      </w:r>
    </w:p>
    <w:p w14:paraId="732CF851" w14:textId="77777777" w:rsidR="0007191A" w:rsidRDefault="0007191A" w:rsidP="0007191A">
      <w:pPr>
        <w:pStyle w:val="af7"/>
      </w:pPr>
      <w:r>
        <w:t xml:space="preserve"> }</w:t>
      </w:r>
    </w:p>
    <w:p w14:paraId="1F3F41B3" w14:textId="77777777" w:rsidR="0007191A" w:rsidRDefault="0007191A" w:rsidP="0007191A">
      <w:pPr>
        <w:pStyle w:val="af7"/>
      </w:pPr>
    </w:p>
    <w:p w14:paraId="58C836AF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13E6BC6E" w14:textId="77777777" w:rsidR="0007191A" w:rsidRDefault="0007191A" w:rsidP="0007191A">
      <w:pPr>
        <w:pStyle w:val="af7"/>
      </w:pPr>
    </w:p>
    <w:p w14:paraId="15D78E2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0975E90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0B79907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ODC на пер-*/</w:t>
      </w:r>
    </w:p>
    <w:p w14:paraId="51A8777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46FC776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ODC - "операт.ПЛ1- DCL"*/</w:t>
      </w:r>
    </w:p>
    <w:p w14:paraId="5E7CD24D" w14:textId="77777777" w:rsidR="0007191A" w:rsidRDefault="0007191A" w:rsidP="0007191A">
      <w:pPr>
        <w:pStyle w:val="af7"/>
      </w:pPr>
      <w:r>
        <w:t>int ODC1 ()</w:t>
      </w:r>
    </w:p>
    <w:p w14:paraId="759CBCCB" w14:textId="77777777" w:rsidR="0007191A" w:rsidRDefault="0007191A" w:rsidP="0007191A">
      <w:pPr>
        <w:pStyle w:val="af7"/>
      </w:pPr>
      <w:r>
        <w:t xml:space="preserve"> {</w:t>
      </w:r>
    </w:p>
    <w:p w14:paraId="1903BC5F" w14:textId="77777777" w:rsidR="0007191A" w:rsidRDefault="0007191A" w:rsidP="0007191A">
      <w:pPr>
        <w:pStyle w:val="af7"/>
      </w:pPr>
      <w:r>
        <w:t xml:space="preserve">  int i;</w:t>
      </w:r>
    </w:p>
    <w:p w14:paraId="3F5E4F78" w14:textId="77777777" w:rsidR="0007191A" w:rsidRDefault="0007191A" w:rsidP="0007191A">
      <w:pPr>
        <w:pStyle w:val="af7"/>
      </w:pPr>
      <w:r>
        <w:t xml:space="preserve">  FORM ();                                        /* форматирование ПЛ1-опе-*/</w:t>
      </w:r>
    </w:p>
    <w:p w14:paraId="201B88F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ратора DCL             */</w:t>
      </w:r>
    </w:p>
    <w:p w14:paraId="5B61FB17" w14:textId="77777777" w:rsidR="0007191A" w:rsidRDefault="0007191A" w:rsidP="0007191A">
      <w:pPr>
        <w:pStyle w:val="af7"/>
      </w:pPr>
    </w:p>
    <w:p w14:paraId="58EA8442" w14:textId="77777777" w:rsidR="0007191A" w:rsidRDefault="0007191A" w:rsidP="0007191A">
      <w:pPr>
        <w:pStyle w:val="af7"/>
      </w:pPr>
      <w:r>
        <w:t xml:space="preserve">  for ( i = 0; i &lt; ISYM; i++ )                    /* если фиксируем повтор- */</w:t>
      </w:r>
    </w:p>
    <w:p w14:paraId="37E0CF30" w14:textId="77777777" w:rsidR="0007191A" w:rsidRDefault="0007191A" w:rsidP="0007191A">
      <w:pPr>
        <w:pStyle w:val="af7"/>
      </w:pPr>
      <w:r>
        <w:t xml:space="preserve">   {                                              /* повторное объявление   */</w:t>
      </w:r>
    </w:p>
    <w:p w14:paraId="46793DE7" w14:textId="77777777" w:rsidR="0007191A" w:rsidRDefault="0007191A" w:rsidP="0007191A">
      <w:pPr>
        <w:pStyle w:val="af7"/>
      </w:pPr>
      <w:r>
        <w:t xml:space="preserve">    if (  !strcmp ( SYM [i].NAME, FORMT [1] ) &amp;&amp;  /* второго терма оператора*/</w:t>
      </w:r>
    </w:p>
    <w:p w14:paraId="34489C1D" w14:textId="77777777" w:rsidR="0007191A" w:rsidRDefault="0007191A" w:rsidP="0007191A">
      <w:pPr>
        <w:pStyle w:val="af7"/>
      </w:pPr>
      <w:r>
        <w:tab/>
        <w:t xml:space="preserve">  strlen ( SYM [i].NAME ) ==              /* DCL, то                */</w:t>
      </w:r>
    </w:p>
    <w:p w14:paraId="6099CC2A" w14:textId="77777777" w:rsidR="0007191A" w:rsidRDefault="0007191A" w:rsidP="0007191A">
      <w:pPr>
        <w:pStyle w:val="af7"/>
      </w:pPr>
      <w:r>
        <w:tab/>
      </w:r>
      <w:r>
        <w:tab/>
      </w:r>
      <w:r>
        <w:tab/>
        <w:t xml:space="preserve">     strlen ( FORMT [1] )</w:t>
      </w:r>
    </w:p>
    <w:p w14:paraId="073A59FA" w14:textId="77777777" w:rsidR="0007191A" w:rsidRDefault="0007191A" w:rsidP="0007191A">
      <w:pPr>
        <w:pStyle w:val="af7"/>
      </w:pPr>
      <w:r>
        <w:t xml:space="preserve">       )</w:t>
      </w:r>
    </w:p>
    <w:p w14:paraId="649A82D1" w14:textId="77777777" w:rsidR="0007191A" w:rsidRDefault="0007191A" w:rsidP="0007191A">
      <w:pPr>
        <w:pStyle w:val="af7"/>
      </w:pPr>
      <w:r>
        <w:t xml:space="preserve">     return 6;                                    /* завершение программы   */</w:t>
      </w:r>
    </w:p>
    <w:p w14:paraId="1699723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по ошибке              */</w:t>
      </w:r>
    </w:p>
    <w:p w14:paraId="17BF0C69" w14:textId="77777777" w:rsidR="0007191A" w:rsidRDefault="0007191A" w:rsidP="0007191A">
      <w:pPr>
        <w:pStyle w:val="af7"/>
      </w:pPr>
      <w:r>
        <w:t xml:space="preserve">   }</w:t>
      </w:r>
    </w:p>
    <w:p w14:paraId="174BD19E" w14:textId="77777777" w:rsidR="0007191A" w:rsidRDefault="0007191A" w:rsidP="0007191A">
      <w:pPr>
        <w:pStyle w:val="af7"/>
      </w:pPr>
    </w:p>
    <w:p w14:paraId="52B55A16" w14:textId="77777777" w:rsidR="0007191A" w:rsidRDefault="0007191A" w:rsidP="0007191A">
      <w:pPr>
        <w:pStyle w:val="af7"/>
      </w:pPr>
      <w:r>
        <w:t xml:space="preserve">  strcpy ( SYM [ISYM].NAME, FORMT [1] );          /* при отсутствии повтор- */</w:t>
      </w:r>
    </w:p>
    <w:p w14:paraId="124DE6F8" w14:textId="77777777" w:rsidR="0007191A" w:rsidRDefault="0007191A" w:rsidP="0007191A">
      <w:pPr>
        <w:pStyle w:val="af7"/>
      </w:pPr>
      <w:r>
        <w:t xml:space="preserve">  strcpy ( SYM [ISYM].RAZR, FORMT [4] );          /* ного объявления иденти-*/</w:t>
      </w:r>
    </w:p>
    <w:p w14:paraId="51A27DE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фикатора запоминаем его*/</w:t>
      </w:r>
    </w:p>
    <w:p w14:paraId="61C5D20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вместе с разрядностью в*/</w:t>
      </w:r>
    </w:p>
    <w:p w14:paraId="7D1723B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табл.SYM               */</w:t>
      </w:r>
    </w:p>
    <w:p w14:paraId="7BC22720" w14:textId="77777777" w:rsidR="0007191A" w:rsidRDefault="0007191A" w:rsidP="0007191A">
      <w:pPr>
        <w:pStyle w:val="af7"/>
      </w:pPr>
    </w:p>
    <w:p w14:paraId="6263FC5F" w14:textId="77777777" w:rsidR="0007191A" w:rsidRDefault="0007191A" w:rsidP="0007191A">
      <w:pPr>
        <w:pStyle w:val="af7"/>
      </w:pPr>
      <w:r>
        <w:t xml:space="preserve">  if ( !strcmp ( FORMT [2], "BIN" ) &amp;&amp;            /* если идентификатор оп- */</w:t>
      </w:r>
    </w:p>
    <w:p w14:paraId="30D5AB32" w14:textId="77777777" w:rsidR="0007191A" w:rsidRDefault="0007191A" w:rsidP="0007191A">
      <w:pPr>
        <w:pStyle w:val="af7"/>
      </w:pPr>
      <w:r>
        <w:tab/>
      </w:r>
      <w:r>
        <w:tab/>
        <w:t xml:space="preserve">  !strcmp ( FORMT [3], "FIXED" ) )/* ределен как bin fixed, */</w:t>
      </w:r>
    </w:p>
    <w:p w14:paraId="1015591C" w14:textId="77777777" w:rsidR="0007191A" w:rsidRDefault="0007191A" w:rsidP="0007191A">
      <w:pPr>
        <w:pStyle w:val="af7"/>
      </w:pPr>
      <w:r>
        <w:t xml:space="preserve">   {</w:t>
      </w:r>
    </w:p>
    <w:p w14:paraId="1E0846A3" w14:textId="77777777" w:rsidR="0007191A" w:rsidRDefault="0007191A" w:rsidP="0007191A">
      <w:pPr>
        <w:pStyle w:val="af7"/>
      </w:pPr>
      <w:r>
        <w:t xml:space="preserve">    SYM [ISYM].TYPE = 'B';                        /* то устанавливаем тип   */</w:t>
      </w:r>
    </w:p>
    <w:p w14:paraId="3E8AAF4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идентификатора = 'B' и */</w:t>
      </w:r>
    </w:p>
    <w:p w14:paraId="697355B7" w14:textId="77777777" w:rsidR="0007191A" w:rsidRDefault="0007191A" w:rsidP="0007191A">
      <w:pPr>
        <w:pStyle w:val="af7"/>
      </w:pPr>
      <w:r>
        <w:t xml:space="preserve">    goto ODC11;                                   /* идем на продолжение об-*/</w:t>
      </w:r>
    </w:p>
    <w:p w14:paraId="08AC314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работки, а             */</w:t>
      </w:r>
    </w:p>
    <w:p w14:paraId="50EB9543" w14:textId="77777777" w:rsidR="0007191A" w:rsidRDefault="0007191A" w:rsidP="0007191A">
      <w:pPr>
        <w:pStyle w:val="af7"/>
      </w:pPr>
      <w:r>
        <w:t xml:space="preserve">   }</w:t>
      </w:r>
    </w:p>
    <w:p w14:paraId="78C9F9B6" w14:textId="77777777" w:rsidR="0007191A" w:rsidRDefault="0007191A" w:rsidP="0007191A">
      <w:pPr>
        <w:pStyle w:val="af7"/>
      </w:pPr>
      <w:r>
        <w:t xml:space="preserve">  else                                            /* иначе                  */</w:t>
      </w:r>
    </w:p>
    <w:p w14:paraId="777DBB2B" w14:textId="77777777" w:rsidR="0007191A" w:rsidRDefault="0007191A" w:rsidP="0007191A">
      <w:pPr>
        <w:pStyle w:val="af7"/>
      </w:pPr>
      <w:r>
        <w:t xml:space="preserve">   {</w:t>
      </w:r>
    </w:p>
    <w:p w14:paraId="2D824ACC" w14:textId="77777777" w:rsidR="0007191A" w:rsidRDefault="0007191A" w:rsidP="0007191A">
      <w:pPr>
        <w:pStyle w:val="af7"/>
      </w:pPr>
      <w:r>
        <w:t xml:space="preserve">    SYM [ISYM].TYPE = 'U';                        /* устанавливаем тип иден-*/</w:t>
      </w:r>
    </w:p>
    <w:p w14:paraId="7A7C366B" w14:textId="77777777" w:rsidR="0007191A" w:rsidRDefault="0007191A" w:rsidP="0007191A">
      <w:pPr>
        <w:pStyle w:val="af7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/* тификатора = 'U'  и    */</w:t>
      </w:r>
    </w:p>
    <w:p w14:paraId="0A409D90" w14:textId="77777777" w:rsidR="0007191A" w:rsidRDefault="0007191A" w:rsidP="0007191A">
      <w:pPr>
        <w:pStyle w:val="af7"/>
      </w:pPr>
      <w:r>
        <w:t xml:space="preserve">    return 2;                                     /* завершаем программу    */</w:t>
      </w:r>
    </w:p>
    <w:p w14:paraId="6BE945F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по ошибке              */</w:t>
      </w:r>
    </w:p>
    <w:p w14:paraId="6F2F39AD" w14:textId="77777777" w:rsidR="0007191A" w:rsidRDefault="0007191A" w:rsidP="0007191A">
      <w:pPr>
        <w:pStyle w:val="af7"/>
      </w:pPr>
      <w:r>
        <w:t xml:space="preserve">   }</w:t>
      </w:r>
    </w:p>
    <w:p w14:paraId="01C48D60" w14:textId="77777777" w:rsidR="0007191A" w:rsidRDefault="0007191A" w:rsidP="0007191A">
      <w:pPr>
        <w:pStyle w:val="af7"/>
      </w:pPr>
    </w:p>
    <w:p w14:paraId="6C704229" w14:textId="77777777" w:rsidR="0007191A" w:rsidRDefault="0007191A" w:rsidP="0007191A">
      <w:pPr>
        <w:pStyle w:val="af7"/>
      </w:pPr>
      <w:r>
        <w:t>ODC11:                                            /* если идентификатор     */</w:t>
      </w:r>
    </w:p>
    <w:p w14:paraId="29A7182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имеет начальную иници- */</w:t>
      </w:r>
    </w:p>
    <w:p w14:paraId="0A5596DD" w14:textId="77777777" w:rsidR="0007191A" w:rsidRDefault="0007191A" w:rsidP="0007191A">
      <w:pPr>
        <w:pStyle w:val="af7"/>
      </w:pPr>
      <w:r>
        <w:t xml:space="preserve">  if ( !strcmp ( FORMT [5], "INIT" )  )           /* ализацию, то запомина- */</w:t>
      </w:r>
    </w:p>
    <w:p w14:paraId="10894CD8" w14:textId="77777777" w:rsidR="0007191A" w:rsidRDefault="0007191A" w:rsidP="0007191A">
      <w:pPr>
        <w:pStyle w:val="af7"/>
      </w:pPr>
      <w:r>
        <w:t xml:space="preserve">   strcpy ( SYM [ISYM++].INIT, FORMT [6] );       /* ем в табл. SYM это на- */</w:t>
      </w:r>
    </w:p>
    <w:p w14:paraId="7E55A28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чальное значение, а    */</w:t>
      </w:r>
    </w:p>
    <w:p w14:paraId="364A023F" w14:textId="77777777" w:rsidR="0007191A" w:rsidRDefault="0007191A" w:rsidP="0007191A">
      <w:pPr>
        <w:pStyle w:val="af7"/>
      </w:pPr>
      <w:r>
        <w:t xml:space="preserve">  else                                            /* иначе                  */</w:t>
      </w:r>
    </w:p>
    <w:p w14:paraId="5044EAA6" w14:textId="77777777" w:rsidR="0007191A" w:rsidRDefault="0007191A" w:rsidP="0007191A">
      <w:pPr>
        <w:pStyle w:val="af7"/>
      </w:pPr>
      <w:r>
        <w:t xml:space="preserve">   strcpy ( SYM [ISYM++].INIT, "0B" );            /* инициализируем иденти- */</w:t>
      </w:r>
    </w:p>
    <w:p w14:paraId="7EEAD23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фикатор нулем          */</w:t>
      </w:r>
    </w:p>
    <w:p w14:paraId="1190A2F7" w14:textId="77777777" w:rsidR="0007191A" w:rsidRDefault="0007191A" w:rsidP="0007191A">
      <w:pPr>
        <w:pStyle w:val="af7"/>
      </w:pPr>
    </w:p>
    <w:p w14:paraId="74C89CBE" w14:textId="77777777" w:rsidR="0007191A" w:rsidRDefault="0007191A" w:rsidP="0007191A">
      <w:pPr>
        <w:pStyle w:val="af7"/>
      </w:pPr>
      <w:r>
        <w:t xml:space="preserve">   return 0;                                      /* успешное завешение     */</w:t>
      </w:r>
    </w:p>
    <w:p w14:paraId="4F321C0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программы              */</w:t>
      </w:r>
    </w:p>
    <w:p w14:paraId="506963A6" w14:textId="77777777" w:rsidR="0007191A" w:rsidRDefault="0007191A" w:rsidP="0007191A">
      <w:pPr>
        <w:pStyle w:val="af7"/>
      </w:pPr>
      <w:r>
        <w:t xml:space="preserve"> }</w:t>
      </w:r>
    </w:p>
    <w:p w14:paraId="7620B8DC" w14:textId="77777777" w:rsidR="0007191A" w:rsidRDefault="0007191A" w:rsidP="0007191A">
      <w:pPr>
        <w:pStyle w:val="af7"/>
      </w:pPr>
    </w:p>
    <w:p w14:paraId="6060BCCB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7A378EBC" w14:textId="77777777" w:rsidR="0007191A" w:rsidRDefault="0007191A" w:rsidP="0007191A">
      <w:pPr>
        <w:pStyle w:val="af7"/>
      </w:pPr>
    </w:p>
    <w:p w14:paraId="406BBE1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0067E1C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2C4E5BD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OEN на пер-*/</w:t>
      </w:r>
    </w:p>
    <w:p w14:paraId="55258C2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1C7E04D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OEN - "операт.ПЛ1-END" */</w:t>
      </w:r>
    </w:p>
    <w:p w14:paraId="298B8132" w14:textId="77777777" w:rsidR="0007191A" w:rsidRDefault="0007191A" w:rsidP="0007191A">
      <w:pPr>
        <w:pStyle w:val="af7"/>
      </w:pPr>
      <w:r>
        <w:t>int OEN1 ()</w:t>
      </w:r>
    </w:p>
    <w:p w14:paraId="67E828A3" w14:textId="77777777" w:rsidR="0007191A" w:rsidRDefault="0007191A" w:rsidP="0007191A">
      <w:pPr>
        <w:pStyle w:val="af7"/>
      </w:pPr>
      <w:r>
        <w:t xml:space="preserve"> {</w:t>
      </w:r>
    </w:p>
    <w:p w14:paraId="506BEE60" w14:textId="77777777" w:rsidR="0007191A" w:rsidRDefault="0007191A" w:rsidP="0007191A">
      <w:pPr>
        <w:pStyle w:val="af7"/>
      </w:pPr>
      <w:r>
        <w:t xml:space="preserve">  char i = 0;</w:t>
      </w:r>
    </w:p>
    <w:p w14:paraId="57A4A7B3" w14:textId="77777777" w:rsidR="0007191A" w:rsidRDefault="0007191A" w:rsidP="0007191A">
      <w:pPr>
        <w:pStyle w:val="af7"/>
      </w:pPr>
      <w:r>
        <w:t xml:space="preserve">  FORM ();                                        /* форматирование ПЛ1-опе-*/</w:t>
      </w:r>
    </w:p>
    <w:p w14:paraId="62C25B2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ратора END             */</w:t>
      </w:r>
    </w:p>
    <w:p w14:paraId="55302BA1" w14:textId="77777777" w:rsidR="0007191A" w:rsidRDefault="0007191A" w:rsidP="0007191A">
      <w:pPr>
        <w:pStyle w:val="af7"/>
      </w:pPr>
    </w:p>
    <w:p w14:paraId="3406A35E" w14:textId="77777777" w:rsidR="0007191A" w:rsidRDefault="0007191A" w:rsidP="0007191A">
      <w:pPr>
        <w:pStyle w:val="af7"/>
      </w:pPr>
      <w:r>
        <w:t xml:space="preserve">  for ( i = 0; i &lt; ISYM; i++ )                    /* если вторй терм опера- */</w:t>
      </w:r>
    </w:p>
    <w:p w14:paraId="7DB62BD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тора END записан в табл*/</w:t>
      </w:r>
    </w:p>
    <w:p w14:paraId="50BD612D" w14:textId="77777777" w:rsidR="0007191A" w:rsidRDefault="0007191A" w:rsidP="0007191A">
      <w:pPr>
        <w:pStyle w:val="af7"/>
      </w:pPr>
      <w:r>
        <w:t xml:space="preserve">   {                                              /* SYM и его тип = "P",то:*/</w:t>
      </w:r>
    </w:p>
    <w:p w14:paraId="0C45D57D" w14:textId="77777777" w:rsidR="0007191A" w:rsidRDefault="0007191A" w:rsidP="0007191A">
      <w:pPr>
        <w:pStyle w:val="af7"/>
      </w:pPr>
      <w:r>
        <w:t xml:space="preserve">    if ( !strcmp ( SYM [i].NAME, FORMT [1] ) &amp;&amp;</w:t>
      </w:r>
    </w:p>
    <w:p w14:paraId="6E1BE397" w14:textId="77777777" w:rsidR="0007191A" w:rsidRDefault="0007191A" w:rsidP="0007191A">
      <w:pPr>
        <w:pStyle w:val="af7"/>
      </w:pPr>
      <w:r>
        <w:tab/>
      </w:r>
      <w:r>
        <w:tab/>
        <w:t xml:space="preserve">       (SYM [i].TYPE == 'P') &amp;&amp;</w:t>
      </w:r>
    </w:p>
    <w:p w14:paraId="3EF70720" w14:textId="77777777" w:rsidR="0007191A" w:rsidRDefault="0007191A" w:rsidP="0007191A">
      <w:pPr>
        <w:pStyle w:val="af7"/>
      </w:pPr>
      <w:r>
        <w:tab/>
      </w:r>
      <w:r>
        <w:tab/>
        <w:t xml:space="preserve">       strlen (SYM [i].NAME) ==</w:t>
      </w:r>
    </w:p>
    <w:p w14:paraId="25D9266D" w14:textId="77777777" w:rsidR="0007191A" w:rsidRDefault="0007191A" w:rsidP="0007191A">
      <w:pPr>
        <w:pStyle w:val="af7"/>
      </w:pPr>
      <w:r>
        <w:tab/>
      </w:r>
      <w:r>
        <w:tab/>
      </w:r>
      <w:r>
        <w:tab/>
        <w:t>strlen ( FORMT [1] ) )</w:t>
      </w:r>
    </w:p>
    <w:p w14:paraId="16A3E83C" w14:textId="77777777" w:rsidR="0007191A" w:rsidRDefault="0007191A" w:rsidP="0007191A">
      <w:pPr>
        <w:pStyle w:val="af7"/>
      </w:pPr>
      <w:r>
        <w:t xml:space="preserve">     return 0;                                    /* успешное завершение    */</w:t>
      </w:r>
    </w:p>
    <w:p w14:paraId="291107F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программы              */</w:t>
      </w:r>
    </w:p>
    <w:p w14:paraId="0D6B2AC2" w14:textId="77777777" w:rsidR="0007191A" w:rsidRDefault="0007191A" w:rsidP="0007191A">
      <w:pPr>
        <w:pStyle w:val="af7"/>
      </w:pPr>
      <w:r>
        <w:t xml:space="preserve">   }</w:t>
      </w:r>
    </w:p>
    <w:p w14:paraId="63540567" w14:textId="77777777" w:rsidR="0007191A" w:rsidRDefault="0007191A" w:rsidP="0007191A">
      <w:pPr>
        <w:pStyle w:val="af7"/>
      </w:pPr>
    </w:p>
    <w:p w14:paraId="296031B6" w14:textId="77777777" w:rsidR="0007191A" w:rsidRDefault="0007191A" w:rsidP="0007191A">
      <w:pPr>
        <w:pStyle w:val="af7"/>
      </w:pPr>
      <w:r>
        <w:t xml:space="preserve">  return 1;                                       /* иначе завершение прог- */</w:t>
      </w:r>
    </w:p>
    <w:p w14:paraId="6A5FDF2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раммы по ошибке        */</w:t>
      </w:r>
    </w:p>
    <w:p w14:paraId="7B015C78" w14:textId="77777777" w:rsidR="0007191A" w:rsidRDefault="0007191A" w:rsidP="0007191A">
      <w:pPr>
        <w:pStyle w:val="af7"/>
      </w:pPr>
      <w:r>
        <w:t xml:space="preserve"> }</w:t>
      </w:r>
    </w:p>
    <w:p w14:paraId="7E455E5A" w14:textId="77777777" w:rsidR="0007191A" w:rsidRDefault="0007191A" w:rsidP="0007191A">
      <w:pPr>
        <w:pStyle w:val="af7"/>
      </w:pPr>
    </w:p>
    <w:p w14:paraId="46419F27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5E8369C4" w14:textId="77777777" w:rsidR="0007191A" w:rsidRDefault="0007191A" w:rsidP="0007191A">
      <w:pPr>
        <w:pStyle w:val="af7"/>
      </w:pPr>
    </w:p>
    <w:p w14:paraId="727D72C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51A9D9D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7C17164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OPA на пер-*/</w:t>
      </w:r>
    </w:p>
    <w:p w14:paraId="1CBF51D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72B3F5E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OPA - "операт.присваи- */</w:t>
      </w:r>
    </w:p>
    <w:p w14:paraId="7CEE8E3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вания арифметический   */</w:t>
      </w:r>
    </w:p>
    <w:p w14:paraId="66D2BD67" w14:textId="77777777" w:rsidR="0007191A" w:rsidRDefault="0007191A" w:rsidP="0007191A">
      <w:pPr>
        <w:pStyle w:val="af7"/>
      </w:pPr>
      <w:r>
        <w:t>int OPA1 ()</w:t>
      </w:r>
    </w:p>
    <w:p w14:paraId="3DB90823" w14:textId="77777777" w:rsidR="0007191A" w:rsidRDefault="0007191A" w:rsidP="0007191A">
      <w:pPr>
        <w:pStyle w:val="af7"/>
      </w:pPr>
      <w:r>
        <w:t xml:space="preserve"> {</w:t>
      </w:r>
    </w:p>
    <w:p w14:paraId="7E79F9E2" w14:textId="77777777" w:rsidR="0007191A" w:rsidRDefault="0007191A" w:rsidP="0007191A">
      <w:pPr>
        <w:pStyle w:val="af7"/>
      </w:pPr>
      <w:r>
        <w:t xml:space="preserve">  return 0;</w:t>
      </w:r>
    </w:p>
    <w:p w14:paraId="287444C5" w14:textId="77777777" w:rsidR="0007191A" w:rsidRDefault="0007191A" w:rsidP="0007191A">
      <w:pPr>
        <w:pStyle w:val="af7"/>
      </w:pPr>
      <w:r>
        <w:t xml:space="preserve"> }</w:t>
      </w:r>
    </w:p>
    <w:p w14:paraId="0F7F022D" w14:textId="77777777" w:rsidR="0007191A" w:rsidRDefault="0007191A" w:rsidP="0007191A">
      <w:pPr>
        <w:pStyle w:val="af7"/>
      </w:pPr>
    </w:p>
    <w:p w14:paraId="16832C33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41436EAE" w14:textId="77777777" w:rsidR="0007191A" w:rsidRDefault="0007191A" w:rsidP="0007191A">
      <w:pPr>
        <w:pStyle w:val="af7"/>
      </w:pPr>
    </w:p>
    <w:p w14:paraId="52F9CDF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54607FB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15112FC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OPR на пер-*/</w:t>
      </w:r>
    </w:p>
    <w:p w14:paraId="4F63C9E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424480A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OPR - "операт.ПЛ1-PROC"*/</w:t>
      </w:r>
    </w:p>
    <w:p w14:paraId="59074354" w14:textId="77777777" w:rsidR="0007191A" w:rsidRDefault="0007191A" w:rsidP="0007191A">
      <w:pPr>
        <w:pStyle w:val="af7"/>
      </w:pPr>
      <w:r>
        <w:t>int OPR1 ()</w:t>
      </w:r>
    </w:p>
    <w:p w14:paraId="06AED91E" w14:textId="77777777" w:rsidR="0007191A" w:rsidRDefault="0007191A" w:rsidP="0007191A">
      <w:pPr>
        <w:pStyle w:val="af7"/>
      </w:pPr>
      <w:r>
        <w:t xml:space="preserve"> {</w:t>
      </w:r>
    </w:p>
    <w:p w14:paraId="7CCC0114" w14:textId="77777777" w:rsidR="0007191A" w:rsidRDefault="0007191A" w:rsidP="0007191A">
      <w:pPr>
        <w:pStyle w:val="af7"/>
      </w:pPr>
      <w:r>
        <w:t xml:space="preserve">  FORM ();                                        /* форматируем оператор   */</w:t>
      </w:r>
    </w:p>
    <w:p w14:paraId="39524A6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ПЛ1 PROC               */</w:t>
      </w:r>
    </w:p>
    <w:p w14:paraId="24FD7896" w14:textId="77777777" w:rsidR="0007191A" w:rsidRDefault="0007191A" w:rsidP="0007191A">
      <w:pPr>
        <w:pStyle w:val="af7"/>
      </w:pPr>
    </w:p>
    <w:p w14:paraId="2B07CF30" w14:textId="77777777" w:rsidR="0007191A" w:rsidRDefault="0007191A" w:rsidP="0007191A">
      <w:pPr>
        <w:pStyle w:val="af7"/>
      </w:pPr>
      <w:r>
        <w:t xml:space="preserve">  strcpy ( SYM [ISYM].NAME, FORMT [0] );          /* перепишем имя ПЛ1-прог-*/</w:t>
      </w:r>
    </w:p>
    <w:p w14:paraId="65A41CD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раммы в табл. SYM,     */</w:t>
      </w:r>
    </w:p>
    <w:p w14:paraId="63F3F524" w14:textId="77777777" w:rsidR="0007191A" w:rsidRDefault="0007191A" w:rsidP="0007191A">
      <w:pPr>
        <w:pStyle w:val="af7"/>
      </w:pPr>
    </w:p>
    <w:p w14:paraId="21106263" w14:textId="77777777" w:rsidR="0007191A" w:rsidRDefault="0007191A" w:rsidP="0007191A">
      <w:pPr>
        <w:pStyle w:val="af7"/>
      </w:pPr>
      <w:r>
        <w:t xml:space="preserve">  SYM [ISYM].TYPE   = 'P';                        /* установим тип этого    */</w:t>
      </w:r>
    </w:p>
    <w:p w14:paraId="0C9B308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имени = 'P'            */</w:t>
      </w:r>
    </w:p>
    <w:p w14:paraId="38A28117" w14:textId="77777777" w:rsidR="0007191A" w:rsidRDefault="0007191A" w:rsidP="0007191A">
      <w:pPr>
        <w:pStyle w:val="af7"/>
      </w:pPr>
      <w:r>
        <w:t xml:space="preserve">  SYM [ISYM++].RAZR [0] = '\x0';                  /* установим разрядность  */</w:t>
      </w:r>
    </w:p>
    <w:p w14:paraId="4D3F307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равной 0               */</w:t>
      </w:r>
    </w:p>
    <w:p w14:paraId="0C33084B" w14:textId="77777777" w:rsidR="0007191A" w:rsidRDefault="0007191A" w:rsidP="0007191A">
      <w:pPr>
        <w:pStyle w:val="af7"/>
      </w:pPr>
    </w:p>
    <w:p w14:paraId="1CD1EE87" w14:textId="77777777" w:rsidR="0007191A" w:rsidRDefault="0007191A" w:rsidP="0007191A">
      <w:pPr>
        <w:pStyle w:val="af7"/>
      </w:pPr>
      <w:r>
        <w:t xml:space="preserve">  return 0;                                       /* успешное завершение    */</w:t>
      </w:r>
    </w:p>
    <w:p w14:paraId="3CB87D3F" w14:textId="77777777" w:rsidR="0007191A" w:rsidRDefault="0007191A" w:rsidP="0007191A">
      <w:pPr>
        <w:pStyle w:val="af7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/* программы              */</w:t>
      </w:r>
    </w:p>
    <w:p w14:paraId="0CA9A950" w14:textId="77777777" w:rsidR="0007191A" w:rsidRDefault="0007191A" w:rsidP="0007191A">
      <w:pPr>
        <w:pStyle w:val="af7"/>
      </w:pPr>
      <w:r>
        <w:t xml:space="preserve"> }</w:t>
      </w:r>
    </w:p>
    <w:p w14:paraId="63D12A37" w14:textId="77777777" w:rsidR="0007191A" w:rsidRDefault="0007191A" w:rsidP="0007191A">
      <w:pPr>
        <w:pStyle w:val="af7"/>
      </w:pPr>
    </w:p>
    <w:p w14:paraId="6A4D7D1C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39C5820D" w14:textId="77777777" w:rsidR="0007191A" w:rsidRDefault="0007191A" w:rsidP="0007191A">
      <w:pPr>
        <w:pStyle w:val="af7"/>
      </w:pPr>
    </w:p>
    <w:p w14:paraId="691AEF4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49599C3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0DCA5FF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PRO на пер-*/</w:t>
      </w:r>
    </w:p>
    <w:p w14:paraId="27CF6D5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5BA2F68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PRO - "программа"      */</w:t>
      </w:r>
    </w:p>
    <w:p w14:paraId="15D7806B" w14:textId="77777777" w:rsidR="0007191A" w:rsidRDefault="0007191A" w:rsidP="0007191A">
      <w:pPr>
        <w:pStyle w:val="af7"/>
      </w:pPr>
    </w:p>
    <w:p w14:paraId="07663C47" w14:textId="77777777" w:rsidR="0007191A" w:rsidRDefault="0007191A" w:rsidP="0007191A">
      <w:pPr>
        <w:pStyle w:val="af7"/>
      </w:pPr>
      <w:r>
        <w:t>int PRO1 ()</w:t>
      </w:r>
    </w:p>
    <w:p w14:paraId="78231421" w14:textId="77777777" w:rsidR="0007191A" w:rsidRDefault="0007191A" w:rsidP="0007191A">
      <w:pPr>
        <w:pStyle w:val="af7"/>
      </w:pPr>
      <w:r>
        <w:t xml:space="preserve"> {</w:t>
      </w:r>
    </w:p>
    <w:p w14:paraId="74C839DC" w14:textId="77777777" w:rsidR="0007191A" w:rsidRDefault="0007191A" w:rsidP="0007191A">
      <w:pPr>
        <w:pStyle w:val="af7"/>
      </w:pPr>
      <w:r>
        <w:t xml:space="preserve">  return 0;</w:t>
      </w:r>
    </w:p>
    <w:p w14:paraId="4060A123" w14:textId="77777777" w:rsidR="0007191A" w:rsidRDefault="0007191A" w:rsidP="0007191A">
      <w:pPr>
        <w:pStyle w:val="af7"/>
      </w:pPr>
      <w:r>
        <w:t xml:space="preserve"> }</w:t>
      </w:r>
    </w:p>
    <w:p w14:paraId="56128B10" w14:textId="77777777" w:rsidR="0007191A" w:rsidRDefault="0007191A" w:rsidP="0007191A">
      <w:pPr>
        <w:pStyle w:val="af7"/>
      </w:pPr>
    </w:p>
    <w:p w14:paraId="206DCC5E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2F45E6AD" w14:textId="77777777" w:rsidR="0007191A" w:rsidRDefault="0007191A" w:rsidP="0007191A">
      <w:pPr>
        <w:pStyle w:val="af7"/>
      </w:pPr>
    </w:p>
    <w:p w14:paraId="27AF3AF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0876C1F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4EFC1A9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RZR на пер-*/</w:t>
      </w:r>
    </w:p>
    <w:p w14:paraId="3893ED7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1E0AB2D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RZR - "разрядность"    */</w:t>
      </w:r>
    </w:p>
    <w:p w14:paraId="1B7AF709" w14:textId="77777777" w:rsidR="0007191A" w:rsidRDefault="0007191A" w:rsidP="0007191A">
      <w:pPr>
        <w:pStyle w:val="af7"/>
      </w:pPr>
    </w:p>
    <w:p w14:paraId="5763D874" w14:textId="77777777" w:rsidR="0007191A" w:rsidRDefault="0007191A" w:rsidP="0007191A">
      <w:pPr>
        <w:pStyle w:val="af7"/>
      </w:pPr>
      <w:r>
        <w:t>int RZR1 ()</w:t>
      </w:r>
    </w:p>
    <w:p w14:paraId="2C73BF38" w14:textId="77777777" w:rsidR="0007191A" w:rsidRDefault="0007191A" w:rsidP="0007191A">
      <w:pPr>
        <w:pStyle w:val="af7"/>
      </w:pPr>
      <w:r>
        <w:t xml:space="preserve"> {</w:t>
      </w:r>
    </w:p>
    <w:p w14:paraId="6F7BA274" w14:textId="77777777" w:rsidR="0007191A" w:rsidRDefault="0007191A" w:rsidP="0007191A">
      <w:pPr>
        <w:pStyle w:val="af7"/>
      </w:pPr>
      <w:r>
        <w:t xml:space="preserve">  return 0;</w:t>
      </w:r>
    </w:p>
    <w:p w14:paraId="7514378B" w14:textId="77777777" w:rsidR="0007191A" w:rsidRDefault="0007191A" w:rsidP="0007191A">
      <w:pPr>
        <w:pStyle w:val="af7"/>
      </w:pPr>
      <w:r>
        <w:t xml:space="preserve"> }</w:t>
      </w:r>
    </w:p>
    <w:p w14:paraId="23A3D5FF" w14:textId="77777777" w:rsidR="0007191A" w:rsidRDefault="0007191A" w:rsidP="0007191A">
      <w:pPr>
        <w:pStyle w:val="af7"/>
      </w:pPr>
    </w:p>
    <w:p w14:paraId="5F554CE9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6674661A" w14:textId="77777777" w:rsidR="0007191A" w:rsidRDefault="0007191A" w:rsidP="0007191A">
      <w:pPr>
        <w:pStyle w:val="af7"/>
      </w:pPr>
    </w:p>
    <w:p w14:paraId="1A7DDD0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6994E00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0F637D3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TEL на пер-*/</w:t>
      </w:r>
    </w:p>
    <w:p w14:paraId="76C8109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7431F1C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TEL - "тело программы" */</w:t>
      </w:r>
    </w:p>
    <w:p w14:paraId="3B158004" w14:textId="77777777" w:rsidR="0007191A" w:rsidRDefault="0007191A" w:rsidP="0007191A">
      <w:pPr>
        <w:pStyle w:val="af7"/>
      </w:pPr>
    </w:p>
    <w:p w14:paraId="42DCE4C2" w14:textId="77777777" w:rsidR="0007191A" w:rsidRDefault="0007191A" w:rsidP="0007191A">
      <w:pPr>
        <w:pStyle w:val="af7"/>
      </w:pPr>
      <w:r>
        <w:t>int TEL1 ()</w:t>
      </w:r>
    </w:p>
    <w:p w14:paraId="2F40AF02" w14:textId="77777777" w:rsidR="0007191A" w:rsidRDefault="0007191A" w:rsidP="0007191A">
      <w:pPr>
        <w:pStyle w:val="af7"/>
      </w:pPr>
      <w:r>
        <w:t xml:space="preserve"> {</w:t>
      </w:r>
    </w:p>
    <w:p w14:paraId="5F86B2F8" w14:textId="77777777" w:rsidR="0007191A" w:rsidRDefault="0007191A" w:rsidP="0007191A">
      <w:pPr>
        <w:pStyle w:val="af7"/>
      </w:pPr>
      <w:r>
        <w:t xml:space="preserve">  return 0;</w:t>
      </w:r>
    </w:p>
    <w:p w14:paraId="4D8CCCBA" w14:textId="77777777" w:rsidR="0007191A" w:rsidRDefault="0007191A" w:rsidP="0007191A">
      <w:pPr>
        <w:pStyle w:val="af7"/>
      </w:pPr>
      <w:r>
        <w:t xml:space="preserve"> }</w:t>
      </w:r>
    </w:p>
    <w:p w14:paraId="2D96E658" w14:textId="77777777" w:rsidR="0007191A" w:rsidRDefault="0007191A" w:rsidP="0007191A">
      <w:pPr>
        <w:pStyle w:val="af7"/>
      </w:pPr>
    </w:p>
    <w:p w14:paraId="110F9198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1D511C9C" w14:textId="77777777" w:rsidR="0007191A" w:rsidRDefault="0007191A" w:rsidP="0007191A">
      <w:pPr>
        <w:pStyle w:val="af7"/>
      </w:pPr>
    </w:p>
    <w:p w14:paraId="4BC33C7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1BF3E9D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775DB41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ZNK на пер-*/</w:t>
      </w:r>
    </w:p>
    <w:p w14:paraId="60D1D26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вом проходе.   Здесь   */</w:t>
      </w:r>
    </w:p>
    <w:p w14:paraId="6C81BEB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ZNK - "знак операции"  */</w:t>
      </w:r>
    </w:p>
    <w:p w14:paraId="487E51A4" w14:textId="77777777" w:rsidR="0007191A" w:rsidRDefault="0007191A" w:rsidP="0007191A">
      <w:pPr>
        <w:pStyle w:val="af7"/>
      </w:pPr>
    </w:p>
    <w:p w14:paraId="310ECE6E" w14:textId="77777777" w:rsidR="0007191A" w:rsidRDefault="0007191A" w:rsidP="0007191A">
      <w:pPr>
        <w:pStyle w:val="af7"/>
      </w:pPr>
      <w:r>
        <w:t>int ZNK1 ()</w:t>
      </w:r>
    </w:p>
    <w:p w14:paraId="2012213D" w14:textId="77777777" w:rsidR="0007191A" w:rsidRDefault="0007191A" w:rsidP="0007191A">
      <w:pPr>
        <w:pStyle w:val="af7"/>
      </w:pPr>
      <w:r>
        <w:t xml:space="preserve"> {</w:t>
      </w:r>
    </w:p>
    <w:p w14:paraId="7291DB60" w14:textId="77777777" w:rsidR="0007191A" w:rsidRDefault="0007191A" w:rsidP="0007191A">
      <w:pPr>
        <w:pStyle w:val="af7"/>
      </w:pPr>
      <w:r>
        <w:t xml:space="preserve">  return 0;</w:t>
      </w:r>
    </w:p>
    <w:p w14:paraId="6099F73F" w14:textId="77777777" w:rsidR="0007191A" w:rsidRDefault="0007191A" w:rsidP="0007191A">
      <w:pPr>
        <w:pStyle w:val="af7"/>
      </w:pPr>
      <w:r>
        <w:t xml:space="preserve"> }</w:t>
      </w:r>
    </w:p>
    <w:p w14:paraId="0DAF1204" w14:textId="77777777" w:rsidR="0007191A" w:rsidRDefault="0007191A" w:rsidP="0007191A">
      <w:pPr>
        <w:pStyle w:val="af7"/>
      </w:pPr>
    </w:p>
    <w:p w14:paraId="1052ED09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585C33FB" w14:textId="77777777" w:rsidR="0007191A" w:rsidRDefault="0007191A" w:rsidP="0007191A">
      <w:pPr>
        <w:pStyle w:val="af7"/>
      </w:pPr>
    </w:p>
    <w:p w14:paraId="6443097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7ACFCA1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1087B6D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AVI на вто-*/</w:t>
      </w:r>
    </w:p>
    <w:p w14:paraId="417ED0E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392092C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AVI -   "арифм.выраж." */</w:t>
      </w:r>
    </w:p>
    <w:p w14:paraId="31AC5907" w14:textId="77777777" w:rsidR="0007191A" w:rsidRDefault="0007191A" w:rsidP="0007191A">
      <w:pPr>
        <w:pStyle w:val="af7"/>
      </w:pPr>
    </w:p>
    <w:p w14:paraId="3BE02EDF" w14:textId="77777777" w:rsidR="0007191A" w:rsidRDefault="0007191A" w:rsidP="0007191A">
      <w:pPr>
        <w:pStyle w:val="af7"/>
      </w:pPr>
    </w:p>
    <w:p w14:paraId="2272E5DF" w14:textId="77777777" w:rsidR="0007191A" w:rsidRDefault="0007191A" w:rsidP="0007191A">
      <w:pPr>
        <w:pStyle w:val="af7"/>
      </w:pPr>
      <w:r>
        <w:t>int AVI2 ()</w:t>
      </w:r>
    </w:p>
    <w:p w14:paraId="2CE97314" w14:textId="77777777" w:rsidR="0007191A" w:rsidRDefault="0007191A" w:rsidP="0007191A">
      <w:pPr>
        <w:pStyle w:val="af7"/>
      </w:pPr>
      <w:r>
        <w:t xml:space="preserve"> {</w:t>
      </w:r>
    </w:p>
    <w:p w14:paraId="12F0A2A8" w14:textId="77777777" w:rsidR="0007191A" w:rsidRDefault="0007191A" w:rsidP="0007191A">
      <w:pPr>
        <w:pStyle w:val="af7"/>
      </w:pPr>
      <w:r>
        <w:t xml:space="preserve">  char i;</w:t>
      </w:r>
    </w:p>
    <w:p w14:paraId="349CB916" w14:textId="77777777" w:rsidR="0007191A" w:rsidRDefault="0007191A" w:rsidP="0007191A">
      <w:pPr>
        <w:pStyle w:val="af7"/>
      </w:pPr>
      <w:r>
        <w:t xml:space="preserve">  FORM ();                                        /*форматируем правую часть*/</w:t>
      </w:r>
    </w:p>
    <w:p w14:paraId="7B75415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/*арифметического ПЛ1-опе-*/</w:t>
      </w:r>
    </w:p>
    <w:p w14:paraId="5C591B0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/*ратора присваивания     */</w:t>
      </w:r>
    </w:p>
    <w:p w14:paraId="616E7C6F" w14:textId="77777777" w:rsidR="0007191A" w:rsidRDefault="0007191A" w:rsidP="0007191A">
      <w:pPr>
        <w:pStyle w:val="af7"/>
      </w:pPr>
    </w:p>
    <w:p w14:paraId="66A8A48F" w14:textId="77777777" w:rsidR="0007191A" w:rsidRDefault="0007191A" w:rsidP="0007191A">
      <w:pPr>
        <w:pStyle w:val="af7"/>
      </w:pPr>
      <w:r>
        <w:t xml:space="preserve">  if ( IFORMT == 1 )                              /* если правая часть одно-*/</w:t>
      </w:r>
    </w:p>
    <w:p w14:paraId="6EBDF3EA" w14:textId="77777777" w:rsidR="0007191A" w:rsidRDefault="0007191A" w:rsidP="0007191A">
      <w:pPr>
        <w:pStyle w:val="af7"/>
      </w:pPr>
      <w:r>
        <w:t xml:space="preserve">     {                                            /* термовая, то:          */</w:t>
      </w:r>
    </w:p>
    <w:p w14:paraId="08433C6A" w14:textId="77777777" w:rsidR="0007191A" w:rsidRDefault="0007191A" w:rsidP="0007191A">
      <w:pPr>
        <w:pStyle w:val="af7"/>
      </w:pPr>
      <w:r>
        <w:t xml:space="preserve">    for ( i = 0; i &lt; ISYM; i++ )                  /* ищем этот терм в табли-*/</w:t>
      </w:r>
    </w:p>
    <w:p w14:paraId="16717146" w14:textId="77777777" w:rsidR="0007191A" w:rsidRDefault="0007191A" w:rsidP="0007191A">
      <w:pPr>
        <w:pStyle w:val="af7"/>
      </w:pPr>
      <w:r>
        <w:t xml:space="preserve">     {                                            /* це имен  и             */</w:t>
      </w:r>
    </w:p>
    <w:p w14:paraId="191337D7" w14:textId="77777777" w:rsidR="0007191A" w:rsidRDefault="0007191A" w:rsidP="0007191A">
      <w:pPr>
        <w:pStyle w:val="af7"/>
      </w:pPr>
      <w:r>
        <w:t xml:space="preserve">      if ( !strcmp ( SYM [i].NAME, FORMT [0] )  &amp;&amp;/* если находим, то:      */</w:t>
      </w:r>
    </w:p>
    <w:p w14:paraId="1151E96F" w14:textId="77777777" w:rsidR="0007191A" w:rsidRDefault="0007191A" w:rsidP="0007191A">
      <w:pPr>
        <w:pStyle w:val="af7"/>
      </w:pPr>
      <w:r>
        <w:tab/>
        <w:t xml:space="preserve">   strlen ( SYM [i].NAME ) ==</w:t>
      </w:r>
    </w:p>
    <w:p w14:paraId="0E74EEE4" w14:textId="77777777" w:rsidR="0007191A" w:rsidRDefault="0007191A" w:rsidP="0007191A">
      <w:pPr>
        <w:pStyle w:val="af7"/>
      </w:pPr>
      <w:r>
        <w:tab/>
      </w:r>
      <w:r>
        <w:tab/>
      </w:r>
      <w:r>
        <w:tab/>
        <w:t xml:space="preserve">      strlen ( FORMT [0] )</w:t>
      </w:r>
    </w:p>
    <w:p w14:paraId="36FD50B5" w14:textId="77777777" w:rsidR="0007191A" w:rsidRDefault="0007191A" w:rsidP="0007191A">
      <w:pPr>
        <w:pStyle w:val="af7"/>
      </w:pPr>
      <w:r>
        <w:tab/>
        <w:t xml:space="preserve"> )</w:t>
      </w:r>
    </w:p>
    <w:p w14:paraId="2F0E0C37" w14:textId="77777777" w:rsidR="0007191A" w:rsidRDefault="0007191A" w:rsidP="0007191A">
      <w:pPr>
        <w:pStyle w:val="af7"/>
      </w:pPr>
      <w:r>
        <w:t xml:space="preserve">       {</w:t>
      </w:r>
    </w:p>
    <w:p w14:paraId="48F7795D" w14:textId="77777777" w:rsidR="0007191A" w:rsidRDefault="0007191A" w:rsidP="0007191A">
      <w:pPr>
        <w:pStyle w:val="af7"/>
      </w:pPr>
      <w:r>
        <w:lastRenderedPageBreak/>
        <w:tab/>
        <w:t xml:space="preserve">  if ( SYM [i].TYPE == 'B' )              /* в случае типа=bin fixed*/</w:t>
      </w:r>
    </w:p>
    <w:p w14:paraId="58F7C764" w14:textId="77777777" w:rsidR="0007191A" w:rsidRDefault="0007191A" w:rsidP="0007191A">
      <w:pPr>
        <w:pStyle w:val="af7"/>
      </w:pPr>
      <w:r>
        <w:tab/>
        <w:t xml:space="preserve">   {</w:t>
      </w:r>
    </w:p>
    <w:p w14:paraId="34A922AB" w14:textId="77777777" w:rsidR="0007191A" w:rsidRDefault="0007191A" w:rsidP="0007191A">
      <w:pPr>
        <w:pStyle w:val="af7"/>
      </w:pPr>
    </w:p>
    <w:p w14:paraId="57A3BDB5" w14:textId="77777777" w:rsidR="0007191A" w:rsidRDefault="0007191A" w:rsidP="0007191A">
      <w:pPr>
        <w:pStyle w:val="af7"/>
      </w:pPr>
      <w:r>
        <w:tab/>
        <w:t xml:space="preserve">    if ( strcmp ( SYM [i].RAZR, "15" )    /* и разрядности &lt;= 15    */</w:t>
      </w:r>
    </w:p>
    <w:p w14:paraId="3FB19C7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   &lt;= 0 )</w:t>
      </w:r>
    </w:p>
    <w:p w14:paraId="1BCBBD7F" w14:textId="77777777" w:rsidR="0007191A" w:rsidRDefault="0007191A" w:rsidP="0007191A">
      <w:pPr>
        <w:pStyle w:val="af7"/>
      </w:pPr>
      <w:r>
        <w:tab/>
        <w:t xml:space="preserve">     memcpy ( ASS_CARD._BUFCARD.OPERAC,   /* формируем код ассембле-*/</w:t>
      </w:r>
    </w:p>
    <w:p w14:paraId="7231832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>"LH", 2 );/* ровской операции LH,   */</w:t>
      </w:r>
    </w:p>
    <w:p w14:paraId="708277F0" w14:textId="77777777" w:rsidR="0007191A" w:rsidRDefault="0007191A" w:rsidP="0007191A">
      <w:pPr>
        <w:pStyle w:val="af7"/>
      </w:pPr>
      <w:r>
        <w:tab/>
        <w:t xml:space="preserve">    else</w:t>
      </w:r>
    </w:p>
    <w:p w14:paraId="584038AF" w14:textId="77777777" w:rsidR="0007191A" w:rsidRDefault="0007191A" w:rsidP="0007191A">
      <w:pPr>
        <w:pStyle w:val="af7"/>
      </w:pPr>
      <w:r>
        <w:tab/>
        <w:t xml:space="preserve">     memcpy ( ASS_CARD._BUFCARD.OPERAC,   /* а при разрядности &gt;15  */</w:t>
      </w:r>
    </w:p>
    <w:p w14:paraId="32CB6D3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"L", 1 );/* формируем код ассембле-*/</w:t>
      </w:r>
    </w:p>
    <w:p w14:paraId="4129901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ровской операции L     */</w:t>
      </w:r>
    </w:p>
    <w:p w14:paraId="72891279" w14:textId="77777777" w:rsidR="0007191A" w:rsidRDefault="0007191A" w:rsidP="0007191A">
      <w:pPr>
        <w:pStyle w:val="af7"/>
      </w:pPr>
    </w:p>
    <w:p w14:paraId="0F96A98A" w14:textId="77777777" w:rsidR="0007191A" w:rsidRDefault="0007191A" w:rsidP="0007191A">
      <w:pPr>
        <w:pStyle w:val="af7"/>
      </w:pPr>
      <w:r>
        <w:tab/>
        <w:t xml:space="preserve">    strcpy ( ASS_CARD._BUFCARD.OPERAND,   /*       формируем        */</w:t>
      </w:r>
    </w:p>
    <w:p w14:paraId="21F2D71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>"RRAB," );/*       первый  и        */</w:t>
      </w:r>
    </w:p>
    <w:p w14:paraId="7C3283E4" w14:textId="77777777" w:rsidR="0007191A" w:rsidRDefault="0007191A" w:rsidP="0007191A">
      <w:pPr>
        <w:pStyle w:val="af7"/>
      </w:pPr>
      <w:r>
        <w:tab/>
        <w:t xml:space="preserve">    strcat ( ASS_CARD._BUFCARD.OPERAND,   /* второй операнды ассемб-*/</w:t>
      </w:r>
    </w:p>
    <w:p w14:paraId="38FAA94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  <w:t xml:space="preserve">       FORMT [0]);/* леровской операции     */</w:t>
      </w:r>
    </w:p>
    <w:p w14:paraId="033DE956" w14:textId="77777777" w:rsidR="0007191A" w:rsidRDefault="0007191A" w:rsidP="0007191A">
      <w:pPr>
        <w:pStyle w:val="af7"/>
      </w:pPr>
    </w:p>
    <w:p w14:paraId="792D2D1B" w14:textId="77777777" w:rsidR="0007191A" w:rsidRDefault="0007191A" w:rsidP="0007191A">
      <w:pPr>
        <w:pStyle w:val="af7"/>
      </w:pPr>
      <w:r>
        <w:tab/>
        <w:t xml:space="preserve">    ASS_CARD._BUFCARD.OPERAND [ strlen    /* вставляем разделитель  */</w:t>
      </w:r>
    </w:p>
    <w:p w14:paraId="55284CBC" w14:textId="77777777" w:rsidR="0007191A" w:rsidRDefault="0007191A" w:rsidP="0007191A">
      <w:pPr>
        <w:pStyle w:val="af7"/>
      </w:pPr>
      <w:r>
        <w:tab/>
        <w:t xml:space="preserve">     ( ASS_CARD._BUFCARD.OPERAND ) ] = ' ';</w:t>
      </w:r>
    </w:p>
    <w:p w14:paraId="0614B6AC" w14:textId="77777777" w:rsidR="0007191A" w:rsidRDefault="0007191A" w:rsidP="0007191A">
      <w:pPr>
        <w:pStyle w:val="af7"/>
      </w:pPr>
    </w:p>
    <w:p w14:paraId="63B086F3" w14:textId="77777777" w:rsidR="0007191A" w:rsidRDefault="0007191A" w:rsidP="0007191A">
      <w:pPr>
        <w:pStyle w:val="af7"/>
      </w:pPr>
      <w:r>
        <w:tab/>
        <w:t xml:space="preserve">    memcpy ( ASS_CARD._BUFCARD.COMM,      /* и построчный коментарий*/</w:t>
      </w:r>
    </w:p>
    <w:p w14:paraId="06360766" w14:textId="77777777" w:rsidR="0007191A" w:rsidRDefault="0007191A" w:rsidP="0007191A">
      <w:pPr>
        <w:pStyle w:val="af7"/>
      </w:pPr>
      <w:r>
        <w:tab/>
        <w:t xml:space="preserve">     "Загрузка переменной в регистр", 29 );</w:t>
      </w:r>
    </w:p>
    <w:p w14:paraId="61C695D7" w14:textId="77777777" w:rsidR="0007191A" w:rsidRDefault="0007191A" w:rsidP="0007191A">
      <w:pPr>
        <w:pStyle w:val="af7"/>
      </w:pPr>
    </w:p>
    <w:p w14:paraId="1A6F4561" w14:textId="77777777" w:rsidR="0007191A" w:rsidRDefault="0007191A" w:rsidP="0007191A">
      <w:pPr>
        <w:pStyle w:val="af7"/>
      </w:pPr>
      <w:r>
        <w:tab/>
        <w:t xml:space="preserve">    ZKARD ();                             /* запомнить операцию ас- */</w:t>
      </w:r>
    </w:p>
    <w:p w14:paraId="39C55FC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семблера  и            */</w:t>
      </w:r>
    </w:p>
    <w:p w14:paraId="63F7F7FC" w14:textId="77777777" w:rsidR="0007191A" w:rsidRDefault="0007191A" w:rsidP="0007191A">
      <w:pPr>
        <w:pStyle w:val="af7"/>
      </w:pPr>
      <w:r>
        <w:tab/>
        <w:t xml:space="preserve">    return 0;                             /* завершить программу    */</w:t>
      </w:r>
    </w:p>
    <w:p w14:paraId="3AF15C35" w14:textId="77777777" w:rsidR="0007191A" w:rsidRDefault="0007191A" w:rsidP="0007191A">
      <w:pPr>
        <w:pStyle w:val="af7"/>
      </w:pPr>
      <w:r>
        <w:tab/>
        <w:t xml:space="preserve">   }</w:t>
      </w:r>
    </w:p>
    <w:p w14:paraId="586B390A" w14:textId="77777777" w:rsidR="0007191A" w:rsidRDefault="0007191A" w:rsidP="0007191A">
      <w:pPr>
        <w:pStyle w:val="af7"/>
      </w:pPr>
      <w:r>
        <w:tab/>
        <w:t xml:space="preserve">  else</w:t>
      </w:r>
    </w:p>
    <w:p w14:paraId="24782208" w14:textId="77777777" w:rsidR="0007191A" w:rsidRDefault="0007191A" w:rsidP="0007191A">
      <w:pPr>
        <w:pStyle w:val="af7"/>
      </w:pPr>
      <w:r>
        <w:tab/>
        <w:t xml:space="preserve">   return 3;                              /* если тип терма не bin  */</w:t>
      </w:r>
    </w:p>
    <w:p w14:paraId="2FBE47E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fixed,то выход по ошиб-*/</w:t>
      </w:r>
    </w:p>
    <w:p w14:paraId="31D8345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ке                     */</w:t>
      </w:r>
    </w:p>
    <w:p w14:paraId="4E5CD0E3" w14:textId="77777777" w:rsidR="0007191A" w:rsidRDefault="0007191A" w:rsidP="0007191A">
      <w:pPr>
        <w:pStyle w:val="af7"/>
      </w:pPr>
      <w:r>
        <w:t xml:space="preserve">       }</w:t>
      </w:r>
    </w:p>
    <w:p w14:paraId="59C661CA" w14:textId="77777777" w:rsidR="0007191A" w:rsidRDefault="0007191A" w:rsidP="0007191A">
      <w:pPr>
        <w:pStyle w:val="af7"/>
      </w:pPr>
      <w:r>
        <w:t xml:space="preserve">     }</w:t>
      </w:r>
    </w:p>
    <w:p w14:paraId="2AA26D9B" w14:textId="77777777" w:rsidR="0007191A" w:rsidRDefault="0007191A" w:rsidP="0007191A">
      <w:pPr>
        <w:pStyle w:val="af7"/>
      </w:pPr>
      <w:r>
        <w:t xml:space="preserve">    return 4;                                     /* если терм-идентификатор*/</w:t>
      </w:r>
    </w:p>
    <w:p w14:paraId="3453AA6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неопределен, то выход  */</w:t>
      </w:r>
    </w:p>
    <w:p w14:paraId="08BC014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по ошибке              */</w:t>
      </w:r>
    </w:p>
    <w:p w14:paraId="2F893FC2" w14:textId="77777777" w:rsidR="0007191A" w:rsidRDefault="0007191A" w:rsidP="0007191A">
      <w:pPr>
        <w:pStyle w:val="af7"/>
      </w:pPr>
      <w:r>
        <w:t xml:space="preserve">   }</w:t>
      </w:r>
    </w:p>
    <w:p w14:paraId="3F5FB5D7" w14:textId="77777777" w:rsidR="0007191A" w:rsidRDefault="0007191A" w:rsidP="0007191A">
      <w:pPr>
        <w:pStyle w:val="af7"/>
      </w:pPr>
      <w:r>
        <w:t xml:space="preserve">  else                                            /* если правая часть ариф-*/</w:t>
      </w:r>
    </w:p>
    <w:p w14:paraId="55CFD41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метического выражения  */</w:t>
      </w:r>
    </w:p>
    <w:p w14:paraId="21077DA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двухтермовая, то:      */</w:t>
      </w:r>
    </w:p>
    <w:p w14:paraId="376C0B3E" w14:textId="77777777" w:rsidR="0007191A" w:rsidRDefault="0007191A" w:rsidP="0007191A">
      <w:pPr>
        <w:pStyle w:val="af7"/>
      </w:pPr>
      <w:r>
        <w:t xml:space="preserve">   {</w:t>
      </w:r>
    </w:p>
    <w:p w14:paraId="46F81D5E" w14:textId="77777777" w:rsidR="0007191A" w:rsidRDefault="0007191A" w:rsidP="0007191A">
      <w:pPr>
        <w:pStyle w:val="af7"/>
      </w:pPr>
      <w:r>
        <w:t xml:space="preserve">    for ( i = 0; i &lt; ISYM; i++ )                  /* если правый терм ариф- */</w:t>
      </w:r>
    </w:p>
    <w:p w14:paraId="378B82CE" w14:textId="77777777" w:rsidR="0007191A" w:rsidRDefault="0007191A" w:rsidP="0007191A">
      <w:pPr>
        <w:pStyle w:val="af7"/>
      </w:pPr>
      <w:r>
        <w:t xml:space="preserve">     {                                            /* метического выражения  */</w:t>
      </w:r>
    </w:p>
    <w:p w14:paraId="7E25E2A3" w14:textId="77777777" w:rsidR="0007191A" w:rsidRDefault="0007191A" w:rsidP="0007191A">
      <w:pPr>
        <w:pStyle w:val="af7"/>
      </w:pPr>
      <w:r>
        <w:t xml:space="preserve">      if ( !strcmp ( SYM [i].NAME,                /*определен в табл.SYM,то:*/</w:t>
      </w:r>
    </w:p>
    <w:p w14:paraId="0E748433" w14:textId="77777777" w:rsidR="0007191A" w:rsidRDefault="0007191A" w:rsidP="0007191A">
      <w:pPr>
        <w:pStyle w:val="af7"/>
      </w:pPr>
      <w:r>
        <w:tab/>
      </w:r>
      <w:r>
        <w:tab/>
      </w:r>
      <w:r>
        <w:tab/>
        <w:t xml:space="preserve">    FORMT [IFORMT-1] )  &amp;&amp;</w:t>
      </w:r>
    </w:p>
    <w:p w14:paraId="27004B1B" w14:textId="77777777" w:rsidR="0007191A" w:rsidRDefault="0007191A" w:rsidP="0007191A">
      <w:pPr>
        <w:pStyle w:val="af7"/>
      </w:pPr>
      <w:r>
        <w:tab/>
        <w:t xml:space="preserve">   strlen ( SYM [i].NAME ) ==</w:t>
      </w:r>
    </w:p>
    <w:p w14:paraId="514E1596" w14:textId="77777777" w:rsidR="0007191A" w:rsidRDefault="0007191A" w:rsidP="0007191A">
      <w:pPr>
        <w:pStyle w:val="af7"/>
      </w:pPr>
      <w:r>
        <w:tab/>
      </w:r>
      <w:r>
        <w:tab/>
        <w:t xml:space="preserve">       strlen ( FORMT [IFORMT-1] )</w:t>
      </w:r>
    </w:p>
    <w:p w14:paraId="3B9EFFF9" w14:textId="77777777" w:rsidR="0007191A" w:rsidRDefault="0007191A" w:rsidP="0007191A">
      <w:pPr>
        <w:pStyle w:val="af7"/>
      </w:pPr>
      <w:r>
        <w:tab/>
        <w:t xml:space="preserve"> )</w:t>
      </w:r>
    </w:p>
    <w:p w14:paraId="5DCEBD2F" w14:textId="77777777" w:rsidR="0007191A" w:rsidRDefault="0007191A" w:rsidP="0007191A">
      <w:pPr>
        <w:pStyle w:val="af7"/>
      </w:pPr>
      <w:r>
        <w:t xml:space="preserve">       {</w:t>
      </w:r>
    </w:p>
    <w:p w14:paraId="5F3CAA16" w14:textId="77777777" w:rsidR="0007191A" w:rsidRDefault="0007191A" w:rsidP="0007191A">
      <w:pPr>
        <w:pStyle w:val="af7"/>
      </w:pPr>
      <w:r>
        <w:tab/>
        <w:t xml:space="preserve">  if ( SYM [i].TYPE == 'B' )              /* если тип правого опе-  */</w:t>
      </w:r>
    </w:p>
    <w:p w14:paraId="3555EB0E" w14:textId="77777777" w:rsidR="0007191A" w:rsidRDefault="0007191A" w:rsidP="0007191A">
      <w:pPr>
        <w:pStyle w:val="af7"/>
      </w:pPr>
      <w:r>
        <w:tab/>
        <w:t xml:space="preserve">   {                                      /* ранда bin fixed, то:   */</w:t>
      </w:r>
    </w:p>
    <w:p w14:paraId="3C27427E" w14:textId="77777777" w:rsidR="0007191A" w:rsidRDefault="0007191A" w:rsidP="0007191A">
      <w:pPr>
        <w:pStyle w:val="af7"/>
      </w:pPr>
    </w:p>
    <w:p w14:paraId="492E9D69" w14:textId="77777777" w:rsidR="0007191A" w:rsidRDefault="0007191A" w:rsidP="0007191A">
      <w:pPr>
        <w:pStyle w:val="af7"/>
      </w:pPr>
      <w:r>
        <w:tab/>
        <w:t xml:space="preserve">    if ( STROKA [ DST [I2].DST4 -         /* если знак опер."+",то: */</w:t>
      </w:r>
    </w:p>
    <w:p w14:paraId="1C59A37B" w14:textId="77777777" w:rsidR="0007191A" w:rsidRDefault="0007191A" w:rsidP="0007191A">
      <w:pPr>
        <w:pStyle w:val="af7"/>
      </w:pPr>
      <w:r>
        <w:tab/>
        <w:t xml:space="preserve">     strlen( FORMT [IFORMT-1] ) ] == '+' )</w:t>
      </w:r>
    </w:p>
    <w:p w14:paraId="35E17376" w14:textId="77777777" w:rsidR="0007191A" w:rsidRDefault="0007191A" w:rsidP="0007191A">
      <w:pPr>
        <w:pStyle w:val="af7"/>
      </w:pPr>
      <w:r>
        <w:tab/>
        <w:t xml:space="preserve">     {</w:t>
      </w:r>
    </w:p>
    <w:p w14:paraId="25173E2D" w14:textId="77777777" w:rsidR="0007191A" w:rsidRDefault="0007191A" w:rsidP="0007191A">
      <w:pPr>
        <w:pStyle w:val="af7"/>
      </w:pPr>
      <w:r>
        <w:tab/>
        <w:t xml:space="preserve">      if ( strcmp ( SYM [i].RAZR, "15" )  /* если разрядность прав. */</w:t>
      </w:r>
    </w:p>
    <w:p w14:paraId="07B902B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  &lt;= 0 )/* операнда &lt;= 15, то:    */</w:t>
      </w:r>
    </w:p>
    <w:p w14:paraId="5FA8F892" w14:textId="77777777" w:rsidR="0007191A" w:rsidRDefault="0007191A" w:rsidP="0007191A">
      <w:pPr>
        <w:pStyle w:val="af7"/>
      </w:pPr>
      <w:r>
        <w:tab/>
        <w:t xml:space="preserve">       memcpy ( ASS_CARD._BUFCARD.OPERAC,</w:t>
      </w:r>
    </w:p>
    <w:p w14:paraId="7054E2A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>"AH", 2 );/* формируем код ассембле-*/</w:t>
      </w:r>
    </w:p>
    <w:p w14:paraId="03895820" w14:textId="77777777" w:rsidR="0007191A" w:rsidRDefault="0007191A" w:rsidP="0007191A">
      <w:pPr>
        <w:pStyle w:val="af7"/>
      </w:pPr>
      <w:r>
        <w:tab/>
        <w:t xml:space="preserve">      else                                /* ровской операции "AH",а*/</w:t>
      </w:r>
    </w:p>
    <w:p w14:paraId="4706838A" w14:textId="77777777" w:rsidR="0007191A" w:rsidRDefault="0007191A" w:rsidP="0007191A">
      <w:pPr>
        <w:pStyle w:val="af7"/>
      </w:pPr>
      <w:r>
        <w:tab/>
        <w:t xml:space="preserve">       memcpy ( ASS_CARD._BUFCARD.OPERAC,</w:t>
      </w:r>
    </w:p>
    <w:p w14:paraId="5FF11CA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"A", 1 );/* иначе - "A"            */</w:t>
      </w:r>
    </w:p>
    <w:p w14:paraId="3FE4EC23" w14:textId="77777777" w:rsidR="0007191A" w:rsidRDefault="0007191A" w:rsidP="0007191A">
      <w:pPr>
        <w:pStyle w:val="af7"/>
      </w:pPr>
      <w:r>
        <w:tab/>
        <w:t xml:space="preserve">     }</w:t>
      </w:r>
    </w:p>
    <w:p w14:paraId="4C43E0C4" w14:textId="77777777" w:rsidR="0007191A" w:rsidRDefault="0007191A" w:rsidP="0007191A">
      <w:pPr>
        <w:pStyle w:val="af7"/>
      </w:pPr>
    </w:p>
    <w:p w14:paraId="6312A82D" w14:textId="77777777" w:rsidR="0007191A" w:rsidRDefault="0007191A" w:rsidP="0007191A">
      <w:pPr>
        <w:pStyle w:val="af7"/>
      </w:pPr>
      <w:r>
        <w:tab/>
        <w:t xml:space="preserve">    else</w:t>
      </w:r>
    </w:p>
    <w:p w14:paraId="5DCAB28B" w14:textId="77777777" w:rsidR="0007191A" w:rsidRDefault="0007191A" w:rsidP="0007191A">
      <w:pPr>
        <w:pStyle w:val="af7"/>
      </w:pPr>
    </w:p>
    <w:p w14:paraId="4430636D" w14:textId="77777777" w:rsidR="0007191A" w:rsidRDefault="0007191A" w:rsidP="0007191A">
      <w:pPr>
        <w:pStyle w:val="af7"/>
      </w:pPr>
      <w:r>
        <w:tab/>
        <w:t xml:space="preserve">     {</w:t>
      </w:r>
    </w:p>
    <w:p w14:paraId="0F6319C7" w14:textId="77777777" w:rsidR="0007191A" w:rsidRDefault="0007191A" w:rsidP="0007191A">
      <w:pPr>
        <w:pStyle w:val="af7"/>
      </w:pPr>
      <w:r>
        <w:tab/>
        <w:t xml:space="preserve">      if ( STROKA [ DST [I2].DST4 -       /* если же знак операции  */</w:t>
      </w:r>
    </w:p>
    <w:p w14:paraId="67E09E37" w14:textId="77777777" w:rsidR="0007191A" w:rsidRDefault="0007191A" w:rsidP="0007191A">
      <w:pPr>
        <w:pStyle w:val="af7"/>
      </w:pPr>
      <w:r>
        <w:tab/>
      </w:r>
      <w:r>
        <w:tab/>
        <w:t xml:space="preserve"> strlen ( FORMT [IFORMT-1] ) ] == /* арифметического выра-  */</w:t>
      </w:r>
    </w:p>
    <w:p w14:paraId="2F22834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   '-' )/* жения "-", то:         */</w:t>
      </w:r>
    </w:p>
    <w:p w14:paraId="5A138985" w14:textId="77777777" w:rsidR="0007191A" w:rsidRDefault="0007191A" w:rsidP="0007191A">
      <w:pPr>
        <w:pStyle w:val="af7"/>
      </w:pPr>
    </w:p>
    <w:p w14:paraId="3A8F92C7" w14:textId="77777777" w:rsidR="0007191A" w:rsidRDefault="0007191A" w:rsidP="0007191A">
      <w:pPr>
        <w:pStyle w:val="af7"/>
      </w:pPr>
      <w:r>
        <w:tab/>
        <w:t xml:space="preserve">       {</w:t>
      </w:r>
    </w:p>
    <w:p w14:paraId="30FE9F81" w14:textId="77777777" w:rsidR="0007191A" w:rsidRDefault="0007191A" w:rsidP="0007191A">
      <w:pPr>
        <w:pStyle w:val="af7"/>
      </w:pPr>
      <w:r>
        <w:tab/>
      </w:r>
      <w:r>
        <w:tab/>
        <w:t>if ( strcmp ( SYM [i].RAZR, "15" )/* при разрядности ариф-  */</w:t>
      </w:r>
    </w:p>
    <w:p w14:paraId="3339EF1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  &lt;= 0 )/* метич.выраж.&lt;= 15      */</w:t>
      </w:r>
    </w:p>
    <w:p w14:paraId="5095BC97" w14:textId="77777777" w:rsidR="0007191A" w:rsidRDefault="0007191A" w:rsidP="0007191A">
      <w:pPr>
        <w:pStyle w:val="af7"/>
      </w:pPr>
      <w:r>
        <w:tab/>
      </w:r>
      <w:r>
        <w:tab/>
        <w:t xml:space="preserve"> memcpy( ASS_CARD._BUFCARD.OPERAC,/* формируем код ассембле-*/</w:t>
      </w:r>
    </w:p>
    <w:p w14:paraId="1B70BD0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>"SH", 2 );/* ровской операции "SH",F*/</w:t>
      </w:r>
    </w:p>
    <w:p w14:paraId="4F109D05" w14:textId="77777777" w:rsidR="0007191A" w:rsidRDefault="0007191A" w:rsidP="0007191A">
      <w:pPr>
        <w:pStyle w:val="af7"/>
      </w:pPr>
      <w:r>
        <w:tab/>
      </w:r>
      <w:r>
        <w:tab/>
        <w:t>else</w:t>
      </w:r>
    </w:p>
    <w:p w14:paraId="4B649CBC" w14:textId="77777777" w:rsidR="0007191A" w:rsidRDefault="0007191A" w:rsidP="0007191A">
      <w:pPr>
        <w:pStyle w:val="af7"/>
      </w:pPr>
      <w:r>
        <w:tab/>
      </w:r>
      <w:r>
        <w:tab/>
        <w:t xml:space="preserve"> memcpy( ASS_CARD._BUFCARD.OPERAC,/* иначе - "S"            */</w:t>
      </w:r>
    </w:p>
    <w:p w14:paraId="6DDDC2E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"S", 1 );</w:t>
      </w:r>
    </w:p>
    <w:p w14:paraId="6F8B9D6A" w14:textId="77777777" w:rsidR="0007191A" w:rsidRDefault="0007191A" w:rsidP="0007191A">
      <w:pPr>
        <w:pStyle w:val="af7"/>
      </w:pPr>
      <w:r>
        <w:tab/>
        <w:t xml:space="preserve">       }</w:t>
      </w:r>
    </w:p>
    <w:p w14:paraId="5A22E903" w14:textId="77777777" w:rsidR="0007191A" w:rsidRDefault="0007191A" w:rsidP="0007191A">
      <w:pPr>
        <w:pStyle w:val="af7"/>
      </w:pPr>
    </w:p>
    <w:p w14:paraId="0851FB86" w14:textId="77777777" w:rsidR="0007191A" w:rsidRDefault="0007191A" w:rsidP="0007191A">
      <w:pPr>
        <w:pStyle w:val="af7"/>
      </w:pPr>
      <w:r>
        <w:tab/>
        <w:t xml:space="preserve">      else</w:t>
      </w:r>
    </w:p>
    <w:p w14:paraId="4C2AF894" w14:textId="77777777" w:rsidR="0007191A" w:rsidRDefault="0007191A" w:rsidP="0007191A">
      <w:pPr>
        <w:pStyle w:val="af7"/>
      </w:pPr>
    </w:p>
    <w:p w14:paraId="278F28BF" w14:textId="77777777" w:rsidR="0007191A" w:rsidRDefault="0007191A" w:rsidP="0007191A">
      <w:pPr>
        <w:pStyle w:val="af7"/>
      </w:pPr>
      <w:r>
        <w:tab/>
        <w:t xml:space="preserve">       return 5;                          /* если знак операции не  */</w:t>
      </w:r>
    </w:p>
    <w:p w14:paraId="3A1AFF3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"+" и не "-", то завер-*/</w:t>
      </w:r>
    </w:p>
    <w:p w14:paraId="38BD433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шение  программы  по   */</w:t>
      </w:r>
    </w:p>
    <w:p w14:paraId="4FC92A5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ошибке                 */</w:t>
      </w:r>
    </w:p>
    <w:p w14:paraId="736B1C41" w14:textId="77777777" w:rsidR="0007191A" w:rsidRDefault="0007191A" w:rsidP="0007191A">
      <w:pPr>
        <w:pStyle w:val="af7"/>
      </w:pPr>
      <w:r>
        <w:tab/>
        <w:t xml:space="preserve">     }</w:t>
      </w:r>
    </w:p>
    <w:p w14:paraId="6F27EE1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формируем:             */</w:t>
      </w:r>
    </w:p>
    <w:p w14:paraId="69E5A139" w14:textId="77777777" w:rsidR="0007191A" w:rsidRDefault="0007191A" w:rsidP="0007191A">
      <w:pPr>
        <w:pStyle w:val="af7"/>
      </w:pPr>
      <w:r>
        <w:tab/>
        <w:t xml:space="preserve">    strcpy ( ASS_CARD._BUFCARD.OPERAND,   /* - первый операнд ассем-*/</w:t>
      </w:r>
    </w:p>
    <w:p w14:paraId="296702D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>"RRAB," );/*блеровской операции;    */</w:t>
      </w:r>
    </w:p>
    <w:p w14:paraId="6FE3D01C" w14:textId="77777777" w:rsidR="0007191A" w:rsidRDefault="0007191A" w:rsidP="0007191A">
      <w:pPr>
        <w:pStyle w:val="af7"/>
      </w:pPr>
      <w:r>
        <w:tab/>
        <w:t xml:space="preserve">    strcat ( ASS_CARD._BUFCARD.OPERAND,   /* - второй операнд ассем-*/</w:t>
      </w:r>
    </w:p>
    <w:p w14:paraId="11B3A741" w14:textId="77777777" w:rsidR="0007191A" w:rsidRDefault="0007191A" w:rsidP="0007191A">
      <w:pPr>
        <w:pStyle w:val="af7"/>
      </w:pPr>
      <w:r>
        <w:tab/>
      </w:r>
      <w:r>
        <w:tab/>
      </w:r>
      <w:r>
        <w:tab/>
        <w:t xml:space="preserve">       FORMT [IFORMT-1] );/*блеровской операции;    */</w:t>
      </w:r>
    </w:p>
    <w:p w14:paraId="34241D70" w14:textId="77777777" w:rsidR="0007191A" w:rsidRDefault="0007191A" w:rsidP="0007191A">
      <w:pPr>
        <w:pStyle w:val="af7"/>
      </w:pPr>
      <w:r>
        <w:tab/>
        <w:t xml:space="preserve">    ASS_CARD._BUFCARD.OPERAND [ strlen</w:t>
      </w:r>
    </w:p>
    <w:p w14:paraId="688A2DB3" w14:textId="77777777" w:rsidR="0007191A" w:rsidRDefault="0007191A" w:rsidP="0007191A">
      <w:pPr>
        <w:pStyle w:val="af7"/>
      </w:pPr>
      <w:r>
        <w:tab/>
      </w:r>
      <w:r>
        <w:tab/>
        <w:t xml:space="preserve">  ( ASS_CARD._BUFCARD.OPERAND )] =/* - разделяющий пробел;  */</w:t>
      </w:r>
    </w:p>
    <w:p w14:paraId="180807F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    ' ';</w:t>
      </w:r>
    </w:p>
    <w:p w14:paraId="072663B4" w14:textId="77777777" w:rsidR="0007191A" w:rsidRDefault="0007191A" w:rsidP="0007191A">
      <w:pPr>
        <w:pStyle w:val="af7"/>
      </w:pPr>
      <w:r>
        <w:tab/>
        <w:t xml:space="preserve">    memcpy ( ASS_CARD._BUFCARD.COMM,</w:t>
      </w:r>
    </w:p>
    <w:p w14:paraId="66CBA31D" w14:textId="77777777" w:rsidR="0007191A" w:rsidRDefault="0007191A" w:rsidP="0007191A">
      <w:pPr>
        <w:pStyle w:val="af7"/>
      </w:pPr>
      <w:r>
        <w:tab/>
        <w:t xml:space="preserve">   "Формирование промежуточного значения",/* - построчный коментарий*/</w:t>
      </w:r>
    </w:p>
    <w:p w14:paraId="2D3D8E9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   36 );</w:t>
      </w:r>
    </w:p>
    <w:p w14:paraId="2D94F946" w14:textId="77777777" w:rsidR="0007191A" w:rsidRDefault="0007191A" w:rsidP="0007191A">
      <w:pPr>
        <w:pStyle w:val="af7"/>
      </w:pPr>
      <w:r>
        <w:tab/>
        <w:t xml:space="preserve">    ZKARD ();                             /* запоминание ассембле-  */</w:t>
      </w:r>
    </w:p>
    <w:p w14:paraId="472BBCE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ровской операции       */</w:t>
      </w:r>
    </w:p>
    <w:p w14:paraId="73FAFF3F" w14:textId="77777777" w:rsidR="0007191A" w:rsidRDefault="0007191A" w:rsidP="0007191A">
      <w:pPr>
        <w:pStyle w:val="af7"/>
      </w:pPr>
    </w:p>
    <w:p w14:paraId="7F1F1476" w14:textId="77777777" w:rsidR="0007191A" w:rsidRDefault="0007191A" w:rsidP="0007191A">
      <w:pPr>
        <w:pStyle w:val="af7"/>
      </w:pPr>
      <w:r>
        <w:tab/>
        <w:t xml:space="preserve">    return 0;                             /* успешное завершение    */</w:t>
      </w:r>
    </w:p>
    <w:p w14:paraId="6660E76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пограммы               */</w:t>
      </w:r>
    </w:p>
    <w:p w14:paraId="2E995F76" w14:textId="77777777" w:rsidR="0007191A" w:rsidRDefault="0007191A" w:rsidP="0007191A">
      <w:pPr>
        <w:pStyle w:val="af7"/>
      </w:pPr>
      <w:r>
        <w:tab/>
        <w:t xml:space="preserve">   }</w:t>
      </w:r>
    </w:p>
    <w:p w14:paraId="4CF008EF" w14:textId="77777777" w:rsidR="0007191A" w:rsidRDefault="0007191A" w:rsidP="0007191A">
      <w:pPr>
        <w:pStyle w:val="af7"/>
      </w:pPr>
      <w:r>
        <w:tab/>
        <w:t xml:space="preserve">  else</w:t>
      </w:r>
    </w:p>
    <w:p w14:paraId="2F939536" w14:textId="77777777" w:rsidR="0007191A" w:rsidRDefault="0007191A" w:rsidP="0007191A">
      <w:pPr>
        <w:pStyle w:val="af7"/>
      </w:pPr>
      <w:r>
        <w:tab/>
        <w:t xml:space="preserve">   return 3;                              /* если тип правого опе-  */</w:t>
      </w:r>
    </w:p>
    <w:p w14:paraId="4BD0110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ранда арифметического  */</w:t>
      </w:r>
    </w:p>
    <w:p w14:paraId="082A46A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выражения не bin fixed,*/</w:t>
      </w:r>
    </w:p>
    <w:p w14:paraId="58E48FD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то завершение програм- */</w:t>
      </w:r>
    </w:p>
    <w:p w14:paraId="536E0C0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мы по ошибке           */</w:t>
      </w:r>
    </w:p>
    <w:p w14:paraId="3FD07735" w14:textId="77777777" w:rsidR="0007191A" w:rsidRDefault="0007191A" w:rsidP="0007191A">
      <w:pPr>
        <w:pStyle w:val="af7"/>
      </w:pPr>
      <w:r>
        <w:t xml:space="preserve">       }</w:t>
      </w:r>
    </w:p>
    <w:p w14:paraId="3B7A0019" w14:textId="77777777" w:rsidR="0007191A" w:rsidRDefault="0007191A" w:rsidP="0007191A">
      <w:pPr>
        <w:pStyle w:val="af7"/>
      </w:pPr>
      <w:r>
        <w:t xml:space="preserve">     }</w:t>
      </w:r>
    </w:p>
    <w:p w14:paraId="5262A2BC" w14:textId="77777777" w:rsidR="0007191A" w:rsidRDefault="0007191A" w:rsidP="0007191A">
      <w:pPr>
        <w:pStyle w:val="af7"/>
      </w:pPr>
      <w:r>
        <w:t xml:space="preserve">    return 4;                                     /* если правый операнд    */</w:t>
      </w:r>
    </w:p>
    <w:p w14:paraId="2D09F67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арифметического выраже-*/</w:t>
      </w:r>
    </w:p>
    <w:p w14:paraId="724109D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/*ния не определен в табл.*/</w:t>
      </w:r>
    </w:p>
    <w:p w14:paraId="4423A2C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SYM, то завершить про- */</w:t>
      </w:r>
    </w:p>
    <w:p w14:paraId="262850C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грамму по ошибке       */</w:t>
      </w:r>
    </w:p>
    <w:p w14:paraId="73AFF41A" w14:textId="77777777" w:rsidR="0007191A" w:rsidRDefault="0007191A" w:rsidP="0007191A">
      <w:pPr>
        <w:pStyle w:val="af7"/>
      </w:pPr>
      <w:r>
        <w:t xml:space="preserve">   }</w:t>
      </w:r>
    </w:p>
    <w:p w14:paraId="4034756B" w14:textId="77777777" w:rsidR="0007191A" w:rsidRDefault="0007191A" w:rsidP="0007191A">
      <w:pPr>
        <w:pStyle w:val="af7"/>
      </w:pPr>
    </w:p>
    <w:p w14:paraId="378959F8" w14:textId="77777777" w:rsidR="0007191A" w:rsidRDefault="0007191A" w:rsidP="0007191A">
      <w:pPr>
        <w:pStyle w:val="af7"/>
      </w:pPr>
      <w:r>
        <w:t xml:space="preserve"> }</w:t>
      </w:r>
    </w:p>
    <w:p w14:paraId="2B4D5F9A" w14:textId="77777777" w:rsidR="0007191A" w:rsidRDefault="0007191A" w:rsidP="0007191A">
      <w:pPr>
        <w:pStyle w:val="af7"/>
      </w:pPr>
    </w:p>
    <w:p w14:paraId="52596EFC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4C03A3CB" w14:textId="77777777" w:rsidR="0007191A" w:rsidRDefault="0007191A" w:rsidP="0007191A">
      <w:pPr>
        <w:pStyle w:val="af7"/>
      </w:pPr>
    </w:p>
    <w:p w14:paraId="42AF925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648CF2A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0E4610F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BUK на вто-*/</w:t>
      </w:r>
    </w:p>
    <w:p w14:paraId="3104B55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1CAD582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BUK -   "буква"        */</w:t>
      </w:r>
    </w:p>
    <w:p w14:paraId="411C3EBD" w14:textId="77777777" w:rsidR="0007191A" w:rsidRDefault="0007191A" w:rsidP="0007191A">
      <w:pPr>
        <w:pStyle w:val="af7"/>
      </w:pPr>
    </w:p>
    <w:p w14:paraId="739FBFAF" w14:textId="77777777" w:rsidR="0007191A" w:rsidRDefault="0007191A" w:rsidP="0007191A">
      <w:pPr>
        <w:pStyle w:val="af7"/>
      </w:pPr>
      <w:r>
        <w:t>int BUK2 ()</w:t>
      </w:r>
    </w:p>
    <w:p w14:paraId="52899369" w14:textId="77777777" w:rsidR="0007191A" w:rsidRDefault="0007191A" w:rsidP="0007191A">
      <w:pPr>
        <w:pStyle w:val="af7"/>
      </w:pPr>
      <w:r>
        <w:t xml:space="preserve"> {</w:t>
      </w:r>
    </w:p>
    <w:p w14:paraId="02E90049" w14:textId="77777777" w:rsidR="0007191A" w:rsidRDefault="0007191A" w:rsidP="0007191A">
      <w:pPr>
        <w:pStyle w:val="af7"/>
      </w:pPr>
      <w:r>
        <w:t xml:space="preserve">  return 0;</w:t>
      </w:r>
    </w:p>
    <w:p w14:paraId="3FBC9B87" w14:textId="77777777" w:rsidR="0007191A" w:rsidRDefault="0007191A" w:rsidP="0007191A">
      <w:pPr>
        <w:pStyle w:val="af7"/>
      </w:pPr>
      <w:r>
        <w:t xml:space="preserve"> }</w:t>
      </w:r>
    </w:p>
    <w:p w14:paraId="41A76DED" w14:textId="77777777" w:rsidR="0007191A" w:rsidRDefault="0007191A" w:rsidP="0007191A">
      <w:pPr>
        <w:pStyle w:val="af7"/>
      </w:pPr>
    </w:p>
    <w:p w14:paraId="4F30EC72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22EBB8F8" w14:textId="77777777" w:rsidR="0007191A" w:rsidRDefault="0007191A" w:rsidP="0007191A">
      <w:pPr>
        <w:pStyle w:val="af7"/>
      </w:pPr>
    </w:p>
    <w:p w14:paraId="4823B69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1D21B1E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30B2B0F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CIF на вто-*/</w:t>
      </w:r>
    </w:p>
    <w:p w14:paraId="523C3A4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6B95100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CIF -   "цифра"        */</w:t>
      </w:r>
    </w:p>
    <w:p w14:paraId="5095EDDC" w14:textId="77777777" w:rsidR="0007191A" w:rsidRDefault="0007191A" w:rsidP="0007191A">
      <w:pPr>
        <w:pStyle w:val="af7"/>
      </w:pPr>
    </w:p>
    <w:p w14:paraId="22D2E5AB" w14:textId="77777777" w:rsidR="0007191A" w:rsidRDefault="0007191A" w:rsidP="0007191A">
      <w:pPr>
        <w:pStyle w:val="af7"/>
      </w:pPr>
      <w:r>
        <w:t>int CIF2 ()</w:t>
      </w:r>
    </w:p>
    <w:p w14:paraId="0FC1954F" w14:textId="77777777" w:rsidR="0007191A" w:rsidRDefault="0007191A" w:rsidP="0007191A">
      <w:pPr>
        <w:pStyle w:val="af7"/>
      </w:pPr>
      <w:r>
        <w:t xml:space="preserve"> {</w:t>
      </w:r>
    </w:p>
    <w:p w14:paraId="1089B66B" w14:textId="77777777" w:rsidR="0007191A" w:rsidRDefault="0007191A" w:rsidP="0007191A">
      <w:pPr>
        <w:pStyle w:val="af7"/>
      </w:pPr>
      <w:r>
        <w:t xml:space="preserve">  return 0;</w:t>
      </w:r>
    </w:p>
    <w:p w14:paraId="0E27DBA0" w14:textId="77777777" w:rsidR="0007191A" w:rsidRDefault="0007191A" w:rsidP="0007191A">
      <w:pPr>
        <w:pStyle w:val="af7"/>
      </w:pPr>
      <w:r>
        <w:t xml:space="preserve"> }</w:t>
      </w:r>
    </w:p>
    <w:p w14:paraId="2A2137CF" w14:textId="77777777" w:rsidR="0007191A" w:rsidRDefault="0007191A" w:rsidP="0007191A">
      <w:pPr>
        <w:pStyle w:val="af7"/>
      </w:pPr>
    </w:p>
    <w:p w14:paraId="5766B9E5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1AF65ACA" w14:textId="77777777" w:rsidR="0007191A" w:rsidRDefault="0007191A" w:rsidP="0007191A">
      <w:pPr>
        <w:pStyle w:val="af7"/>
      </w:pPr>
    </w:p>
    <w:p w14:paraId="7805ADA1" w14:textId="77777777" w:rsidR="0007191A" w:rsidRDefault="0007191A" w:rsidP="0007191A">
      <w:pPr>
        <w:pStyle w:val="af7"/>
      </w:pPr>
    </w:p>
    <w:p w14:paraId="0CE2E6D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77BD6DA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3923E94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IDE на вто-*/</w:t>
      </w:r>
    </w:p>
    <w:p w14:paraId="31B8DB0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1BB66E2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IDE -   "идентификатор"*/</w:t>
      </w:r>
    </w:p>
    <w:p w14:paraId="40ACE898" w14:textId="77777777" w:rsidR="0007191A" w:rsidRDefault="0007191A" w:rsidP="0007191A">
      <w:pPr>
        <w:pStyle w:val="af7"/>
      </w:pPr>
    </w:p>
    <w:p w14:paraId="4463F6EB" w14:textId="77777777" w:rsidR="0007191A" w:rsidRDefault="0007191A" w:rsidP="0007191A">
      <w:pPr>
        <w:pStyle w:val="af7"/>
      </w:pPr>
      <w:r>
        <w:t>int IDE2 ()</w:t>
      </w:r>
    </w:p>
    <w:p w14:paraId="4A047E32" w14:textId="77777777" w:rsidR="0007191A" w:rsidRDefault="0007191A" w:rsidP="0007191A">
      <w:pPr>
        <w:pStyle w:val="af7"/>
      </w:pPr>
      <w:r>
        <w:t xml:space="preserve"> {</w:t>
      </w:r>
    </w:p>
    <w:p w14:paraId="296A226D" w14:textId="77777777" w:rsidR="0007191A" w:rsidRDefault="0007191A" w:rsidP="0007191A">
      <w:pPr>
        <w:pStyle w:val="af7"/>
      </w:pPr>
      <w:r>
        <w:t xml:space="preserve">  return 0;</w:t>
      </w:r>
    </w:p>
    <w:p w14:paraId="67B77667" w14:textId="77777777" w:rsidR="0007191A" w:rsidRDefault="0007191A" w:rsidP="0007191A">
      <w:pPr>
        <w:pStyle w:val="af7"/>
      </w:pPr>
      <w:r>
        <w:lastRenderedPageBreak/>
        <w:t xml:space="preserve"> }</w:t>
      </w:r>
    </w:p>
    <w:p w14:paraId="04464036" w14:textId="77777777" w:rsidR="0007191A" w:rsidRDefault="0007191A" w:rsidP="0007191A">
      <w:pPr>
        <w:pStyle w:val="af7"/>
      </w:pPr>
    </w:p>
    <w:p w14:paraId="161A1596" w14:textId="77777777" w:rsidR="0007191A" w:rsidRDefault="0007191A" w:rsidP="0007191A">
      <w:pPr>
        <w:pStyle w:val="af7"/>
      </w:pPr>
    </w:p>
    <w:p w14:paraId="01BAD74A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77E1E368" w14:textId="77777777" w:rsidR="0007191A" w:rsidRDefault="0007191A" w:rsidP="0007191A">
      <w:pPr>
        <w:pStyle w:val="af7"/>
      </w:pPr>
    </w:p>
    <w:p w14:paraId="2FDE0F7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7503E40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314FC94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IPE на вто-*/</w:t>
      </w:r>
    </w:p>
    <w:p w14:paraId="5CEA19B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1BE84DC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IPE - "имя переменной" */</w:t>
      </w:r>
    </w:p>
    <w:p w14:paraId="39FD9BA6" w14:textId="77777777" w:rsidR="0007191A" w:rsidRDefault="0007191A" w:rsidP="0007191A">
      <w:pPr>
        <w:pStyle w:val="af7"/>
      </w:pPr>
    </w:p>
    <w:p w14:paraId="5148F18A" w14:textId="77777777" w:rsidR="0007191A" w:rsidRDefault="0007191A" w:rsidP="0007191A">
      <w:pPr>
        <w:pStyle w:val="af7"/>
      </w:pPr>
      <w:r>
        <w:t>int IPE2 ()</w:t>
      </w:r>
    </w:p>
    <w:p w14:paraId="76672AD9" w14:textId="77777777" w:rsidR="0007191A" w:rsidRDefault="0007191A" w:rsidP="0007191A">
      <w:pPr>
        <w:pStyle w:val="af7"/>
      </w:pPr>
      <w:r>
        <w:t xml:space="preserve"> {</w:t>
      </w:r>
    </w:p>
    <w:p w14:paraId="6EE3C05D" w14:textId="77777777" w:rsidR="0007191A" w:rsidRDefault="0007191A" w:rsidP="0007191A">
      <w:pPr>
        <w:pStyle w:val="af7"/>
      </w:pPr>
      <w:r>
        <w:t xml:space="preserve">  return 0;</w:t>
      </w:r>
    </w:p>
    <w:p w14:paraId="3257A19A" w14:textId="77777777" w:rsidR="0007191A" w:rsidRDefault="0007191A" w:rsidP="0007191A">
      <w:pPr>
        <w:pStyle w:val="af7"/>
      </w:pPr>
      <w:r>
        <w:t xml:space="preserve"> }</w:t>
      </w:r>
    </w:p>
    <w:p w14:paraId="66DF677C" w14:textId="77777777" w:rsidR="0007191A" w:rsidRDefault="0007191A" w:rsidP="0007191A">
      <w:pPr>
        <w:pStyle w:val="af7"/>
      </w:pPr>
    </w:p>
    <w:p w14:paraId="2391F862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31F29681" w14:textId="77777777" w:rsidR="0007191A" w:rsidRDefault="0007191A" w:rsidP="0007191A">
      <w:pPr>
        <w:pStyle w:val="af7"/>
      </w:pPr>
    </w:p>
    <w:p w14:paraId="4284909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72AC578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58A7ED3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IPR на вто-*/</w:t>
      </w:r>
    </w:p>
    <w:p w14:paraId="3D43BF3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6B0BFE0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IPR -   "имя программы" */</w:t>
      </w:r>
    </w:p>
    <w:p w14:paraId="461CD983" w14:textId="77777777" w:rsidR="0007191A" w:rsidRDefault="0007191A" w:rsidP="0007191A">
      <w:pPr>
        <w:pStyle w:val="af7"/>
      </w:pPr>
    </w:p>
    <w:p w14:paraId="5BD14C62" w14:textId="77777777" w:rsidR="0007191A" w:rsidRDefault="0007191A" w:rsidP="0007191A">
      <w:pPr>
        <w:pStyle w:val="af7"/>
      </w:pPr>
      <w:r>
        <w:t>int IPR2 ()</w:t>
      </w:r>
    </w:p>
    <w:p w14:paraId="076C249F" w14:textId="77777777" w:rsidR="0007191A" w:rsidRDefault="0007191A" w:rsidP="0007191A">
      <w:pPr>
        <w:pStyle w:val="af7"/>
      </w:pPr>
      <w:r>
        <w:t xml:space="preserve"> {</w:t>
      </w:r>
    </w:p>
    <w:p w14:paraId="5AC59325" w14:textId="77777777" w:rsidR="0007191A" w:rsidRDefault="0007191A" w:rsidP="0007191A">
      <w:pPr>
        <w:pStyle w:val="af7"/>
      </w:pPr>
      <w:r>
        <w:t xml:space="preserve">  return 0;</w:t>
      </w:r>
    </w:p>
    <w:p w14:paraId="68AAD2CC" w14:textId="77777777" w:rsidR="0007191A" w:rsidRDefault="0007191A" w:rsidP="0007191A">
      <w:pPr>
        <w:pStyle w:val="af7"/>
      </w:pPr>
      <w:r>
        <w:t xml:space="preserve"> }</w:t>
      </w:r>
    </w:p>
    <w:p w14:paraId="7C65CC93" w14:textId="77777777" w:rsidR="0007191A" w:rsidRDefault="0007191A" w:rsidP="0007191A">
      <w:pPr>
        <w:pStyle w:val="af7"/>
      </w:pPr>
    </w:p>
    <w:p w14:paraId="686615E4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2F62BAA6" w14:textId="77777777" w:rsidR="0007191A" w:rsidRDefault="0007191A" w:rsidP="0007191A">
      <w:pPr>
        <w:pStyle w:val="af7"/>
      </w:pPr>
    </w:p>
    <w:p w14:paraId="799F3E9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6D30B08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7FF0C8C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LIT на вто-*/</w:t>
      </w:r>
    </w:p>
    <w:p w14:paraId="5353CB9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50B55FF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LIT -   "литерал"      */</w:t>
      </w:r>
    </w:p>
    <w:p w14:paraId="592EEB28" w14:textId="77777777" w:rsidR="0007191A" w:rsidRDefault="0007191A" w:rsidP="0007191A">
      <w:pPr>
        <w:pStyle w:val="af7"/>
      </w:pPr>
    </w:p>
    <w:p w14:paraId="78003D5D" w14:textId="77777777" w:rsidR="0007191A" w:rsidRDefault="0007191A" w:rsidP="0007191A">
      <w:pPr>
        <w:pStyle w:val="af7"/>
      </w:pPr>
      <w:r>
        <w:t>int LIT2 ()</w:t>
      </w:r>
    </w:p>
    <w:p w14:paraId="3C3EFED7" w14:textId="77777777" w:rsidR="0007191A" w:rsidRDefault="0007191A" w:rsidP="0007191A">
      <w:pPr>
        <w:pStyle w:val="af7"/>
      </w:pPr>
      <w:r>
        <w:t xml:space="preserve"> {</w:t>
      </w:r>
    </w:p>
    <w:p w14:paraId="57C340DE" w14:textId="77777777" w:rsidR="0007191A" w:rsidRDefault="0007191A" w:rsidP="0007191A">
      <w:pPr>
        <w:pStyle w:val="af7"/>
      </w:pPr>
      <w:r>
        <w:t xml:space="preserve">  return 0;</w:t>
      </w:r>
    </w:p>
    <w:p w14:paraId="789C586A" w14:textId="77777777" w:rsidR="0007191A" w:rsidRDefault="0007191A" w:rsidP="0007191A">
      <w:pPr>
        <w:pStyle w:val="af7"/>
      </w:pPr>
      <w:r>
        <w:t xml:space="preserve"> }</w:t>
      </w:r>
    </w:p>
    <w:p w14:paraId="20F8DD8F" w14:textId="77777777" w:rsidR="0007191A" w:rsidRDefault="0007191A" w:rsidP="0007191A">
      <w:pPr>
        <w:pStyle w:val="af7"/>
      </w:pPr>
    </w:p>
    <w:p w14:paraId="065884F4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0CF13B7E" w14:textId="77777777" w:rsidR="0007191A" w:rsidRDefault="0007191A" w:rsidP="0007191A">
      <w:pPr>
        <w:pStyle w:val="af7"/>
      </w:pPr>
    </w:p>
    <w:p w14:paraId="1D8402C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6C6A5F8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47DEDD4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MAN на вто-*/</w:t>
      </w:r>
    </w:p>
    <w:p w14:paraId="4BDD0CD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7A43936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MAN -   "мантисса"     */</w:t>
      </w:r>
    </w:p>
    <w:p w14:paraId="0D7C1405" w14:textId="77777777" w:rsidR="0007191A" w:rsidRDefault="0007191A" w:rsidP="0007191A">
      <w:pPr>
        <w:pStyle w:val="af7"/>
      </w:pPr>
    </w:p>
    <w:p w14:paraId="6C18BFAF" w14:textId="77777777" w:rsidR="0007191A" w:rsidRDefault="0007191A" w:rsidP="0007191A">
      <w:pPr>
        <w:pStyle w:val="af7"/>
      </w:pPr>
      <w:r>
        <w:t>int MAN2 ()</w:t>
      </w:r>
    </w:p>
    <w:p w14:paraId="0C7E7B70" w14:textId="77777777" w:rsidR="0007191A" w:rsidRDefault="0007191A" w:rsidP="0007191A">
      <w:pPr>
        <w:pStyle w:val="af7"/>
      </w:pPr>
      <w:r>
        <w:t xml:space="preserve"> {</w:t>
      </w:r>
    </w:p>
    <w:p w14:paraId="6B5229AA" w14:textId="77777777" w:rsidR="0007191A" w:rsidRDefault="0007191A" w:rsidP="0007191A">
      <w:pPr>
        <w:pStyle w:val="af7"/>
      </w:pPr>
      <w:r>
        <w:t xml:space="preserve">  return 0;</w:t>
      </w:r>
    </w:p>
    <w:p w14:paraId="4A153E84" w14:textId="77777777" w:rsidR="0007191A" w:rsidRDefault="0007191A" w:rsidP="0007191A">
      <w:pPr>
        <w:pStyle w:val="af7"/>
      </w:pPr>
      <w:r>
        <w:t xml:space="preserve"> }</w:t>
      </w:r>
    </w:p>
    <w:p w14:paraId="2C0C2D30" w14:textId="77777777" w:rsidR="0007191A" w:rsidRDefault="0007191A" w:rsidP="0007191A">
      <w:pPr>
        <w:pStyle w:val="af7"/>
      </w:pPr>
    </w:p>
    <w:p w14:paraId="6A2E5F1B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10037264" w14:textId="77777777" w:rsidR="0007191A" w:rsidRDefault="0007191A" w:rsidP="0007191A">
      <w:pPr>
        <w:pStyle w:val="af7"/>
      </w:pPr>
    </w:p>
    <w:p w14:paraId="6F48292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3E600AF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0592B14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ODC на вто-*/</w:t>
      </w:r>
    </w:p>
    <w:p w14:paraId="67A7C60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2A66226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ODC - "операт.ПЛ1- DCL"*/</w:t>
      </w:r>
    </w:p>
    <w:p w14:paraId="2B4304BE" w14:textId="77777777" w:rsidR="0007191A" w:rsidRDefault="0007191A" w:rsidP="0007191A">
      <w:pPr>
        <w:pStyle w:val="af7"/>
      </w:pPr>
    </w:p>
    <w:p w14:paraId="4519A465" w14:textId="77777777" w:rsidR="0007191A" w:rsidRDefault="0007191A" w:rsidP="0007191A">
      <w:pPr>
        <w:pStyle w:val="af7"/>
      </w:pPr>
      <w:r>
        <w:t>int ODC2 ()</w:t>
      </w:r>
    </w:p>
    <w:p w14:paraId="03C49973" w14:textId="77777777" w:rsidR="0007191A" w:rsidRDefault="0007191A" w:rsidP="0007191A">
      <w:pPr>
        <w:pStyle w:val="af7"/>
      </w:pPr>
      <w:r>
        <w:t xml:space="preserve"> {</w:t>
      </w:r>
    </w:p>
    <w:p w14:paraId="283F93B1" w14:textId="77777777" w:rsidR="0007191A" w:rsidRDefault="0007191A" w:rsidP="0007191A">
      <w:pPr>
        <w:pStyle w:val="af7"/>
      </w:pPr>
      <w:r>
        <w:t xml:space="preserve">  return 0;</w:t>
      </w:r>
    </w:p>
    <w:p w14:paraId="2A11A8A5" w14:textId="77777777" w:rsidR="0007191A" w:rsidRDefault="0007191A" w:rsidP="0007191A">
      <w:pPr>
        <w:pStyle w:val="af7"/>
      </w:pPr>
      <w:r>
        <w:t xml:space="preserve"> }</w:t>
      </w:r>
    </w:p>
    <w:p w14:paraId="027F9664" w14:textId="77777777" w:rsidR="0007191A" w:rsidRDefault="0007191A" w:rsidP="0007191A">
      <w:pPr>
        <w:pStyle w:val="af7"/>
      </w:pPr>
    </w:p>
    <w:p w14:paraId="73B922A3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2072BCC8" w14:textId="77777777" w:rsidR="0007191A" w:rsidRDefault="0007191A" w:rsidP="0007191A">
      <w:pPr>
        <w:pStyle w:val="af7"/>
      </w:pPr>
    </w:p>
    <w:p w14:paraId="6CC10EE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4565DAB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6F84387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OEN на вто-*/</w:t>
      </w:r>
    </w:p>
    <w:p w14:paraId="3E77A1A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0E81249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OEN - "операт.ПЛ1-END" */</w:t>
      </w:r>
    </w:p>
    <w:p w14:paraId="0B647831" w14:textId="77777777" w:rsidR="0007191A" w:rsidRDefault="0007191A" w:rsidP="0007191A">
      <w:pPr>
        <w:pStyle w:val="af7"/>
      </w:pPr>
    </w:p>
    <w:p w14:paraId="2863950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программа    формирует */</w:t>
      </w:r>
    </w:p>
    <w:p w14:paraId="0F59850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эпилог ассемблеровского*/</w:t>
      </w:r>
    </w:p>
    <w:p w14:paraId="7851936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эквивалента ПЛ1-прог-  */</w:t>
      </w:r>
    </w:p>
    <w:p w14:paraId="6C905D7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раммы                  */</w:t>
      </w:r>
    </w:p>
    <w:p w14:paraId="795E54B3" w14:textId="77777777" w:rsidR="0007191A" w:rsidRDefault="0007191A" w:rsidP="0007191A">
      <w:pPr>
        <w:pStyle w:val="af7"/>
      </w:pPr>
      <w:r>
        <w:lastRenderedPageBreak/>
        <w:t>int OEN2 ()</w:t>
      </w:r>
    </w:p>
    <w:p w14:paraId="32E45954" w14:textId="77777777" w:rsidR="0007191A" w:rsidRDefault="0007191A" w:rsidP="0007191A">
      <w:pPr>
        <w:pStyle w:val="af7"/>
      </w:pPr>
      <w:r>
        <w:t xml:space="preserve"> {</w:t>
      </w:r>
    </w:p>
    <w:p w14:paraId="7D43C08E" w14:textId="77777777" w:rsidR="0007191A" w:rsidRDefault="0007191A" w:rsidP="0007191A">
      <w:pPr>
        <w:pStyle w:val="af7"/>
      </w:pPr>
      <w:r>
        <w:t xml:space="preserve">  char RAB [20];</w:t>
      </w:r>
    </w:p>
    <w:p w14:paraId="2B3F0E02" w14:textId="77777777" w:rsidR="0007191A" w:rsidRDefault="0007191A" w:rsidP="0007191A">
      <w:pPr>
        <w:pStyle w:val="af7"/>
      </w:pPr>
      <w:r>
        <w:t xml:space="preserve">  char i = 0;</w:t>
      </w:r>
    </w:p>
    <w:p w14:paraId="2D093779" w14:textId="77777777" w:rsidR="0007191A" w:rsidRDefault="0007191A" w:rsidP="0007191A">
      <w:pPr>
        <w:pStyle w:val="af7"/>
      </w:pPr>
      <w:r>
        <w:t xml:space="preserve">  FORM ();                                        /* форматируем ПЛ1-опера- */</w:t>
      </w:r>
    </w:p>
    <w:p w14:paraId="55A1E12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тор END                */</w:t>
      </w:r>
    </w:p>
    <w:p w14:paraId="3E470728" w14:textId="77777777" w:rsidR="0007191A" w:rsidRDefault="0007191A" w:rsidP="0007191A">
      <w:pPr>
        <w:pStyle w:val="af7"/>
      </w:pPr>
    </w:p>
    <w:p w14:paraId="45EA64A5" w14:textId="77777777" w:rsidR="0007191A" w:rsidRDefault="0007191A" w:rsidP="0007191A">
      <w:pPr>
        <w:pStyle w:val="af7"/>
      </w:pPr>
      <w:r>
        <w:t xml:space="preserve">  memcpy ( ASS_CARD._BUFCARD.OPERAC, "BCR", 3 );  /* формируем код безуслов-*/</w:t>
      </w:r>
    </w:p>
    <w:p w14:paraId="4C23E2F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/*ного возврата управления*/</w:t>
      </w:r>
    </w:p>
    <w:p w14:paraId="17C7BD9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 вызывающую программу */</w:t>
      </w:r>
    </w:p>
    <w:p w14:paraId="64C1B7E7" w14:textId="77777777" w:rsidR="0007191A" w:rsidRDefault="0007191A" w:rsidP="0007191A">
      <w:pPr>
        <w:pStyle w:val="af7"/>
      </w:pPr>
    </w:p>
    <w:p w14:paraId="76B8F587" w14:textId="77777777" w:rsidR="0007191A" w:rsidRDefault="0007191A" w:rsidP="0007191A">
      <w:pPr>
        <w:pStyle w:val="af7"/>
      </w:pPr>
      <w:r>
        <w:t xml:space="preserve">  memcpy ( ASS_CARD._BUFCARD.OPERAND,"15,14", 5 );/* операнды команды и     */</w:t>
      </w:r>
    </w:p>
    <w:p w14:paraId="30B0295D" w14:textId="77777777" w:rsidR="0007191A" w:rsidRDefault="0007191A" w:rsidP="0007191A">
      <w:pPr>
        <w:pStyle w:val="af7"/>
      </w:pPr>
    </w:p>
    <w:p w14:paraId="712FAF39" w14:textId="77777777" w:rsidR="0007191A" w:rsidRDefault="0007191A" w:rsidP="0007191A">
      <w:pPr>
        <w:pStyle w:val="af7"/>
      </w:pPr>
      <w:r>
        <w:t xml:space="preserve">  memcpy ( ASS_CARD._BUFCARD.COMM,                /* поле построчного комен-*/</w:t>
      </w:r>
    </w:p>
    <w:p w14:paraId="4D6200C3" w14:textId="77777777" w:rsidR="0007191A" w:rsidRDefault="0007191A" w:rsidP="0007191A">
      <w:pPr>
        <w:pStyle w:val="af7"/>
      </w:pPr>
      <w:r>
        <w:tab/>
      </w:r>
      <w:r>
        <w:tab/>
        <w:t xml:space="preserve">       "Выход из программы", 18 );/* тария                  */</w:t>
      </w:r>
    </w:p>
    <w:p w14:paraId="43C417C6" w14:textId="77777777" w:rsidR="0007191A" w:rsidRDefault="0007191A" w:rsidP="0007191A">
      <w:pPr>
        <w:pStyle w:val="af7"/>
      </w:pPr>
    </w:p>
    <w:p w14:paraId="54D0E616" w14:textId="77777777" w:rsidR="0007191A" w:rsidRDefault="0007191A" w:rsidP="0007191A">
      <w:pPr>
        <w:pStyle w:val="af7"/>
      </w:pPr>
      <w:r>
        <w:t xml:space="preserve">  ZKARD ();                                       /* запомнить опреацию     */</w:t>
      </w:r>
    </w:p>
    <w:p w14:paraId="6D17CE0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Ассемблера             */</w:t>
      </w:r>
    </w:p>
    <w:p w14:paraId="4548D6C9" w14:textId="77777777" w:rsidR="0007191A" w:rsidRDefault="0007191A" w:rsidP="0007191A">
      <w:pPr>
        <w:pStyle w:val="af7"/>
      </w:pPr>
    </w:p>
    <w:p w14:paraId="1664C5D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далее идет блок форми- */</w:t>
      </w:r>
    </w:p>
    <w:p w14:paraId="3306CDB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рования декларативных  */</w:t>
      </w:r>
    </w:p>
    <w:p w14:paraId="270F45B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псевдоопераций DC для  */</w:t>
      </w:r>
    </w:p>
    <w:p w14:paraId="0FF3567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каждого идентификатора,*/</w:t>
      </w:r>
    </w:p>
    <w:p w14:paraId="05485E1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попавшего в табл.SYM   */</w:t>
      </w:r>
    </w:p>
    <w:p w14:paraId="444F13F7" w14:textId="77777777" w:rsidR="0007191A" w:rsidRDefault="0007191A" w:rsidP="0007191A">
      <w:pPr>
        <w:pStyle w:val="af7"/>
      </w:pPr>
      <w:r>
        <w:t xml:space="preserve">  for ( i = 0; i &lt; ISYM; i++ )</w:t>
      </w:r>
    </w:p>
    <w:p w14:paraId="28BDC2A0" w14:textId="77777777" w:rsidR="0007191A" w:rsidRDefault="0007191A" w:rsidP="0007191A">
      <w:pPr>
        <w:pStyle w:val="af7"/>
      </w:pPr>
      <w:r>
        <w:t xml:space="preserve">   {                                              /* если строка табл.SYM   */</w:t>
      </w:r>
    </w:p>
    <w:p w14:paraId="12E02A14" w14:textId="77777777" w:rsidR="0007191A" w:rsidRDefault="0007191A" w:rsidP="0007191A">
      <w:pPr>
        <w:pStyle w:val="af7"/>
      </w:pPr>
      <w:r>
        <w:t xml:space="preserve">    if ( isalpha ( SYM [i].NAME [0] ) )           /* содержит идентификатор,*/</w:t>
      </w:r>
    </w:p>
    <w:p w14:paraId="3CBAEC5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т.е.начинается с буквы,*/</w:t>
      </w:r>
    </w:p>
    <w:p w14:paraId="6A09FD2D" w14:textId="77777777" w:rsidR="0007191A" w:rsidRDefault="0007191A" w:rsidP="0007191A">
      <w:pPr>
        <w:pStyle w:val="af7"/>
      </w:pPr>
      <w:r>
        <w:t xml:space="preserve">     {                                            /* то:                    */</w:t>
      </w:r>
    </w:p>
    <w:p w14:paraId="1C42A84D" w14:textId="77777777" w:rsidR="0007191A" w:rsidRDefault="0007191A" w:rsidP="0007191A">
      <w:pPr>
        <w:pStyle w:val="af7"/>
      </w:pPr>
      <w:r>
        <w:t xml:space="preserve">      if ( SYM [i].TYPE == 'B' )                  /* если тип оператора bin */</w:t>
      </w:r>
    </w:p>
    <w:p w14:paraId="443F5C9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fixed, то:             */</w:t>
      </w:r>
    </w:p>
    <w:p w14:paraId="4DD0567D" w14:textId="77777777" w:rsidR="0007191A" w:rsidRDefault="0007191A" w:rsidP="0007191A">
      <w:pPr>
        <w:pStyle w:val="af7"/>
      </w:pPr>
      <w:r>
        <w:t xml:space="preserve">       {</w:t>
      </w:r>
    </w:p>
    <w:p w14:paraId="4C92CB62" w14:textId="77777777" w:rsidR="0007191A" w:rsidRDefault="0007191A" w:rsidP="0007191A">
      <w:pPr>
        <w:pStyle w:val="af7"/>
      </w:pPr>
      <w:r>
        <w:tab/>
        <w:t>strcpy ( ASS_CARD._BUFCARD.METKA,         /* пишем идентификатор в  */</w:t>
      </w:r>
    </w:p>
    <w:p w14:paraId="36913D8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  <w:t xml:space="preserve">  SYM [i].NAME ); /* поле метки псевдоопера-*/</w:t>
      </w:r>
    </w:p>
    <w:p w14:paraId="7CF13B9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ции DC                 */</w:t>
      </w:r>
    </w:p>
    <w:p w14:paraId="4D88768F" w14:textId="77777777" w:rsidR="0007191A" w:rsidRDefault="0007191A" w:rsidP="0007191A">
      <w:pPr>
        <w:pStyle w:val="af7"/>
      </w:pPr>
      <w:r>
        <w:tab/>
        <w:t>ASS_CARD._BUFCARD.METKA [ strlen</w:t>
      </w:r>
    </w:p>
    <w:p w14:paraId="07393048" w14:textId="77777777" w:rsidR="0007191A" w:rsidRDefault="0007191A" w:rsidP="0007191A">
      <w:pPr>
        <w:pStyle w:val="af7"/>
      </w:pPr>
      <w:r>
        <w:tab/>
        <w:t xml:space="preserve">     ( ASS_CARD._BUFCARD.METKA ) ] = ' '; /* пишем разделитель полей*/</w:t>
      </w:r>
    </w:p>
    <w:p w14:paraId="37FDF5F3" w14:textId="77777777" w:rsidR="0007191A" w:rsidRDefault="0007191A" w:rsidP="0007191A">
      <w:pPr>
        <w:pStyle w:val="af7"/>
      </w:pPr>
    </w:p>
    <w:p w14:paraId="24D1432C" w14:textId="77777777" w:rsidR="0007191A" w:rsidRDefault="0007191A" w:rsidP="0007191A">
      <w:pPr>
        <w:pStyle w:val="af7"/>
      </w:pPr>
      <w:r>
        <w:tab/>
        <w:t>memcpy ( ASS_CARD._BUFCARD.OPERAC,        /* пишем код псевдоопера- */</w:t>
      </w:r>
    </w:p>
    <w:p w14:paraId="0B0AA4F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  <w:t xml:space="preserve">       "DC", 2 ); /* ции DC                 */</w:t>
      </w:r>
    </w:p>
    <w:p w14:paraId="32663646" w14:textId="77777777" w:rsidR="0007191A" w:rsidRDefault="0007191A" w:rsidP="0007191A">
      <w:pPr>
        <w:pStyle w:val="af7"/>
      </w:pPr>
    </w:p>
    <w:p w14:paraId="163CDFEB" w14:textId="77777777" w:rsidR="0007191A" w:rsidRDefault="0007191A" w:rsidP="0007191A">
      <w:pPr>
        <w:pStyle w:val="af7"/>
      </w:pPr>
      <w:r>
        <w:tab/>
        <w:t>if ( strcmp ( SYM [i].RAZR, "15" ) &lt;= 0 ) /* формируем операнды псе-*/</w:t>
      </w:r>
    </w:p>
    <w:p w14:paraId="3866EE9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вдооперации DC         */</w:t>
      </w:r>
    </w:p>
    <w:p w14:paraId="5FDC2E36" w14:textId="77777777" w:rsidR="0007191A" w:rsidRDefault="0007191A" w:rsidP="0007191A">
      <w:pPr>
        <w:pStyle w:val="af7"/>
      </w:pPr>
      <w:r>
        <w:tab/>
        <w:t xml:space="preserve"> strcpy ( ASS_CARD._BUFCARD.OPERAND,      /* для случая полуслова   */</w:t>
      </w:r>
    </w:p>
    <w:p w14:paraId="1CE5A42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"H\'" );</w:t>
      </w:r>
    </w:p>
    <w:p w14:paraId="30D78ADE" w14:textId="77777777" w:rsidR="0007191A" w:rsidRDefault="0007191A" w:rsidP="0007191A">
      <w:pPr>
        <w:pStyle w:val="af7"/>
      </w:pPr>
      <w:r>
        <w:tab/>
        <w:t>else                                      /* или                    */</w:t>
      </w:r>
    </w:p>
    <w:p w14:paraId="57F7358C" w14:textId="77777777" w:rsidR="0007191A" w:rsidRDefault="0007191A" w:rsidP="0007191A">
      <w:pPr>
        <w:pStyle w:val="af7"/>
      </w:pPr>
    </w:p>
    <w:p w14:paraId="41CE1FF7" w14:textId="77777777" w:rsidR="0007191A" w:rsidRDefault="0007191A" w:rsidP="0007191A">
      <w:pPr>
        <w:pStyle w:val="af7"/>
      </w:pPr>
      <w:r>
        <w:tab/>
        <w:t xml:space="preserve"> strcpy ( ASS_CARD._BUFCARD.OPERAND,      /* для случая слова       */</w:t>
      </w:r>
      <w:r>
        <w:tab/>
      </w:r>
      <w:r>
        <w:tab/>
      </w:r>
      <w:r>
        <w:tab/>
      </w:r>
      <w:r>
        <w:tab/>
      </w:r>
      <w:r>
        <w:tab/>
        <w:t xml:space="preserve"> "F\'" );</w:t>
      </w:r>
    </w:p>
    <w:p w14:paraId="1BAD13FC" w14:textId="77777777" w:rsidR="0007191A" w:rsidRDefault="0007191A" w:rsidP="0007191A">
      <w:pPr>
        <w:pStyle w:val="af7"/>
      </w:pPr>
    </w:p>
    <w:p w14:paraId="59E46870" w14:textId="77777777" w:rsidR="0007191A" w:rsidRDefault="0007191A" w:rsidP="0007191A">
      <w:pPr>
        <w:pStyle w:val="af7"/>
      </w:pPr>
      <w:r>
        <w:t>//Dos command</w:t>
      </w:r>
    </w:p>
    <w:p w14:paraId="2A876BE0" w14:textId="77777777" w:rsidR="0007191A" w:rsidRDefault="0007191A" w:rsidP="0007191A">
      <w:pPr>
        <w:pStyle w:val="af7"/>
      </w:pPr>
      <w:r>
        <w:t>//</w:t>
      </w:r>
      <w:r>
        <w:tab/>
        <w:t>strcat ( ASS_CARD._BUFCARD.OPERAND,       /* формируем цифровую     */</w:t>
      </w:r>
    </w:p>
    <w:p w14:paraId="28424C64" w14:textId="77777777" w:rsidR="0007191A" w:rsidRDefault="0007191A" w:rsidP="0007191A">
      <w:pPr>
        <w:pStyle w:val="af7"/>
      </w:pPr>
      <w:r>
        <w:t>//</w:t>
      </w:r>
      <w:r>
        <w:tab/>
      </w:r>
      <w:r>
        <w:tab/>
        <w:t xml:space="preserve"> ltoa ( VALUE (SYM [i].INIT),     /* часть операнда псевдо- */</w:t>
      </w:r>
    </w:p>
    <w:p w14:paraId="12794DE8" w14:textId="77777777" w:rsidR="0007191A" w:rsidRDefault="0007191A" w:rsidP="0007191A">
      <w:pPr>
        <w:pStyle w:val="af7"/>
      </w:pPr>
      <w:r>
        <w:t>//</w:t>
      </w:r>
      <w:r>
        <w:tab/>
      </w:r>
      <w:r>
        <w:tab/>
      </w:r>
      <w:r>
        <w:tab/>
      </w:r>
      <w:r>
        <w:tab/>
        <w:t xml:space="preserve"> &amp;RAB [0], 10) ); /* операции,              */</w:t>
      </w:r>
    </w:p>
    <w:p w14:paraId="52AE6BE3" w14:textId="77777777" w:rsidR="0007191A" w:rsidRDefault="0007191A" w:rsidP="0007191A">
      <w:pPr>
        <w:pStyle w:val="af7"/>
      </w:pPr>
      <w:r>
        <w:t>//let's do that in Unix!</w:t>
      </w:r>
    </w:p>
    <w:p w14:paraId="086DBC8F" w14:textId="77777777" w:rsidR="0007191A" w:rsidRDefault="0007191A" w:rsidP="0007191A">
      <w:pPr>
        <w:pStyle w:val="af7"/>
      </w:pPr>
      <w:r>
        <w:tab/>
        <w:t>strcat(ASS_CARD._BUFCARD.OPERAND, gcvt(VALUE(SYM[i].INIT), 10, &amp;RAB[0]));</w:t>
      </w:r>
    </w:p>
    <w:p w14:paraId="74E76C4C" w14:textId="77777777" w:rsidR="0007191A" w:rsidRDefault="0007191A" w:rsidP="0007191A">
      <w:pPr>
        <w:pStyle w:val="af7"/>
      </w:pPr>
      <w:r>
        <w:tab/>
        <w:t>ASS_CARD._BUFCARD.OPERAND [ strlen        /* замыкающий апостроф    */</w:t>
      </w:r>
    </w:p>
    <w:p w14:paraId="6D32A235" w14:textId="77777777" w:rsidR="0007191A" w:rsidRDefault="0007191A" w:rsidP="0007191A">
      <w:pPr>
        <w:pStyle w:val="af7"/>
      </w:pPr>
      <w:r>
        <w:tab/>
        <w:t xml:space="preserve"> ( ASS_CARD._BUFCARD.OPERAND ) ] = '\'';  /*          и             */</w:t>
      </w:r>
    </w:p>
    <w:p w14:paraId="4A85BC2C" w14:textId="77777777" w:rsidR="0007191A" w:rsidRDefault="0007191A" w:rsidP="0007191A">
      <w:pPr>
        <w:pStyle w:val="af7"/>
      </w:pPr>
    </w:p>
    <w:p w14:paraId="0790B3A3" w14:textId="77777777" w:rsidR="0007191A" w:rsidRDefault="0007191A" w:rsidP="0007191A">
      <w:pPr>
        <w:pStyle w:val="af7"/>
      </w:pPr>
      <w:r>
        <w:tab/>
        <w:t>memcpy ( ASS_CARD._BUFCARD.COMM,          /* поле построчного комен-*/</w:t>
      </w:r>
    </w:p>
    <w:p w14:paraId="55482AE9" w14:textId="77777777" w:rsidR="0007191A" w:rsidRDefault="0007191A" w:rsidP="0007191A">
      <w:pPr>
        <w:pStyle w:val="af7"/>
      </w:pPr>
      <w:r>
        <w:tab/>
      </w:r>
      <w:r>
        <w:tab/>
        <w:t xml:space="preserve"> "Определение переменной", 22 );  /* тария                  */</w:t>
      </w:r>
    </w:p>
    <w:p w14:paraId="4CA31D69" w14:textId="77777777" w:rsidR="0007191A" w:rsidRDefault="0007191A" w:rsidP="0007191A">
      <w:pPr>
        <w:pStyle w:val="af7"/>
      </w:pPr>
    </w:p>
    <w:p w14:paraId="28AC2D26" w14:textId="77777777" w:rsidR="0007191A" w:rsidRDefault="0007191A" w:rsidP="0007191A">
      <w:pPr>
        <w:pStyle w:val="af7"/>
      </w:pPr>
      <w:r>
        <w:tab/>
        <w:t>ZKARD ();                                 /* запомнить операцию     */</w:t>
      </w:r>
    </w:p>
    <w:p w14:paraId="704CC2C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   Ассемблера          */</w:t>
      </w:r>
    </w:p>
    <w:p w14:paraId="4BD91A11" w14:textId="77777777" w:rsidR="0007191A" w:rsidRDefault="0007191A" w:rsidP="0007191A">
      <w:pPr>
        <w:pStyle w:val="af7"/>
      </w:pPr>
      <w:r>
        <w:t xml:space="preserve">       }</w:t>
      </w:r>
    </w:p>
    <w:p w14:paraId="62C9ECFE" w14:textId="77777777" w:rsidR="0007191A" w:rsidRDefault="0007191A" w:rsidP="0007191A">
      <w:pPr>
        <w:pStyle w:val="af7"/>
      </w:pPr>
      <w:r>
        <w:t xml:space="preserve">     }</w:t>
      </w:r>
    </w:p>
    <w:p w14:paraId="7795BEE9" w14:textId="77777777" w:rsidR="0007191A" w:rsidRDefault="0007191A" w:rsidP="0007191A">
      <w:pPr>
        <w:pStyle w:val="af7"/>
      </w:pPr>
      <w:r>
        <w:t xml:space="preserve">   }</w:t>
      </w:r>
    </w:p>
    <w:p w14:paraId="46C9ED6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далее идет блок декла- */</w:t>
      </w:r>
    </w:p>
    <w:p w14:paraId="4BA54C8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ративных ассемблеровс- */</w:t>
      </w:r>
    </w:p>
    <w:p w14:paraId="1F75B52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ких EQU-операторов, оп-*/</w:t>
      </w:r>
    </w:p>
    <w:p w14:paraId="01B3786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ределяющих базовый и   */</w:t>
      </w:r>
    </w:p>
    <w:p w14:paraId="5D1EDC1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рабочий регистры общего*/</w:t>
      </w:r>
    </w:p>
    <w:p w14:paraId="03EE1B9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назначения             */</w:t>
      </w:r>
    </w:p>
    <w:p w14:paraId="60A4B03D" w14:textId="77777777" w:rsidR="0007191A" w:rsidRDefault="0007191A" w:rsidP="0007191A">
      <w:pPr>
        <w:pStyle w:val="af7"/>
      </w:pPr>
    </w:p>
    <w:p w14:paraId="290A0C32" w14:textId="77777777" w:rsidR="0007191A" w:rsidRDefault="0007191A" w:rsidP="0007191A">
      <w:pPr>
        <w:pStyle w:val="af7"/>
      </w:pPr>
      <w:r>
        <w:t xml:space="preserve">  memcpy ( ASS_CARD._BUFCARD.METKA, "RBASE", 5 ); /* формирование EQU-псев- */</w:t>
      </w:r>
    </w:p>
    <w:p w14:paraId="0182B38F" w14:textId="77777777" w:rsidR="0007191A" w:rsidRDefault="0007191A" w:rsidP="0007191A">
      <w:pPr>
        <w:pStyle w:val="af7"/>
      </w:pPr>
      <w:r>
        <w:t xml:space="preserve">  memcpy ( ASS_CARD._BUFCARD.OPERAC, "EQU",3 );   /* дооперации определения */</w:t>
      </w:r>
    </w:p>
    <w:p w14:paraId="0E2F1CD0" w14:textId="77777777" w:rsidR="0007191A" w:rsidRDefault="0007191A" w:rsidP="0007191A">
      <w:pPr>
        <w:pStyle w:val="af7"/>
      </w:pPr>
      <w:r>
        <w:t xml:space="preserve">  memcpy ( ASS_CARD._BUFCARD.OPERAND, "15", 2 );  /* номера базового регист-*/</w:t>
      </w:r>
    </w:p>
    <w:p w14:paraId="4071235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 общего назначения   */</w:t>
      </w:r>
    </w:p>
    <w:p w14:paraId="4F64B1E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          и            */</w:t>
      </w:r>
    </w:p>
    <w:p w14:paraId="6509DA69" w14:textId="77777777" w:rsidR="0007191A" w:rsidRDefault="0007191A" w:rsidP="0007191A">
      <w:pPr>
        <w:pStyle w:val="af7"/>
      </w:pPr>
      <w:r>
        <w:t xml:space="preserve">  ZKARD ();                                       /* запоминание ее         */</w:t>
      </w:r>
    </w:p>
    <w:p w14:paraId="460CD2C6" w14:textId="77777777" w:rsidR="0007191A" w:rsidRDefault="0007191A" w:rsidP="0007191A">
      <w:pPr>
        <w:pStyle w:val="af7"/>
      </w:pPr>
    </w:p>
    <w:p w14:paraId="74FECD98" w14:textId="77777777" w:rsidR="0007191A" w:rsidRDefault="0007191A" w:rsidP="0007191A">
      <w:pPr>
        <w:pStyle w:val="af7"/>
      </w:pPr>
      <w:r>
        <w:lastRenderedPageBreak/>
        <w:t xml:space="preserve">  memcpy ( ASS_CARD._BUFCARD.METKA, "RRAB", 4 );  /* формирование EQU-псев- */</w:t>
      </w:r>
    </w:p>
    <w:p w14:paraId="6E222DFC" w14:textId="77777777" w:rsidR="0007191A" w:rsidRDefault="0007191A" w:rsidP="0007191A">
      <w:pPr>
        <w:pStyle w:val="af7"/>
      </w:pPr>
      <w:r>
        <w:t xml:space="preserve">  memcpy ( ASS_CARD._BUFCARD.OPERAC, "EQU",3 );   /* дооперации определения */</w:t>
      </w:r>
    </w:p>
    <w:p w14:paraId="304B20CC" w14:textId="77777777" w:rsidR="0007191A" w:rsidRDefault="0007191A" w:rsidP="0007191A">
      <w:pPr>
        <w:pStyle w:val="af7"/>
      </w:pPr>
      <w:r>
        <w:t xml:space="preserve">  memcpy ( ASS_CARD._BUFCARD.OPERAND, "5", 1 );   /* номера базового регист-*/</w:t>
      </w:r>
    </w:p>
    <w:p w14:paraId="4D35FC8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 общего назначения   */</w:t>
      </w:r>
    </w:p>
    <w:p w14:paraId="2B25159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           и           */</w:t>
      </w:r>
    </w:p>
    <w:p w14:paraId="48BA2031" w14:textId="77777777" w:rsidR="0007191A" w:rsidRDefault="0007191A" w:rsidP="0007191A">
      <w:pPr>
        <w:pStyle w:val="af7"/>
      </w:pPr>
      <w:r>
        <w:t xml:space="preserve">  ZKARD ();                                       /* запоминание ее         */</w:t>
      </w:r>
    </w:p>
    <w:p w14:paraId="2771C594" w14:textId="77777777" w:rsidR="0007191A" w:rsidRDefault="0007191A" w:rsidP="0007191A">
      <w:pPr>
        <w:pStyle w:val="af7"/>
      </w:pPr>
    </w:p>
    <w:p w14:paraId="52B58712" w14:textId="77777777" w:rsidR="0007191A" w:rsidRDefault="0007191A" w:rsidP="0007191A">
      <w:pPr>
        <w:pStyle w:val="af7"/>
      </w:pPr>
      <w:r>
        <w:t xml:space="preserve">  memcpy ( ASS_CARD._BUFCARD.OPERAC, "END", 3 );  /* формирование кода ас-  */</w:t>
      </w:r>
    </w:p>
    <w:p w14:paraId="190BA23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семблеровской псевдо-  */</w:t>
      </w:r>
    </w:p>
    <w:p w14:paraId="6E5C032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операции END,          */</w:t>
      </w:r>
    </w:p>
    <w:p w14:paraId="5AF1FF2E" w14:textId="77777777" w:rsidR="0007191A" w:rsidRDefault="0007191A" w:rsidP="0007191A">
      <w:pPr>
        <w:pStyle w:val="af7"/>
      </w:pPr>
      <w:r>
        <w:t xml:space="preserve">  i = 0;</w:t>
      </w:r>
    </w:p>
    <w:p w14:paraId="10D7660D" w14:textId="77777777" w:rsidR="0007191A" w:rsidRDefault="0007191A" w:rsidP="0007191A">
      <w:pPr>
        <w:pStyle w:val="af7"/>
      </w:pPr>
    </w:p>
    <w:p w14:paraId="3272A823" w14:textId="77777777" w:rsidR="0007191A" w:rsidRDefault="0007191A" w:rsidP="0007191A">
      <w:pPr>
        <w:pStyle w:val="af7"/>
      </w:pPr>
      <w:r>
        <w:t xml:space="preserve">  while ( FORMT [1][i] != '\x0' )                 /* ее операнда            */</w:t>
      </w:r>
    </w:p>
    <w:p w14:paraId="73A90F05" w14:textId="77777777" w:rsidR="0007191A" w:rsidRDefault="0007191A" w:rsidP="0007191A">
      <w:pPr>
        <w:pStyle w:val="af7"/>
      </w:pPr>
      <w:r>
        <w:t xml:space="preserve">   ASS_CARD._BUFCARD.OPERAND [i] = FORMT [1][i++];/*         и              */</w:t>
      </w:r>
    </w:p>
    <w:p w14:paraId="37B21785" w14:textId="77777777" w:rsidR="0007191A" w:rsidRDefault="0007191A" w:rsidP="0007191A">
      <w:pPr>
        <w:pStyle w:val="af7"/>
      </w:pPr>
    </w:p>
    <w:p w14:paraId="463D27F3" w14:textId="77777777" w:rsidR="0007191A" w:rsidRDefault="0007191A" w:rsidP="0007191A">
      <w:pPr>
        <w:pStyle w:val="af7"/>
      </w:pPr>
      <w:r>
        <w:t xml:space="preserve">  memcpy ( ASS_CARD._BUFCARD.COMM,                /* построчного коментария */</w:t>
      </w:r>
    </w:p>
    <w:p w14:paraId="33327EED" w14:textId="77777777" w:rsidR="0007191A" w:rsidRDefault="0007191A" w:rsidP="0007191A">
      <w:pPr>
        <w:pStyle w:val="af7"/>
      </w:pPr>
      <w:r>
        <w:tab/>
      </w:r>
      <w:r>
        <w:tab/>
      </w:r>
      <w:r>
        <w:tab/>
        <w:t xml:space="preserve">  "Конец программы", 15 );</w:t>
      </w:r>
    </w:p>
    <w:p w14:paraId="333C2849" w14:textId="77777777" w:rsidR="0007191A" w:rsidRDefault="0007191A" w:rsidP="0007191A">
      <w:pPr>
        <w:pStyle w:val="af7"/>
      </w:pPr>
    </w:p>
    <w:p w14:paraId="25E2385C" w14:textId="77777777" w:rsidR="0007191A" w:rsidRDefault="0007191A" w:rsidP="0007191A">
      <w:pPr>
        <w:pStyle w:val="af7"/>
      </w:pPr>
      <w:r>
        <w:t xml:space="preserve">  ZKARD ();                                       /* запоминание псевдоопе- */</w:t>
      </w:r>
    </w:p>
    <w:p w14:paraId="7298F1F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рации                  */</w:t>
      </w:r>
    </w:p>
    <w:p w14:paraId="70879B0C" w14:textId="77777777" w:rsidR="0007191A" w:rsidRDefault="0007191A" w:rsidP="0007191A">
      <w:pPr>
        <w:pStyle w:val="af7"/>
      </w:pPr>
    </w:p>
    <w:p w14:paraId="1D540130" w14:textId="77777777" w:rsidR="0007191A" w:rsidRDefault="0007191A" w:rsidP="0007191A">
      <w:pPr>
        <w:pStyle w:val="af7"/>
      </w:pPr>
      <w:r>
        <w:t xml:space="preserve">  return 0;                                       /* завершение программы   */</w:t>
      </w:r>
    </w:p>
    <w:p w14:paraId="3ABE6295" w14:textId="77777777" w:rsidR="0007191A" w:rsidRDefault="0007191A" w:rsidP="0007191A">
      <w:pPr>
        <w:pStyle w:val="af7"/>
      </w:pPr>
      <w:r>
        <w:t xml:space="preserve"> }</w:t>
      </w:r>
    </w:p>
    <w:p w14:paraId="34D8C74B" w14:textId="77777777" w:rsidR="0007191A" w:rsidRDefault="0007191A" w:rsidP="0007191A">
      <w:pPr>
        <w:pStyle w:val="af7"/>
      </w:pPr>
    </w:p>
    <w:p w14:paraId="7B6267ED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0939ED95" w14:textId="77777777" w:rsidR="0007191A" w:rsidRDefault="0007191A" w:rsidP="0007191A">
      <w:pPr>
        <w:pStyle w:val="af7"/>
      </w:pPr>
    </w:p>
    <w:p w14:paraId="0E5C119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7D1CC5D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53DEDB7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OPA на вто-*/</w:t>
      </w:r>
    </w:p>
    <w:p w14:paraId="27954E2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25E3E85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OPA - "операт.присваи- */</w:t>
      </w:r>
    </w:p>
    <w:p w14:paraId="33541D1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вания арифметический   */</w:t>
      </w:r>
    </w:p>
    <w:p w14:paraId="3CED58B2" w14:textId="77777777" w:rsidR="0007191A" w:rsidRDefault="0007191A" w:rsidP="0007191A">
      <w:pPr>
        <w:pStyle w:val="af7"/>
      </w:pPr>
    </w:p>
    <w:p w14:paraId="78706DDE" w14:textId="77777777" w:rsidR="0007191A" w:rsidRDefault="0007191A" w:rsidP="0007191A">
      <w:pPr>
        <w:pStyle w:val="af7"/>
      </w:pPr>
      <w:r>
        <w:t>int OPA2 ()</w:t>
      </w:r>
    </w:p>
    <w:p w14:paraId="0C33C940" w14:textId="77777777" w:rsidR="0007191A" w:rsidRDefault="0007191A" w:rsidP="0007191A">
      <w:pPr>
        <w:pStyle w:val="af7"/>
      </w:pPr>
      <w:r>
        <w:t xml:space="preserve"> {</w:t>
      </w:r>
    </w:p>
    <w:p w14:paraId="39BC496F" w14:textId="77777777" w:rsidR="0007191A" w:rsidRDefault="0007191A" w:rsidP="0007191A">
      <w:pPr>
        <w:pStyle w:val="af7"/>
      </w:pPr>
      <w:r>
        <w:t xml:space="preserve">  int i;</w:t>
      </w:r>
    </w:p>
    <w:p w14:paraId="0759EF1C" w14:textId="77777777" w:rsidR="0007191A" w:rsidRDefault="0007191A" w:rsidP="0007191A">
      <w:pPr>
        <w:pStyle w:val="af7"/>
      </w:pPr>
    </w:p>
    <w:p w14:paraId="2036B919" w14:textId="77777777" w:rsidR="0007191A" w:rsidRDefault="0007191A" w:rsidP="0007191A">
      <w:pPr>
        <w:pStyle w:val="af7"/>
      </w:pPr>
      <w:r>
        <w:t xml:space="preserve">  FORM ();                                        /*форматируем ПЛ1-оператор*/</w:t>
      </w:r>
    </w:p>
    <w:p w14:paraId="6E67C93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/*присваивания арифметич. */</w:t>
      </w:r>
    </w:p>
    <w:p w14:paraId="1E9E908E" w14:textId="77777777" w:rsidR="0007191A" w:rsidRDefault="0007191A" w:rsidP="0007191A">
      <w:pPr>
        <w:pStyle w:val="af7"/>
      </w:pPr>
    </w:p>
    <w:p w14:paraId="441C6822" w14:textId="77777777" w:rsidR="0007191A" w:rsidRDefault="0007191A" w:rsidP="0007191A">
      <w:pPr>
        <w:pStyle w:val="af7"/>
      </w:pPr>
      <w:r>
        <w:t xml:space="preserve">  for ( i = 0; i &lt; ISYM; i++ )</w:t>
      </w:r>
    </w:p>
    <w:p w14:paraId="10D3C44F" w14:textId="77777777" w:rsidR="0007191A" w:rsidRDefault="0007191A" w:rsidP="0007191A">
      <w:pPr>
        <w:pStyle w:val="af7"/>
      </w:pPr>
      <w:r>
        <w:t xml:space="preserve">   {                                              /* если идентификатор пра-*/</w:t>
      </w:r>
    </w:p>
    <w:p w14:paraId="271ECA0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вой части оператора оп-*/</w:t>
      </w:r>
    </w:p>
    <w:p w14:paraId="6338C196" w14:textId="77777777" w:rsidR="0007191A" w:rsidRDefault="0007191A" w:rsidP="0007191A">
      <w:pPr>
        <w:pStyle w:val="af7"/>
      </w:pPr>
      <w:r>
        <w:t xml:space="preserve">    if ( !strcmp ( SYM [i].NAME, FORMT [0] )  &amp;&amp;  /* ределен ранее через    */</w:t>
      </w:r>
    </w:p>
    <w:p w14:paraId="136771EF" w14:textId="77777777" w:rsidR="0007191A" w:rsidRDefault="0007191A" w:rsidP="0007191A">
      <w:pPr>
        <w:pStyle w:val="af7"/>
      </w:pPr>
      <w:r>
        <w:tab/>
        <w:t xml:space="preserve"> strlen ( SYM [i].NAME ) ==               /* оператор DCL, то:      */</w:t>
      </w:r>
    </w:p>
    <w:p w14:paraId="028A9A85" w14:textId="77777777" w:rsidR="0007191A" w:rsidRDefault="0007191A" w:rsidP="0007191A">
      <w:pPr>
        <w:pStyle w:val="af7"/>
      </w:pPr>
      <w:r>
        <w:tab/>
      </w:r>
      <w:r>
        <w:tab/>
      </w:r>
      <w:r>
        <w:tab/>
        <w:t xml:space="preserve">     strlen ( FORMT [0] )</w:t>
      </w:r>
    </w:p>
    <w:p w14:paraId="1A5698BD" w14:textId="77777777" w:rsidR="0007191A" w:rsidRDefault="0007191A" w:rsidP="0007191A">
      <w:pPr>
        <w:pStyle w:val="af7"/>
      </w:pPr>
      <w:r>
        <w:t xml:space="preserve">       )</w:t>
      </w:r>
    </w:p>
    <w:p w14:paraId="072E5BE3" w14:textId="77777777" w:rsidR="0007191A" w:rsidRDefault="0007191A" w:rsidP="0007191A">
      <w:pPr>
        <w:pStyle w:val="af7"/>
      </w:pPr>
      <w:r>
        <w:t xml:space="preserve">       {</w:t>
      </w:r>
    </w:p>
    <w:p w14:paraId="1887DA0D" w14:textId="77777777" w:rsidR="0007191A" w:rsidRDefault="0007191A" w:rsidP="0007191A">
      <w:pPr>
        <w:pStyle w:val="af7"/>
      </w:pPr>
      <w:r>
        <w:tab/>
        <w:t xml:space="preserve">  if ( SYM [i].TYPE == 'B' )              /* если этот идентификатор*/</w:t>
      </w:r>
    </w:p>
    <w:p w14:paraId="2EC4DC3F" w14:textId="77777777" w:rsidR="0007191A" w:rsidRDefault="0007191A" w:rsidP="0007191A">
      <w:pPr>
        <w:pStyle w:val="af7"/>
      </w:pPr>
      <w:r>
        <w:tab/>
        <w:t xml:space="preserve">   {                                      /* имеет тип bin fixed,то:*/</w:t>
      </w:r>
    </w:p>
    <w:p w14:paraId="51422737" w14:textId="77777777" w:rsidR="0007191A" w:rsidRDefault="0007191A" w:rsidP="0007191A">
      <w:pPr>
        <w:pStyle w:val="af7"/>
      </w:pPr>
    </w:p>
    <w:p w14:paraId="71E74A03" w14:textId="77777777" w:rsidR="0007191A" w:rsidRDefault="0007191A" w:rsidP="0007191A">
      <w:pPr>
        <w:pStyle w:val="af7"/>
      </w:pPr>
      <w:r>
        <w:tab/>
        <w:t xml:space="preserve">    if ( strcmp ( SYM [i].RAZR, "15" )    /* если bin fixed (15),то:*/</w:t>
      </w:r>
    </w:p>
    <w:p w14:paraId="510F378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  &lt;= 0 )</w:t>
      </w:r>
    </w:p>
    <w:p w14:paraId="4FD2C369" w14:textId="77777777" w:rsidR="0007191A" w:rsidRDefault="0007191A" w:rsidP="0007191A">
      <w:pPr>
        <w:pStyle w:val="af7"/>
      </w:pPr>
      <w:r>
        <w:tab/>
        <w:t xml:space="preserve">     memcpy ( ASS_CARD._BUFCARD.OPERAC,   /* сформировать команду   */</w:t>
      </w:r>
    </w:p>
    <w:p w14:paraId="639F6CE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  <w:t xml:space="preserve">       "STH", 3 );/* записи полуслова       */</w:t>
      </w:r>
    </w:p>
    <w:p w14:paraId="7621F158" w14:textId="77777777" w:rsidR="0007191A" w:rsidRDefault="0007191A" w:rsidP="0007191A">
      <w:pPr>
        <w:pStyle w:val="af7"/>
      </w:pPr>
    </w:p>
    <w:p w14:paraId="0F34C0D9" w14:textId="77777777" w:rsidR="0007191A" w:rsidRDefault="0007191A" w:rsidP="0007191A">
      <w:pPr>
        <w:pStyle w:val="af7"/>
      </w:pPr>
      <w:r>
        <w:tab/>
        <w:t xml:space="preserve">    else                                  /* иначе:                 */</w:t>
      </w:r>
    </w:p>
    <w:p w14:paraId="75D6EC51" w14:textId="77777777" w:rsidR="0007191A" w:rsidRDefault="0007191A" w:rsidP="0007191A">
      <w:pPr>
        <w:pStyle w:val="af7"/>
      </w:pPr>
      <w:r>
        <w:tab/>
        <w:t xml:space="preserve">     memcpy ( ASS_CARD._BUFCARD.OPERAC,   /* команду записи слова   */</w:t>
      </w:r>
    </w:p>
    <w:p w14:paraId="5134D51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>"ST", 2 );</w:t>
      </w:r>
    </w:p>
    <w:p w14:paraId="72DEA78B" w14:textId="77777777" w:rsidR="0007191A" w:rsidRDefault="0007191A" w:rsidP="0007191A">
      <w:pPr>
        <w:pStyle w:val="af7"/>
      </w:pPr>
    </w:p>
    <w:p w14:paraId="62CE6C71" w14:textId="77777777" w:rsidR="0007191A" w:rsidRDefault="0007191A" w:rsidP="0007191A">
      <w:pPr>
        <w:pStyle w:val="af7"/>
      </w:pPr>
      <w:r>
        <w:tab/>
        <w:t xml:space="preserve">    strcpy ( ASS_CARD._BUFCARD.OPERAND,   /*       доформировать    */</w:t>
      </w:r>
    </w:p>
    <w:p w14:paraId="2423091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>"RRAB," );/*          операнды      */</w:t>
      </w:r>
    </w:p>
    <w:p w14:paraId="6F206941" w14:textId="77777777" w:rsidR="0007191A" w:rsidRDefault="0007191A" w:rsidP="0007191A">
      <w:pPr>
        <w:pStyle w:val="af7"/>
      </w:pPr>
    </w:p>
    <w:p w14:paraId="4972E1C4" w14:textId="77777777" w:rsidR="0007191A" w:rsidRDefault="0007191A" w:rsidP="0007191A">
      <w:pPr>
        <w:pStyle w:val="af7"/>
      </w:pPr>
      <w:r>
        <w:tab/>
        <w:t xml:space="preserve">    strcat ( ASS_CARD._BUFCARD.OPERAND,   /*           команды      */</w:t>
      </w:r>
    </w:p>
    <w:p w14:paraId="574BFF7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  <w:t xml:space="preserve">      FORMT [0]) ;</w:t>
      </w:r>
    </w:p>
    <w:p w14:paraId="19950560" w14:textId="77777777" w:rsidR="0007191A" w:rsidRDefault="0007191A" w:rsidP="0007191A">
      <w:pPr>
        <w:pStyle w:val="af7"/>
      </w:pPr>
    </w:p>
    <w:p w14:paraId="04FBF8BD" w14:textId="77777777" w:rsidR="0007191A" w:rsidRDefault="0007191A" w:rsidP="0007191A">
      <w:pPr>
        <w:pStyle w:val="af7"/>
      </w:pPr>
      <w:r>
        <w:tab/>
        <w:t xml:space="preserve">    ASS_CARD._BUFCARD.OPERAND [ strlen    /*              и         */</w:t>
      </w:r>
    </w:p>
    <w:p w14:paraId="51821B5D" w14:textId="77777777" w:rsidR="0007191A" w:rsidRDefault="0007191A" w:rsidP="0007191A">
      <w:pPr>
        <w:pStyle w:val="af7"/>
      </w:pPr>
      <w:r>
        <w:tab/>
        <w:t xml:space="preserve">    ( ASS_CARD._BUFCARD.OPERAND ) ] = ' ';</w:t>
      </w:r>
    </w:p>
    <w:p w14:paraId="07609B2D" w14:textId="77777777" w:rsidR="0007191A" w:rsidRDefault="0007191A" w:rsidP="0007191A">
      <w:pPr>
        <w:pStyle w:val="af7"/>
      </w:pPr>
    </w:p>
    <w:p w14:paraId="202DBF67" w14:textId="77777777" w:rsidR="0007191A" w:rsidRDefault="0007191A" w:rsidP="0007191A">
      <w:pPr>
        <w:pStyle w:val="af7"/>
      </w:pPr>
      <w:r>
        <w:tab/>
        <w:t xml:space="preserve">    memcpy ( ASS_CARD._BUFCARD.COMM,      /* построчный коментарий  */</w:t>
      </w:r>
    </w:p>
    <w:p w14:paraId="161492C9" w14:textId="77777777" w:rsidR="0007191A" w:rsidRDefault="0007191A" w:rsidP="0007191A">
      <w:pPr>
        <w:pStyle w:val="af7"/>
      </w:pPr>
      <w:r>
        <w:tab/>
        <w:t xml:space="preserve">    "Формирование значения арифм.выражения",</w:t>
      </w:r>
    </w:p>
    <w:p w14:paraId="2E4FDD9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  <w:t xml:space="preserve">     37 );</w:t>
      </w:r>
    </w:p>
    <w:p w14:paraId="48F5E3DE" w14:textId="77777777" w:rsidR="0007191A" w:rsidRDefault="0007191A" w:rsidP="0007191A">
      <w:pPr>
        <w:pStyle w:val="af7"/>
      </w:pPr>
      <w:r>
        <w:tab/>
        <w:t xml:space="preserve">    ZKARD ();                             /* запомнить операцию     */</w:t>
      </w:r>
    </w:p>
    <w:p w14:paraId="1C33A3F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Ассемблера  и          */</w:t>
      </w:r>
    </w:p>
    <w:p w14:paraId="04257520" w14:textId="77777777" w:rsidR="0007191A" w:rsidRDefault="0007191A" w:rsidP="0007191A">
      <w:pPr>
        <w:pStyle w:val="af7"/>
      </w:pPr>
      <w:r>
        <w:tab/>
        <w:t xml:space="preserve">    return 0;                             /* завершить программу    */</w:t>
      </w:r>
    </w:p>
    <w:p w14:paraId="2C0B09EB" w14:textId="77777777" w:rsidR="0007191A" w:rsidRDefault="0007191A" w:rsidP="0007191A">
      <w:pPr>
        <w:pStyle w:val="af7"/>
      </w:pPr>
      <w:r>
        <w:tab/>
        <w:t xml:space="preserve">   }</w:t>
      </w:r>
    </w:p>
    <w:p w14:paraId="3E88462D" w14:textId="77777777" w:rsidR="0007191A" w:rsidRDefault="0007191A" w:rsidP="0007191A">
      <w:pPr>
        <w:pStyle w:val="af7"/>
      </w:pPr>
    </w:p>
    <w:p w14:paraId="0CF902F8" w14:textId="77777777" w:rsidR="0007191A" w:rsidRDefault="0007191A" w:rsidP="0007191A">
      <w:pPr>
        <w:pStyle w:val="af7"/>
      </w:pPr>
      <w:r>
        <w:tab/>
        <w:t xml:space="preserve">  else                                    /* если идентификатор не  */</w:t>
      </w:r>
    </w:p>
    <w:p w14:paraId="47F396A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имеет тип bin fixed,то:*/</w:t>
      </w:r>
    </w:p>
    <w:p w14:paraId="66E80F43" w14:textId="77777777" w:rsidR="0007191A" w:rsidRDefault="0007191A" w:rsidP="0007191A">
      <w:pPr>
        <w:pStyle w:val="af7"/>
      </w:pPr>
      <w:r>
        <w:tab/>
        <w:t xml:space="preserve">   return 3;                              /* завершение с диагности-*/</w:t>
      </w:r>
    </w:p>
    <w:p w14:paraId="6F9E61D1" w14:textId="77777777" w:rsidR="0007191A" w:rsidRDefault="0007191A" w:rsidP="0007191A">
      <w:pPr>
        <w:pStyle w:val="af7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/* кой ошибки             */</w:t>
      </w:r>
    </w:p>
    <w:p w14:paraId="2A1B7F05" w14:textId="77777777" w:rsidR="0007191A" w:rsidRDefault="0007191A" w:rsidP="0007191A">
      <w:pPr>
        <w:pStyle w:val="af7"/>
      </w:pPr>
      <w:r>
        <w:t xml:space="preserve">       }</w:t>
      </w:r>
    </w:p>
    <w:p w14:paraId="7BE4B276" w14:textId="77777777" w:rsidR="0007191A" w:rsidRDefault="0007191A" w:rsidP="0007191A">
      <w:pPr>
        <w:pStyle w:val="af7"/>
      </w:pPr>
      <w:r>
        <w:t xml:space="preserve">   }</w:t>
      </w:r>
    </w:p>
    <w:p w14:paraId="0F9F5C4B" w14:textId="77777777" w:rsidR="0007191A" w:rsidRDefault="0007191A" w:rsidP="0007191A">
      <w:pPr>
        <w:pStyle w:val="af7"/>
      </w:pPr>
      <w:r>
        <w:t xml:space="preserve">  return 4;                                       /* если идентификатор ра- */</w:t>
      </w:r>
    </w:p>
    <w:p w14:paraId="6FA473C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нее не определен через */</w:t>
      </w:r>
    </w:p>
    <w:p w14:paraId="12FB4F0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ПЛ1-оператор DCL,то за-*/</w:t>
      </w:r>
    </w:p>
    <w:p w14:paraId="4E14559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вершение с диагностикой*/</w:t>
      </w:r>
    </w:p>
    <w:p w14:paraId="7D24D16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ошибки                 */</w:t>
      </w:r>
    </w:p>
    <w:p w14:paraId="0882622B" w14:textId="77777777" w:rsidR="0007191A" w:rsidRDefault="0007191A" w:rsidP="0007191A">
      <w:pPr>
        <w:pStyle w:val="af7"/>
      </w:pPr>
    </w:p>
    <w:p w14:paraId="0CFCC7F1" w14:textId="77777777" w:rsidR="0007191A" w:rsidRDefault="0007191A" w:rsidP="0007191A">
      <w:pPr>
        <w:pStyle w:val="af7"/>
      </w:pPr>
      <w:r>
        <w:t xml:space="preserve"> }</w:t>
      </w:r>
    </w:p>
    <w:p w14:paraId="588F247E" w14:textId="77777777" w:rsidR="0007191A" w:rsidRDefault="0007191A" w:rsidP="0007191A">
      <w:pPr>
        <w:pStyle w:val="af7"/>
      </w:pPr>
    </w:p>
    <w:p w14:paraId="0677DB9B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3F307704" w14:textId="77777777" w:rsidR="0007191A" w:rsidRDefault="0007191A" w:rsidP="0007191A">
      <w:pPr>
        <w:pStyle w:val="af7"/>
      </w:pPr>
    </w:p>
    <w:p w14:paraId="4152A6A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1AD0121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3B5393E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OPR на вто-*/</w:t>
      </w:r>
    </w:p>
    <w:p w14:paraId="105E466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0BBEF74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OPR - "операт.ПЛ1-PROC"*/</w:t>
      </w:r>
    </w:p>
    <w:p w14:paraId="3821BBFB" w14:textId="77777777" w:rsidR="0007191A" w:rsidRDefault="0007191A" w:rsidP="0007191A">
      <w:pPr>
        <w:pStyle w:val="af7"/>
      </w:pPr>
    </w:p>
    <w:p w14:paraId="01356DD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программа    формирует */</w:t>
      </w:r>
    </w:p>
    <w:p w14:paraId="79C2B86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пролог ассемблеровского*/</w:t>
      </w:r>
    </w:p>
    <w:p w14:paraId="3E291A3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эквивалента  исходной  */</w:t>
      </w:r>
    </w:p>
    <w:p w14:paraId="49DF8A6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ПЛ1-программы          */</w:t>
      </w:r>
    </w:p>
    <w:p w14:paraId="1FCE0DEE" w14:textId="77777777" w:rsidR="0007191A" w:rsidRDefault="0007191A" w:rsidP="0007191A">
      <w:pPr>
        <w:pStyle w:val="af7"/>
      </w:pPr>
      <w:r>
        <w:t>int OPR2 ()</w:t>
      </w:r>
    </w:p>
    <w:p w14:paraId="3EF91BE2" w14:textId="77777777" w:rsidR="0007191A" w:rsidRDefault="0007191A" w:rsidP="0007191A">
      <w:pPr>
        <w:pStyle w:val="af7"/>
      </w:pPr>
      <w:r>
        <w:t xml:space="preserve"> {</w:t>
      </w:r>
    </w:p>
    <w:p w14:paraId="75AF7E52" w14:textId="77777777" w:rsidR="0007191A" w:rsidRDefault="0007191A" w:rsidP="0007191A">
      <w:pPr>
        <w:pStyle w:val="af7"/>
      </w:pPr>
      <w:r>
        <w:t xml:space="preserve">  char i = 0;</w:t>
      </w:r>
    </w:p>
    <w:p w14:paraId="688E0C18" w14:textId="77777777" w:rsidR="0007191A" w:rsidRDefault="0007191A" w:rsidP="0007191A">
      <w:pPr>
        <w:pStyle w:val="af7"/>
      </w:pPr>
      <w:r>
        <w:t xml:space="preserve">  FORM ();                                        /* форматируем оператор   */</w:t>
      </w:r>
    </w:p>
    <w:p w14:paraId="2C72DBB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ПЛ1 - "начало процедур-*/</w:t>
      </w:r>
    </w:p>
    <w:p w14:paraId="4D64FED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ного блока"            */</w:t>
      </w:r>
    </w:p>
    <w:p w14:paraId="36921AE9" w14:textId="77777777" w:rsidR="0007191A" w:rsidRDefault="0007191A" w:rsidP="0007191A">
      <w:pPr>
        <w:pStyle w:val="af7"/>
      </w:pPr>
      <w:r>
        <w:t xml:space="preserve">  while ( FORMT [0][i] != '\x0' )</w:t>
      </w:r>
    </w:p>
    <w:p w14:paraId="1E1F2015" w14:textId="77777777" w:rsidR="0007191A" w:rsidRDefault="0007191A" w:rsidP="0007191A">
      <w:pPr>
        <w:pStyle w:val="af7"/>
      </w:pPr>
      <w:r>
        <w:t xml:space="preserve">   ASS_CARD._BUFCARD.METKA [i++] = FORMT [0][i];  /* нулевой терм используем*/</w:t>
      </w:r>
    </w:p>
    <w:p w14:paraId="2B1E8B6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как метку в START-псев-*/</w:t>
      </w:r>
    </w:p>
    <w:p w14:paraId="4DD632E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дооперации Ассемблера  */</w:t>
      </w:r>
    </w:p>
    <w:p w14:paraId="2D6C7F65" w14:textId="77777777" w:rsidR="0007191A" w:rsidRDefault="0007191A" w:rsidP="0007191A">
      <w:pPr>
        <w:pStyle w:val="af7"/>
      </w:pPr>
    </w:p>
    <w:p w14:paraId="3660229A" w14:textId="77777777" w:rsidR="0007191A" w:rsidRDefault="0007191A" w:rsidP="0007191A">
      <w:pPr>
        <w:pStyle w:val="af7"/>
      </w:pPr>
      <w:r>
        <w:t xml:space="preserve">  memcpy ( ASS_CARD._BUFCARD.OPERAC, "START", 5 );/* достраиваем код и опе- */</w:t>
      </w:r>
    </w:p>
    <w:p w14:paraId="211C50C7" w14:textId="77777777" w:rsidR="0007191A" w:rsidRDefault="0007191A" w:rsidP="0007191A">
      <w:pPr>
        <w:pStyle w:val="af7"/>
      </w:pPr>
      <w:r>
        <w:t xml:space="preserve">  memcpy ( ASS_CARD._BUFCARD.OPERAND, "0", 1 );   /* ранды  в  START-псевдо-*/</w:t>
      </w:r>
    </w:p>
    <w:p w14:paraId="5653AC2C" w14:textId="77777777" w:rsidR="0007191A" w:rsidRDefault="0007191A" w:rsidP="0007191A">
      <w:pPr>
        <w:pStyle w:val="af7"/>
      </w:pPr>
      <w:r>
        <w:t xml:space="preserve">  memcpy ( ASS_CARD._BUFCARD.COMM,                /* операции Ассемблера    */</w:t>
      </w:r>
    </w:p>
    <w:p w14:paraId="6300F191" w14:textId="77777777" w:rsidR="0007191A" w:rsidRDefault="0007191A" w:rsidP="0007191A">
      <w:pPr>
        <w:pStyle w:val="af7"/>
      </w:pPr>
      <w:r>
        <w:tab/>
      </w:r>
      <w:r>
        <w:tab/>
        <w:t xml:space="preserve">      "Начало программы", 16 );</w:t>
      </w:r>
    </w:p>
    <w:p w14:paraId="364042DC" w14:textId="77777777" w:rsidR="0007191A" w:rsidRDefault="0007191A" w:rsidP="0007191A">
      <w:pPr>
        <w:pStyle w:val="af7"/>
      </w:pPr>
      <w:r>
        <w:t xml:space="preserve">  ZKARD ();                                       /* запоминаем карту Ассем-*/</w:t>
      </w:r>
    </w:p>
    <w:p w14:paraId="5A51BD1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блера                  */</w:t>
      </w:r>
    </w:p>
    <w:p w14:paraId="0CCF62DD" w14:textId="77777777" w:rsidR="0007191A" w:rsidRDefault="0007191A" w:rsidP="0007191A">
      <w:pPr>
        <w:pStyle w:val="af7"/>
      </w:pPr>
    </w:p>
    <w:p w14:paraId="0B106D6A" w14:textId="77777777" w:rsidR="0007191A" w:rsidRDefault="0007191A" w:rsidP="0007191A">
      <w:pPr>
        <w:pStyle w:val="af7"/>
      </w:pPr>
      <w:r>
        <w:t xml:space="preserve">  memcpy ( ASS_CARD._BUFCARD.OPERAC, "BALR", 4 ); /* формируем BALR-операцию*/</w:t>
      </w:r>
    </w:p>
    <w:p w14:paraId="104226AB" w14:textId="77777777" w:rsidR="0007191A" w:rsidRDefault="0007191A" w:rsidP="0007191A">
      <w:pPr>
        <w:pStyle w:val="af7"/>
      </w:pPr>
      <w:r>
        <w:t xml:space="preserve">  memcpy ( ASS_CARD._BUFCARD.OPERAND,             /* Ассемблера             */</w:t>
      </w:r>
    </w:p>
    <w:p w14:paraId="54D2399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  <w:t xml:space="preserve">  "RBASE,0", 7 );</w:t>
      </w:r>
    </w:p>
    <w:p w14:paraId="1FF792DF" w14:textId="77777777" w:rsidR="0007191A" w:rsidRDefault="0007191A" w:rsidP="0007191A">
      <w:pPr>
        <w:pStyle w:val="af7"/>
      </w:pPr>
      <w:r>
        <w:t xml:space="preserve">  memcpy ( ASS_CARD._BUFCARD.COMM,</w:t>
      </w:r>
    </w:p>
    <w:p w14:paraId="77CA4003" w14:textId="77777777" w:rsidR="0007191A" w:rsidRDefault="0007191A" w:rsidP="0007191A">
      <w:pPr>
        <w:pStyle w:val="af7"/>
      </w:pPr>
      <w:r>
        <w:tab/>
      </w:r>
      <w:r>
        <w:tab/>
        <w:t xml:space="preserve">  "Загрузить регистр базы", 22 );</w:t>
      </w:r>
    </w:p>
    <w:p w14:paraId="2506AC7A" w14:textId="77777777" w:rsidR="0007191A" w:rsidRDefault="0007191A" w:rsidP="0007191A">
      <w:pPr>
        <w:pStyle w:val="af7"/>
      </w:pPr>
      <w:r>
        <w:t xml:space="preserve">  ZKARD ();                                       /* и запоминаем ее        */</w:t>
      </w:r>
    </w:p>
    <w:p w14:paraId="0C1381B1" w14:textId="77777777" w:rsidR="0007191A" w:rsidRDefault="0007191A" w:rsidP="0007191A">
      <w:pPr>
        <w:pStyle w:val="af7"/>
      </w:pPr>
    </w:p>
    <w:p w14:paraId="63630DB5" w14:textId="77777777" w:rsidR="0007191A" w:rsidRDefault="0007191A" w:rsidP="0007191A">
      <w:pPr>
        <w:pStyle w:val="af7"/>
      </w:pPr>
      <w:r>
        <w:t xml:space="preserve">  memcpy ( ASS_CARD._BUFCARD.OPERAC, "USING", 5 );/* формируем USING-псевдо-*/</w:t>
      </w:r>
    </w:p>
    <w:p w14:paraId="6A11D19C" w14:textId="77777777" w:rsidR="0007191A" w:rsidRDefault="0007191A" w:rsidP="0007191A">
      <w:pPr>
        <w:pStyle w:val="af7"/>
      </w:pPr>
      <w:r>
        <w:t xml:space="preserve">  memcpy ( ASS_CARD._BUFCARD.OPERAND,             /* операцию Ассемблера    */</w:t>
      </w:r>
    </w:p>
    <w:p w14:paraId="48A34D5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  <w:t xml:space="preserve">   "*,RBASE", 7 );</w:t>
      </w:r>
    </w:p>
    <w:p w14:paraId="3BDB3CF4" w14:textId="77777777" w:rsidR="0007191A" w:rsidRDefault="0007191A" w:rsidP="0007191A">
      <w:pPr>
        <w:pStyle w:val="af7"/>
      </w:pPr>
      <w:r>
        <w:t xml:space="preserve">  memcpy ( ASS_CARD._BUFCARD.COMM,</w:t>
      </w:r>
    </w:p>
    <w:p w14:paraId="64BE2C83" w14:textId="77777777" w:rsidR="0007191A" w:rsidRDefault="0007191A" w:rsidP="0007191A">
      <w:pPr>
        <w:pStyle w:val="af7"/>
      </w:pPr>
      <w:r>
        <w:tab/>
      </w:r>
      <w:r>
        <w:tab/>
        <w:t xml:space="preserve">  "Назначить регистр базой", 23 );</w:t>
      </w:r>
    </w:p>
    <w:p w14:paraId="6EBE8F8E" w14:textId="77777777" w:rsidR="0007191A" w:rsidRDefault="0007191A" w:rsidP="0007191A">
      <w:pPr>
        <w:pStyle w:val="af7"/>
      </w:pPr>
      <w:r>
        <w:t xml:space="preserve">  ZKARD ();                                       /* и запоминаем ее        */</w:t>
      </w:r>
    </w:p>
    <w:p w14:paraId="1F961EFE" w14:textId="77777777" w:rsidR="0007191A" w:rsidRDefault="0007191A" w:rsidP="0007191A">
      <w:pPr>
        <w:pStyle w:val="af7"/>
      </w:pPr>
    </w:p>
    <w:p w14:paraId="5D2FB908" w14:textId="77777777" w:rsidR="0007191A" w:rsidRDefault="0007191A" w:rsidP="0007191A">
      <w:pPr>
        <w:pStyle w:val="af7"/>
      </w:pPr>
      <w:r>
        <w:t xml:space="preserve">  return 0;                                       /* завершить подпрограмму */</w:t>
      </w:r>
    </w:p>
    <w:p w14:paraId="0ADA620B" w14:textId="77777777" w:rsidR="0007191A" w:rsidRDefault="0007191A" w:rsidP="0007191A">
      <w:pPr>
        <w:pStyle w:val="af7"/>
      </w:pPr>
      <w:r>
        <w:t xml:space="preserve"> }</w:t>
      </w:r>
    </w:p>
    <w:p w14:paraId="76EFF651" w14:textId="77777777" w:rsidR="0007191A" w:rsidRDefault="0007191A" w:rsidP="0007191A">
      <w:pPr>
        <w:pStyle w:val="af7"/>
      </w:pPr>
    </w:p>
    <w:p w14:paraId="6EC975B6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41B5C3B9" w14:textId="77777777" w:rsidR="0007191A" w:rsidRDefault="0007191A" w:rsidP="0007191A">
      <w:pPr>
        <w:pStyle w:val="af7"/>
      </w:pPr>
    </w:p>
    <w:p w14:paraId="75226CB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44B29B6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12FF908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PRO на вто-*/</w:t>
      </w:r>
    </w:p>
    <w:p w14:paraId="7157B4D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4CC2D38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PRO - "программа"      */</w:t>
      </w:r>
    </w:p>
    <w:p w14:paraId="693AFB39" w14:textId="77777777" w:rsidR="0007191A" w:rsidRDefault="0007191A" w:rsidP="0007191A">
      <w:pPr>
        <w:pStyle w:val="af7"/>
      </w:pPr>
    </w:p>
    <w:p w14:paraId="16C4B797" w14:textId="77777777" w:rsidR="0007191A" w:rsidRDefault="0007191A" w:rsidP="0007191A">
      <w:pPr>
        <w:pStyle w:val="af7"/>
      </w:pPr>
      <w:r>
        <w:t>int PRO2 ()                                       /*прогр.формирует выходной*/</w:t>
      </w:r>
    </w:p>
    <w:p w14:paraId="13C3D554" w14:textId="77777777" w:rsidR="0007191A" w:rsidRDefault="0007191A" w:rsidP="0007191A">
      <w:pPr>
        <w:pStyle w:val="af7"/>
      </w:pPr>
      <w:r>
        <w:t xml:space="preserve"> {                                                /*файл                    */</w:t>
      </w:r>
    </w:p>
    <w:p w14:paraId="5ADBB734" w14:textId="77777777" w:rsidR="0007191A" w:rsidRDefault="0007191A" w:rsidP="0007191A">
      <w:pPr>
        <w:pStyle w:val="af7"/>
      </w:pPr>
    </w:p>
    <w:p w14:paraId="3A102EDE" w14:textId="77777777" w:rsidR="0007191A" w:rsidRDefault="0007191A" w:rsidP="0007191A">
      <w:pPr>
        <w:pStyle w:val="af7"/>
      </w:pPr>
      <w:r>
        <w:t xml:space="preserve">  FILE *fp;                                       /*набор                   */</w:t>
      </w:r>
    </w:p>
    <w:p w14:paraId="19E2C07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/*рабочих                 */</w:t>
      </w:r>
    </w:p>
    <w:p w14:paraId="2AFF139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/*переменных              */</w:t>
      </w:r>
    </w:p>
    <w:p w14:paraId="16A03B37" w14:textId="77777777" w:rsidR="0007191A" w:rsidRDefault="0007191A" w:rsidP="0007191A">
      <w:pPr>
        <w:pStyle w:val="af7"/>
      </w:pPr>
    </w:p>
    <w:p w14:paraId="1C0C63E8" w14:textId="77777777" w:rsidR="0007191A" w:rsidRDefault="0007191A" w:rsidP="0007191A">
      <w:pPr>
        <w:pStyle w:val="af7"/>
      </w:pPr>
      <w:r>
        <w:t xml:space="preserve">  strcat ( NFIL , "ass" );                        /*сформировать имя выход- */</w:t>
      </w:r>
    </w:p>
    <w:p w14:paraId="2261743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/*ного файла              */</w:t>
      </w:r>
    </w:p>
    <w:p w14:paraId="0FB4B0B6" w14:textId="77777777" w:rsidR="0007191A" w:rsidRDefault="0007191A" w:rsidP="0007191A">
      <w:pPr>
        <w:pStyle w:val="af7"/>
      </w:pPr>
    </w:p>
    <w:p w14:paraId="21EBEF37" w14:textId="77777777" w:rsidR="0007191A" w:rsidRDefault="0007191A" w:rsidP="0007191A">
      <w:pPr>
        <w:pStyle w:val="af7"/>
      </w:pPr>
      <w:r>
        <w:t xml:space="preserve">  if ( (fp = fopen ( NFIL , "wb" )) == NULL )     /*при неудачн.открыт.ф-ла */</w:t>
      </w:r>
    </w:p>
    <w:p w14:paraId="7344D430" w14:textId="77777777" w:rsidR="0007191A" w:rsidRDefault="0007191A" w:rsidP="0007191A">
      <w:pPr>
        <w:pStyle w:val="af7"/>
      </w:pPr>
      <w:r>
        <w:t xml:space="preserve">   return (7);                                    /* сообщение об ошибке    */</w:t>
      </w:r>
    </w:p>
    <w:p w14:paraId="328D3305" w14:textId="77777777" w:rsidR="0007191A" w:rsidRDefault="0007191A" w:rsidP="0007191A">
      <w:pPr>
        <w:pStyle w:val="af7"/>
      </w:pPr>
    </w:p>
    <w:p w14:paraId="6DEB0AC6" w14:textId="77777777" w:rsidR="0007191A" w:rsidRDefault="0007191A" w:rsidP="0007191A">
      <w:pPr>
        <w:pStyle w:val="af7"/>
      </w:pPr>
      <w:r>
        <w:t xml:space="preserve">  else                                            /*иначе:                  */</w:t>
      </w:r>
    </w:p>
    <w:p w14:paraId="6D094477" w14:textId="77777777" w:rsidR="0007191A" w:rsidRDefault="0007191A" w:rsidP="0007191A">
      <w:pPr>
        <w:pStyle w:val="af7"/>
      </w:pPr>
      <w:r>
        <w:lastRenderedPageBreak/>
        <w:t xml:space="preserve">   fwrite (ASSTXT, 80 , IASSTXT , fp);            /* формируем тело об.файла*/</w:t>
      </w:r>
    </w:p>
    <w:p w14:paraId="179470DC" w14:textId="77777777" w:rsidR="0007191A" w:rsidRDefault="0007191A" w:rsidP="0007191A">
      <w:pPr>
        <w:pStyle w:val="af7"/>
      </w:pPr>
      <w:r>
        <w:t xml:space="preserve">  fclose ( fp );                                  /*закрываем об'ектный файл*/</w:t>
      </w:r>
    </w:p>
    <w:p w14:paraId="34BA637E" w14:textId="77777777" w:rsidR="0007191A" w:rsidRDefault="0007191A" w:rsidP="0007191A">
      <w:pPr>
        <w:pStyle w:val="af7"/>
      </w:pPr>
      <w:r>
        <w:t xml:space="preserve">  return ( 0 );                                   /*завершить полдпрограмму */</w:t>
      </w:r>
    </w:p>
    <w:p w14:paraId="6D879BC2" w14:textId="77777777" w:rsidR="0007191A" w:rsidRDefault="0007191A" w:rsidP="0007191A">
      <w:pPr>
        <w:pStyle w:val="af7"/>
      </w:pPr>
      <w:r>
        <w:t xml:space="preserve"> }</w:t>
      </w:r>
    </w:p>
    <w:p w14:paraId="066F4A28" w14:textId="77777777" w:rsidR="0007191A" w:rsidRDefault="0007191A" w:rsidP="0007191A">
      <w:pPr>
        <w:pStyle w:val="af7"/>
      </w:pPr>
    </w:p>
    <w:p w14:paraId="767C8A90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22DCB2B2" w14:textId="77777777" w:rsidR="0007191A" w:rsidRDefault="0007191A" w:rsidP="0007191A">
      <w:pPr>
        <w:pStyle w:val="af7"/>
      </w:pPr>
    </w:p>
    <w:p w14:paraId="07C01E3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7054361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69ABF1D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RZR на вто-*/</w:t>
      </w:r>
    </w:p>
    <w:p w14:paraId="046984B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5F1568D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RZR - "разрядность"    */</w:t>
      </w:r>
    </w:p>
    <w:p w14:paraId="53643D26" w14:textId="77777777" w:rsidR="0007191A" w:rsidRDefault="0007191A" w:rsidP="0007191A">
      <w:pPr>
        <w:pStyle w:val="af7"/>
      </w:pPr>
    </w:p>
    <w:p w14:paraId="478ABF5C" w14:textId="77777777" w:rsidR="0007191A" w:rsidRDefault="0007191A" w:rsidP="0007191A">
      <w:pPr>
        <w:pStyle w:val="af7"/>
      </w:pPr>
      <w:r>
        <w:t>int RZR2 ()</w:t>
      </w:r>
    </w:p>
    <w:p w14:paraId="30DBFD1F" w14:textId="77777777" w:rsidR="0007191A" w:rsidRDefault="0007191A" w:rsidP="0007191A">
      <w:pPr>
        <w:pStyle w:val="af7"/>
      </w:pPr>
      <w:r>
        <w:t xml:space="preserve"> {</w:t>
      </w:r>
    </w:p>
    <w:p w14:paraId="028A59CB" w14:textId="77777777" w:rsidR="0007191A" w:rsidRDefault="0007191A" w:rsidP="0007191A">
      <w:pPr>
        <w:pStyle w:val="af7"/>
      </w:pPr>
      <w:r>
        <w:t xml:space="preserve">  return 0;</w:t>
      </w:r>
    </w:p>
    <w:p w14:paraId="10A377D2" w14:textId="77777777" w:rsidR="0007191A" w:rsidRDefault="0007191A" w:rsidP="0007191A">
      <w:pPr>
        <w:pStyle w:val="af7"/>
      </w:pPr>
      <w:r>
        <w:t xml:space="preserve"> }</w:t>
      </w:r>
    </w:p>
    <w:p w14:paraId="6A387A2C" w14:textId="77777777" w:rsidR="0007191A" w:rsidRDefault="0007191A" w:rsidP="0007191A">
      <w:pPr>
        <w:pStyle w:val="af7"/>
      </w:pPr>
    </w:p>
    <w:p w14:paraId="13B3D463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74E78ABE" w14:textId="77777777" w:rsidR="0007191A" w:rsidRDefault="0007191A" w:rsidP="0007191A">
      <w:pPr>
        <w:pStyle w:val="af7"/>
      </w:pPr>
    </w:p>
    <w:p w14:paraId="71C27E6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4D7723A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6EA0BF5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TEL на вто-*/</w:t>
      </w:r>
    </w:p>
    <w:p w14:paraId="27D8A95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3DE4846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TEL - "тело программы" */</w:t>
      </w:r>
    </w:p>
    <w:p w14:paraId="02B96168" w14:textId="77777777" w:rsidR="0007191A" w:rsidRDefault="0007191A" w:rsidP="0007191A">
      <w:pPr>
        <w:pStyle w:val="af7"/>
      </w:pPr>
    </w:p>
    <w:p w14:paraId="1CDA8669" w14:textId="77777777" w:rsidR="0007191A" w:rsidRDefault="0007191A" w:rsidP="0007191A">
      <w:pPr>
        <w:pStyle w:val="af7"/>
      </w:pPr>
      <w:r>
        <w:t>int TEL2 ()</w:t>
      </w:r>
    </w:p>
    <w:p w14:paraId="06632365" w14:textId="77777777" w:rsidR="0007191A" w:rsidRDefault="0007191A" w:rsidP="0007191A">
      <w:pPr>
        <w:pStyle w:val="af7"/>
      </w:pPr>
      <w:r>
        <w:t xml:space="preserve"> {</w:t>
      </w:r>
    </w:p>
    <w:p w14:paraId="24519B7B" w14:textId="77777777" w:rsidR="0007191A" w:rsidRDefault="0007191A" w:rsidP="0007191A">
      <w:pPr>
        <w:pStyle w:val="af7"/>
      </w:pPr>
      <w:r>
        <w:t xml:space="preserve">  return 0;</w:t>
      </w:r>
    </w:p>
    <w:p w14:paraId="69C68397" w14:textId="77777777" w:rsidR="0007191A" w:rsidRDefault="0007191A" w:rsidP="0007191A">
      <w:pPr>
        <w:pStyle w:val="af7"/>
      </w:pPr>
      <w:r>
        <w:t xml:space="preserve"> }</w:t>
      </w:r>
    </w:p>
    <w:p w14:paraId="7FB323C0" w14:textId="77777777" w:rsidR="0007191A" w:rsidRDefault="0007191A" w:rsidP="0007191A">
      <w:pPr>
        <w:pStyle w:val="af7"/>
      </w:pPr>
    </w:p>
    <w:p w14:paraId="166F6C2C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4B958B5B" w14:textId="77777777" w:rsidR="0007191A" w:rsidRDefault="0007191A" w:rsidP="0007191A">
      <w:pPr>
        <w:pStyle w:val="af7"/>
      </w:pPr>
    </w:p>
    <w:p w14:paraId="431004D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 р о г р а м м а      */</w:t>
      </w:r>
    </w:p>
    <w:p w14:paraId="589588D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семантич. вычисления   */</w:t>
      </w:r>
    </w:p>
    <w:p w14:paraId="7BAF5B7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нетерминала ZNK на вто-*/</w:t>
      </w:r>
    </w:p>
    <w:p w14:paraId="11541F3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ром проходе.   Здесь   */</w:t>
      </w:r>
    </w:p>
    <w:p w14:paraId="633E9C7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ZNK - "знак операции"  */</w:t>
      </w:r>
    </w:p>
    <w:p w14:paraId="74050AAB" w14:textId="77777777" w:rsidR="0007191A" w:rsidRDefault="0007191A" w:rsidP="0007191A">
      <w:pPr>
        <w:pStyle w:val="af7"/>
      </w:pPr>
    </w:p>
    <w:p w14:paraId="00773DFB" w14:textId="77777777" w:rsidR="0007191A" w:rsidRDefault="0007191A" w:rsidP="0007191A">
      <w:pPr>
        <w:pStyle w:val="af7"/>
      </w:pPr>
      <w:r>
        <w:t>int ZNK2 ()</w:t>
      </w:r>
    </w:p>
    <w:p w14:paraId="79918366" w14:textId="77777777" w:rsidR="0007191A" w:rsidRDefault="0007191A" w:rsidP="0007191A">
      <w:pPr>
        <w:pStyle w:val="af7"/>
      </w:pPr>
      <w:r>
        <w:t xml:space="preserve"> {</w:t>
      </w:r>
    </w:p>
    <w:p w14:paraId="5E6AC941" w14:textId="77777777" w:rsidR="0007191A" w:rsidRDefault="0007191A" w:rsidP="0007191A">
      <w:pPr>
        <w:pStyle w:val="af7"/>
      </w:pPr>
      <w:r>
        <w:t xml:space="preserve">  return 0;</w:t>
      </w:r>
    </w:p>
    <w:p w14:paraId="41B7A8E4" w14:textId="77777777" w:rsidR="0007191A" w:rsidRDefault="0007191A" w:rsidP="0007191A">
      <w:pPr>
        <w:pStyle w:val="af7"/>
      </w:pPr>
      <w:r>
        <w:t xml:space="preserve"> }</w:t>
      </w:r>
    </w:p>
    <w:p w14:paraId="3DD70A58" w14:textId="77777777" w:rsidR="0007191A" w:rsidRDefault="0007191A" w:rsidP="0007191A">
      <w:pPr>
        <w:pStyle w:val="af7"/>
      </w:pPr>
    </w:p>
    <w:p w14:paraId="7DB4B1CC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1815EB87" w14:textId="77777777" w:rsidR="0007191A" w:rsidRDefault="0007191A" w:rsidP="0007191A">
      <w:pPr>
        <w:pStyle w:val="af7"/>
      </w:pPr>
    </w:p>
    <w:p w14:paraId="1BF95CC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 п р о г р а м м а     */</w:t>
      </w:r>
    </w:p>
    <w:p w14:paraId="486A1E9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управления абстрактной */</w:t>
      </w:r>
    </w:p>
    <w:p w14:paraId="2A24FCF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ЭВМ  -  семантического */</w:t>
      </w:r>
    </w:p>
    <w:p w14:paraId="680A908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вычислителя, интерпре- */</w:t>
      </w:r>
    </w:p>
    <w:p w14:paraId="7858BA8D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тирующего абстрактную  */</w:t>
      </w:r>
    </w:p>
    <w:p w14:paraId="7EF9B60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программу, сформирован-*/</w:t>
      </w:r>
    </w:p>
    <w:p w14:paraId="4CC9C9E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ную синтаксическим ана-*/</w:t>
      </w:r>
    </w:p>
    <w:p w14:paraId="7453207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лизатором в стеке дос- */</w:t>
      </w:r>
    </w:p>
    <w:p w14:paraId="34108F7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тигнутых целей.        */</w:t>
      </w:r>
    </w:p>
    <w:p w14:paraId="7A5D220B" w14:textId="77777777" w:rsidR="0007191A" w:rsidRDefault="0007191A" w:rsidP="0007191A">
      <w:pPr>
        <w:pStyle w:val="af7"/>
      </w:pPr>
    </w:p>
    <w:p w14:paraId="61F0015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Суть алгоритма управле-*/</w:t>
      </w:r>
    </w:p>
    <w:p w14:paraId="4F6F946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/*ния  в  последовательной*/</w:t>
      </w:r>
    </w:p>
    <w:p w14:paraId="069D5006" w14:textId="77777777" w:rsidR="0007191A" w:rsidRDefault="0007191A" w:rsidP="0007191A">
      <w:pPr>
        <w:pStyle w:val="af7"/>
      </w:pPr>
      <w:r>
        <w:t>int gen_COD ()                                    /*интерпретации строк сте-*/</w:t>
      </w:r>
    </w:p>
    <w:p w14:paraId="5C139B6B" w14:textId="77777777" w:rsidR="0007191A" w:rsidRDefault="0007191A" w:rsidP="0007191A">
      <w:pPr>
        <w:pStyle w:val="af7"/>
      </w:pPr>
      <w:r>
        <w:t xml:space="preserve"> {                                                /*ка достижений  в направ-*/</w:t>
      </w:r>
    </w:p>
    <w:p w14:paraId="773E3C46" w14:textId="77777777" w:rsidR="0007191A" w:rsidRDefault="0007191A" w:rsidP="0007191A">
      <w:pPr>
        <w:pStyle w:val="af7"/>
      </w:pPr>
      <w:r>
        <w:t xml:space="preserve">  int NOSH;                                       /*лении от дна к вершине. */</w:t>
      </w:r>
    </w:p>
    <w:p w14:paraId="299B328E" w14:textId="77777777" w:rsidR="0007191A" w:rsidRDefault="0007191A" w:rsidP="0007191A">
      <w:pPr>
        <w:pStyle w:val="af7"/>
      </w:pPr>
    </w:p>
    <w:p w14:paraId="41EF456E" w14:textId="77777777" w:rsidR="0007191A" w:rsidRDefault="0007191A" w:rsidP="0007191A">
      <w:pPr>
        <w:pStyle w:val="af7"/>
      </w:pPr>
      <w:r>
        <w:t xml:space="preserve">  int (* FUN [NNETRM][2]) () =                    /*При этом каждая строка  */</w:t>
      </w:r>
    </w:p>
    <w:p w14:paraId="1347709E" w14:textId="77777777" w:rsidR="0007191A" w:rsidRDefault="0007191A" w:rsidP="0007191A">
      <w:pPr>
        <w:pStyle w:val="af7"/>
      </w:pPr>
      <w:r>
        <w:t xml:space="preserve">   {                                              /*воспринимается как кома-*/</w:t>
      </w:r>
    </w:p>
    <w:p w14:paraId="36B82734" w14:textId="77777777" w:rsidR="0007191A" w:rsidRDefault="0007191A" w:rsidP="0007191A">
      <w:pPr>
        <w:pStyle w:val="af7"/>
      </w:pPr>
      <w:r>
        <w:t xml:space="preserve">     {/*    1  */    AVI1, AVI2 },                /*нда абстрактной ЭВМ со  */</w:t>
      </w:r>
    </w:p>
    <w:p w14:paraId="51C4CC82" w14:textId="77777777" w:rsidR="0007191A" w:rsidRDefault="0007191A" w:rsidP="0007191A">
      <w:pPr>
        <w:pStyle w:val="af7"/>
      </w:pPr>
      <w:r>
        <w:t xml:space="preserve">     {/*    2  */    BUK1, BUK2 },                /*следующими полями:      */</w:t>
      </w:r>
    </w:p>
    <w:p w14:paraId="05E6702C" w14:textId="77777777" w:rsidR="0007191A" w:rsidRDefault="0007191A" w:rsidP="0007191A">
      <w:pPr>
        <w:pStyle w:val="af7"/>
      </w:pPr>
      <w:r>
        <w:t xml:space="preserve">     {/*    3  */    CIF1, CIF2 },</w:t>
      </w:r>
    </w:p>
    <w:p w14:paraId="7469EC66" w14:textId="77777777" w:rsidR="0007191A" w:rsidRDefault="0007191A" w:rsidP="0007191A">
      <w:pPr>
        <w:pStyle w:val="af7"/>
      </w:pPr>
      <w:r>
        <w:t xml:space="preserve">     {/*    4  */    IDE1, IDE2 },</w:t>
      </w:r>
      <w:r>
        <w:tab/>
      </w:r>
      <w:r>
        <w:tab/>
        <w:t xml:space="preserve">  /* - DST.DST1 - код опера-*/</w:t>
      </w:r>
    </w:p>
    <w:p w14:paraId="1E9EE989" w14:textId="77777777" w:rsidR="0007191A" w:rsidRDefault="0007191A" w:rsidP="0007191A">
      <w:pPr>
        <w:pStyle w:val="af7"/>
      </w:pPr>
      <w:r>
        <w:t xml:space="preserve">     {/*    5  */    IPE1, IPE2 },      </w:t>
      </w:r>
      <w:r>
        <w:tab/>
        <w:t xml:space="preserve">  /*ции;                    */</w:t>
      </w:r>
    </w:p>
    <w:p w14:paraId="5171F693" w14:textId="77777777" w:rsidR="0007191A" w:rsidRDefault="0007191A" w:rsidP="0007191A">
      <w:pPr>
        <w:pStyle w:val="af7"/>
      </w:pPr>
      <w:r>
        <w:t xml:space="preserve">     {/*    6  */    IPR1, IPR2 },</w:t>
      </w:r>
    </w:p>
    <w:p w14:paraId="1C0D3C06" w14:textId="77777777" w:rsidR="0007191A" w:rsidRDefault="0007191A" w:rsidP="0007191A">
      <w:pPr>
        <w:pStyle w:val="af7"/>
      </w:pPr>
      <w:r>
        <w:t xml:space="preserve">     {/*    7  */    LIT1, LIT2 },            </w:t>
      </w:r>
      <w:r>
        <w:tab/>
        <w:t xml:space="preserve">  /* - DST.DST2 - левая гра-*/</w:t>
      </w:r>
    </w:p>
    <w:p w14:paraId="42C464C2" w14:textId="77777777" w:rsidR="0007191A" w:rsidRDefault="0007191A" w:rsidP="0007191A">
      <w:pPr>
        <w:pStyle w:val="af7"/>
      </w:pPr>
      <w:r>
        <w:t xml:space="preserve">     {/*    8  */    MAN1, MAN2 },</w:t>
      </w:r>
      <w:r>
        <w:tab/>
      </w:r>
      <w:r>
        <w:tab/>
        <w:t xml:space="preserve">  /*ница интерпретируемого  */</w:t>
      </w:r>
    </w:p>
    <w:p w14:paraId="035A3142" w14:textId="77777777" w:rsidR="0007191A" w:rsidRDefault="0007191A" w:rsidP="0007191A">
      <w:pPr>
        <w:pStyle w:val="af7"/>
      </w:pPr>
      <w:r>
        <w:t xml:space="preserve">     {/*    9  */    ODC1, ODC2 },</w:t>
      </w:r>
      <w:r>
        <w:tab/>
      </w:r>
      <w:r>
        <w:tab/>
        <w:t xml:space="preserve">  /*фрагмента исх.текста;   */</w:t>
      </w:r>
    </w:p>
    <w:p w14:paraId="36206F18" w14:textId="77777777" w:rsidR="0007191A" w:rsidRDefault="0007191A" w:rsidP="0007191A">
      <w:pPr>
        <w:pStyle w:val="af7"/>
      </w:pPr>
      <w:r>
        <w:t xml:space="preserve">     {/*   10  */    OEN1, OEN2 },</w:t>
      </w:r>
    </w:p>
    <w:p w14:paraId="1552B573" w14:textId="77777777" w:rsidR="0007191A" w:rsidRDefault="0007191A" w:rsidP="0007191A">
      <w:pPr>
        <w:pStyle w:val="af7"/>
      </w:pPr>
      <w:r>
        <w:t xml:space="preserve">     {/*   11  */    OPA1, OPA2 },</w:t>
      </w:r>
      <w:r>
        <w:tab/>
      </w:r>
      <w:r>
        <w:tab/>
        <w:t xml:space="preserve">  /* - DST.DST4 -правая гра-*/</w:t>
      </w:r>
    </w:p>
    <w:p w14:paraId="2107CC6E" w14:textId="77777777" w:rsidR="0007191A" w:rsidRDefault="0007191A" w:rsidP="0007191A">
      <w:pPr>
        <w:pStyle w:val="af7"/>
      </w:pPr>
      <w:r>
        <w:t xml:space="preserve">     {/*   12  */    OPR1, OPR2 },</w:t>
      </w:r>
      <w:r>
        <w:tab/>
      </w:r>
      <w:r>
        <w:tab/>
        <w:t xml:space="preserve">  /*ница интерпретируемого  */</w:t>
      </w:r>
    </w:p>
    <w:p w14:paraId="433A4EA9" w14:textId="77777777" w:rsidR="0007191A" w:rsidRDefault="0007191A" w:rsidP="0007191A">
      <w:pPr>
        <w:pStyle w:val="af7"/>
      </w:pPr>
      <w:r>
        <w:t xml:space="preserve">     {/*   13  */    PRO1, PRO2 },</w:t>
      </w:r>
      <w:r>
        <w:tab/>
      </w:r>
      <w:r>
        <w:tab/>
        <w:t xml:space="preserve">  /*фрагмента исх.текста.   */</w:t>
      </w:r>
    </w:p>
    <w:p w14:paraId="2EE873CD" w14:textId="77777777" w:rsidR="0007191A" w:rsidRDefault="0007191A" w:rsidP="0007191A">
      <w:pPr>
        <w:pStyle w:val="af7"/>
      </w:pPr>
      <w:r>
        <w:t xml:space="preserve">     {/*   14  */    RZR1, RZR2 },</w:t>
      </w:r>
    </w:p>
    <w:p w14:paraId="26AF411D" w14:textId="77777777" w:rsidR="0007191A" w:rsidRDefault="0007191A" w:rsidP="0007191A">
      <w:pPr>
        <w:pStyle w:val="af7"/>
      </w:pPr>
      <w:r>
        <w:t xml:space="preserve">     {/*   15  */    TEL1, TEL2 },</w:t>
      </w:r>
    </w:p>
    <w:p w14:paraId="2C61AD82" w14:textId="77777777" w:rsidR="0007191A" w:rsidRDefault="0007191A" w:rsidP="0007191A">
      <w:pPr>
        <w:pStyle w:val="af7"/>
      </w:pPr>
      <w:r>
        <w:t xml:space="preserve">     {/*   16  */    ZNK1, ZNK2 }</w:t>
      </w:r>
    </w:p>
    <w:p w14:paraId="3A4A2201" w14:textId="77777777" w:rsidR="0007191A" w:rsidRDefault="0007191A" w:rsidP="0007191A">
      <w:pPr>
        <w:pStyle w:val="af7"/>
      </w:pPr>
      <w:r>
        <w:lastRenderedPageBreak/>
        <w:t xml:space="preserve">   };</w:t>
      </w:r>
    </w:p>
    <w:p w14:paraId="490748AB" w14:textId="77777777" w:rsidR="0007191A" w:rsidRDefault="0007191A" w:rsidP="0007191A">
      <w:pPr>
        <w:pStyle w:val="af7"/>
      </w:pPr>
    </w:p>
    <w:p w14:paraId="377BACD3" w14:textId="77777777" w:rsidR="0007191A" w:rsidRDefault="0007191A" w:rsidP="0007191A">
      <w:pPr>
        <w:pStyle w:val="af7"/>
      </w:pPr>
      <w:r>
        <w:t xml:space="preserve">  for ( I2 = 0; I2 &lt; L; I2++ )                    /* организация первого    */</w:t>
      </w:r>
    </w:p>
    <w:p w14:paraId="1EA1F94A" w14:textId="77777777" w:rsidR="0007191A" w:rsidRDefault="0007191A" w:rsidP="0007191A">
      <w:pPr>
        <w:pStyle w:val="af7"/>
      </w:pPr>
      <w:r>
        <w:t xml:space="preserve">   if ( ( NOSH = FUN [                            /* прохода семантического */</w:t>
      </w:r>
    </w:p>
    <w:p w14:paraId="46E54F2B" w14:textId="77777777" w:rsidR="0007191A" w:rsidRDefault="0007191A" w:rsidP="0007191A">
      <w:pPr>
        <w:pStyle w:val="af7"/>
      </w:pPr>
      <w:r>
        <w:tab/>
      </w:r>
      <w:r>
        <w:tab/>
        <w:t xml:space="preserve">      numb ( DST [I2].DST1, 3 )   /* вычисления             */</w:t>
      </w:r>
    </w:p>
    <w:p w14:paraId="661B02CE" w14:textId="77777777" w:rsidR="0007191A" w:rsidRDefault="0007191A" w:rsidP="0007191A">
      <w:pPr>
        <w:pStyle w:val="af7"/>
      </w:pPr>
      <w:r>
        <w:tab/>
      </w:r>
      <w:r>
        <w:tab/>
        <w:t xml:space="preserve">     ][0] ()</w:t>
      </w:r>
    </w:p>
    <w:p w14:paraId="35477F0A" w14:textId="77777777" w:rsidR="0007191A" w:rsidRDefault="0007191A" w:rsidP="0007191A">
      <w:pPr>
        <w:pStyle w:val="af7"/>
      </w:pPr>
      <w:r>
        <w:tab/>
        <w:t>) != 0</w:t>
      </w:r>
    </w:p>
    <w:p w14:paraId="12E1732F" w14:textId="77777777" w:rsidR="0007191A" w:rsidRDefault="0007191A" w:rsidP="0007191A">
      <w:pPr>
        <w:pStyle w:val="af7"/>
      </w:pPr>
      <w:r>
        <w:t xml:space="preserve">      )</w:t>
      </w:r>
    </w:p>
    <w:p w14:paraId="6E0C8FAA" w14:textId="77777777" w:rsidR="0007191A" w:rsidRDefault="0007191A" w:rsidP="0007191A">
      <w:pPr>
        <w:pStyle w:val="af7"/>
      </w:pPr>
      <w:r>
        <w:t xml:space="preserve">    return (NOSH);                                /* выход из программы     */</w:t>
      </w:r>
    </w:p>
    <w:p w14:paraId="72F0526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по ошибке              */</w:t>
      </w:r>
    </w:p>
    <w:p w14:paraId="089758E6" w14:textId="77777777" w:rsidR="0007191A" w:rsidRDefault="0007191A" w:rsidP="0007191A">
      <w:pPr>
        <w:pStyle w:val="af7"/>
      </w:pPr>
    </w:p>
    <w:p w14:paraId="313A2AAD" w14:textId="77777777" w:rsidR="0007191A" w:rsidRDefault="0007191A" w:rsidP="0007191A">
      <w:pPr>
        <w:pStyle w:val="af7"/>
      </w:pPr>
      <w:r>
        <w:t xml:space="preserve">  for ( I2 = 0; I2 &lt; L; I2++ )                    /* организация второго    */</w:t>
      </w:r>
    </w:p>
    <w:p w14:paraId="1F83EE64" w14:textId="77777777" w:rsidR="0007191A" w:rsidRDefault="0007191A" w:rsidP="0007191A">
      <w:pPr>
        <w:pStyle w:val="af7"/>
      </w:pPr>
      <w:r>
        <w:t xml:space="preserve">   if ( ( NOSH = FUN [                            /* прохода семантического */</w:t>
      </w:r>
    </w:p>
    <w:p w14:paraId="235D2701" w14:textId="77777777" w:rsidR="0007191A" w:rsidRDefault="0007191A" w:rsidP="0007191A">
      <w:pPr>
        <w:pStyle w:val="af7"/>
      </w:pPr>
      <w:r>
        <w:tab/>
      </w:r>
      <w:r>
        <w:tab/>
        <w:t xml:space="preserve">      numb ( DST [I2].DST1, 3 )   /* вычисления             */</w:t>
      </w:r>
    </w:p>
    <w:p w14:paraId="47AE1F70" w14:textId="77777777" w:rsidR="0007191A" w:rsidRDefault="0007191A" w:rsidP="0007191A">
      <w:pPr>
        <w:pStyle w:val="af7"/>
      </w:pPr>
      <w:r>
        <w:tab/>
      </w:r>
      <w:r>
        <w:tab/>
        <w:t xml:space="preserve">     ][1] ()</w:t>
      </w:r>
    </w:p>
    <w:p w14:paraId="7DF8EFDD" w14:textId="77777777" w:rsidR="0007191A" w:rsidRDefault="0007191A" w:rsidP="0007191A">
      <w:pPr>
        <w:pStyle w:val="af7"/>
      </w:pPr>
      <w:r>
        <w:tab/>
        <w:t>) != 0</w:t>
      </w:r>
    </w:p>
    <w:p w14:paraId="5216EBDE" w14:textId="77777777" w:rsidR="0007191A" w:rsidRDefault="0007191A" w:rsidP="0007191A">
      <w:pPr>
        <w:pStyle w:val="af7"/>
      </w:pPr>
      <w:r>
        <w:t xml:space="preserve">      )</w:t>
      </w:r>
    </w:p>
    <w:p w14:paraId="546383C8" w14:textId="77777777" w:rsidR="0007191A" w:rsidRDefault="0007191A" w:rsidP="0007191A">
      <w:pPr>
        <w:pStyle w:val="af7"/>
      </w:pPr>
      <w:r>
        <w:t xml:space="preserve">    return (NOSH);                                /* выход из программы     */</w:t>
      </w:r>
    </w:p>
    <w:p w14:paraId="08C36B3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по ошибке              */</w:t>
      </w:r>
    </w:p>
    <w:p w14:paraId="4BF51BD5" w14:textId="77777777" w:rsidR="0007191A" w:rsidRDefault="0007191A" w:rsidP="0007191A">
      <w:pPr>
        <w:pStyle w:val="af7"/>
      </w:pPr>
    </w:p>
    <w:p w14:paraId="1539A814" w14:textId="77777777" w:rsidR="0007191A" w:rsidRDefault="0007191A" w:rsidP="0007191A">
      <w:pPr>
        <w:pStyle w:val="af7"/>
      </w:pPr>
      <w:r>
        <w:t xml:space="preserve">  return 0;                                       /* успешное завершение    */</w:t>
      </w:r>
    </w:p>
    <w:p w14:paraId="5FF1B7B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программы              */</w:t>
      </w:r>
    </w:p>
    <w:p w14:paraId="5722E1DE" w14:textId="77777777" w:rsidR="0007191A" w:rsidRDefault="0007191A" w:rsidP="0007191A">
      <w:pPr>
        <w:pStyle w:val="af7"/>
      </w:pPr>
      <w:r>
        <w:t xml:space="preserve"> }</w:t>
      </w:r>
    </w:p>
    <w:p w14:paraId="703FE66D" w14:textId="77777777" w:rsidR="0007191A" w:rsidRDefault="0007191A" w:rsidP="0007191A">
      <w:pPr>
        <w:pStyle w:val="af7"/>
      </w:pPr>
    </w:p>
    <w:p w14:paraId="5E77C933" w14:textId="77777777" w:rsidR="0007191A" w:rsidRDefault="0007191A" w:rsidP="0007191A">
      <w:pPr>
        <w:pStyle w:val="af7"/>
      </w:pPr>
      <w:r>
        <w:t>/*..........................................................................*/</w:t>
      </w:r>
    </w:p>
    <w:p w14:paraId="346E8F0E" w14:textId="77777777" w:rsidR="0007191A" w:rsidRDefault="0007191A" w:rsidP="0007191A">
      <w:pPr>
        <w:pStyle w:val="af7"/>
      </w:pPr>
    </w:p>
    <w:p w14:paraId="1072EAA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 п р о г р а м м а,    */</w:t>
      </w:r>
    </w:p>
    <w:p w14:paraId="23A09EA0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организующая последова-*/</w:t>
      </w:r>
    </w:p>
    <w:p w14:paraId="63F21C1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тельную обработку ис-  */</w:t>
      </w:r>
    </w:p>
    <w:p w14:paraId="5A2B9E0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ходного текста:        */</w:t>
      </w:r>
    </w:p>
    <w:p w14:paraId="5659606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- лексич.анализатором; */</w:t>
      </w:r>
    </w:p>
    <w:p w14:paraId="3DD5548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- синтаксич.анализат.; */</w:t>
      </w:r>
    </w:p>
    <w:p w14:paraId="3C18561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- семантич.вычислителем*/</w:t>
      </w:r>
    </w:p>
    <w:p w14:paraId="0CACBB02" w14:textId="77777777" w:rsidR="0007191A" w:rsidRDefault="0007191A" w:rsidP="0007191A">
      <w:pPr>
        <w:pStyle w:val="af7"/>
      </w:pPr>
      <w:r>
        <w:t>int main (int argc, char **argv )</w:t>
      </w:r>
    </w:p>
    <w:p w14:paraId="598EE3BD" w14:textId="77777777" w:rsidR="0007191A" w:rsidRDefault="0007191A" w:rsidP="0007191A">
      <w:pPr>
        <w:pStyle w:val="af7"/>
      </w:pPr>
      <w:r>
        <w:t xml:space="preserve"> {                                                /* рабочие переменные:    */</w:t>
      </w:r>
    </w:p>
    <w:p w14:paraId="59C3A359" w14:textId="77777777" w:rsidR="0007191A" w:rsidRDefault="0007191A" w:rsidP="0007191A">
      <w:pPr>
        <w:pStyle w:val="af7"/>
      </w:pPr>
      <w:r>
        <w:t xml:space="preserve">  FILE *fp;                                       /* - указатель на файл;   */</w:t>
      </w:r>
    </w:p>
    <w:p w14:paraId="415E776E" w14:textId="77777777" w:rsidR="0007191A" w:rsidRDefault="0007191A" w:rsidP="0007191A">
      <w:pPr>
        <w:pStyle w:val="af7"/>
      </w:pPr>
      <w:r>
        <w:t xml:space="preserve">  char *ptr=argv[1];                              /* - указатель на первый  */</w:t>
      </w:r>
    </w:p>
    <w:p w14:paraId="60189897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/*параметр командной стр. */</w:t>
      </w:r>
    </w:p>
    <w:p w14:paraId="2AA2CCB2" w14:textId="77777777" w:rsidR="0007191A" w:rsidRDefault="0007191A" w:rsidP="0007191A">
      <w:pPr>
        <w:pStyle w:val="af7"/>
      </w:pPr>
    </w:p>
    <w:p w14:paraId="42939B76" w14:textId="77777777" w:rsidR="0007191A" w:rsidRDefault="0007191A" w:rsidP="0007191A">
      <w:pPr>
        <w:pStyle w:val="af7"/>
      </w:pPr>
      <w:r>
        <w:t xml:space="preserve">  strcpy ( NFIL, ptr );                           /*изъять имя транслируемой*/</w:t>
      </w:r>
    </w:p>
    <w:p w14:paraId="33BFCCB1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/*программы из командной  */</w:t>
      </w:r>
    </w:p>
    <w:p w14:paraId="601C7F6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/*строки в рабочее поле   */</w:t>
      </w:r>
    </w:p>
    <w:p w14:paraId="4051BD0F" w14:textId="77777777" w:rsidR="0007191A" w:rsidRDefault="0007191A" w:rsidP="0007191A">
      <w:pPr>
        <w:pStyle w:val="af7"/>
      </w:pPr>
    </w:p>
    <w:p w14:paraId="1ACECC5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/*проверяем корректность  */</w:t>
      </w:r>
    </w:p>
    <w:p w14:paraId="0A81913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/*командной строки        */</w:t>
      </w:r>
    </w:p>
    <w:p w14:paraId="27AD2853" w14:textId="77777777" w:rsidR="0007191A" w:rsidRDefault="0007191A" w:rsidP="0007191A">
      <w:pPr>
        <w:pStyle w:val="af7"/>
      </w:pPr>
      <w:r>
        <w:t xml:space="preserve">  if ( argc != 2 )</w:t>
      </w:r>
    </w:p>
    <w:p w14:paraId="38F0D238" w14:textId="77777777" w:rsidR="0007191A" w:rsidRDefault="0007191A" w:rsidP="0007191A">
      <w:pPr>
        <w:pStyle w:val="af7"/>
      </w:pPr>
    </w:p>
    <w:p w14:paraId="09BD6E90" w14:textId="77777777" w:rsidR="0007191A" w:rsidRDefault="0007191A" w:rsidP="0007191A">
      <w:pPr>
        <w:pStyle w:val="af7"/>
      </w:pPr>
      <w:r>
        <w:t xml:space="preserve">   {                                              /* по ошибке в командн.стр*/</w:t>
      </w:r>
    </w:p>
    <w:p w14:paraId="434730FA" w14:textId="77777777" w:rsidR="0007191A" w:rsidRDefault="0007191A" w:rsidP="0007191A">
      <w:pPr>
        <w:pStyle w:val="af7"/>
      </w:pPr>
      <w:r>
        <w:t xml:space="preserve">    printf ("%s\n", "Ошибка в командной строке"); /* выдать диагностику и   */</w:t>
      </w:r>
    </w:p>
    <w:p w14:paraId="1D2EB62C" w14:textId="77777777" w:rsidR="0007191A" w:rsidRDefault="0007191A" w:rsidP="0007191A">
      <w:pPr>
        <w:pStyle w:val="af7"/>
      </w:pPr>
      <w:r>
        <w:t xml:space="preserve">    return;                                       /* завершить трансляцию   */</w:t>
      </w:r>
    </w:p>
    <w:p w14:paraId="240F772D" w14:textId="77777777" w:rsidR="0007191A" w:rsidRDefault="0007191A" w:rsidP="0007191A">
      <w:pPr>
        <w:pStyle w:val="af7"/>
      </w:pPr>
      <w:r>
        <w:t xml:space="preserve">   }</w:t>
      </w:r>
    </w:p>
    <w:p w14:paraId="005BADE0" w14:textId="77777777" w:rsidR="0007191A" w:rsidRDefault="0007191A" w:rsidP="0007191A">
      <w:pPr>
        <w:pStyle w:val="af7"/>
      </w:pPr>
    </w:p>
    <w:p w14:paraId="582A2A8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проверка типа исх.файла*/</w:t>
      </w:r>
    </w:p>
    <w:p w14:paraId="64ADD003" w14:textId="77777777" w:rsidR="0007191A" w:rsidRDefault="0007191A" w:rsidP="0007191A">
      <w:pPr>
        <w:pStyle w:val="af7"/>
      </w:pPr>
      <w:r>
        <w:t xml:space="preserve">  if</w:t>
      </w:r>
    </w:p>
    <w:p w14:paraId="7B11E4F1" w14:textId="77777777" w:rsidR="0007191A" w:rsidRDefault="0007191A" w:rsidP="0007191A">
      <w:pPr>
        <w:pStyle w:val="af7"/>
      </w:pPr>
      <w:r>
        <w:t xml:space="preserve">   (</w:t>
      </w:r>
    </w:p>
    <w:p w14:paraId="7888FA4B" w14:textId="77777777" w:rsidR="0007191A" w:rsidRDefault="0007191A" w:rsidP="0007191A">
      <w:pPr>
        <w:pStyle w:val="af7"/>
      </w:pPr>
      <w:r>
        <w:t xml:space="preserve">    strcmp ( &amp;NFIL [ strlen ( NFIL )-3 ], "pli" ) /* если тип не "pli", то: */</w:t>
      </w:r>
    </w:p>
    <w:p w14:paraId="39F6FC1E" w14:textId="77777777" w:rsidR="0007191A" w:rsidRDefault="0007191A" w:rsidP="0007191A">
      <w:pPr>
        <w:pStyle w:val="af7"/>
      </w:pPr>
      <w:r>
        <w:t xml:space="preserve">   )</w:t>
      </w:r>
    </w:p>
    <w:p w14:paraId="5332E1E4" w14:textId="77777777" w:rsidR="0007191A" w:rsidRDefault="0007191A" w:rsidP="0007191A">
      <w:pPr>
        <w:pStyle w:val="af7"/>
      </w:pPr>
    </w:p>
    <w:p w14:paraId="6210BD3F" w14:textId="77777777" w:rsidR="0007191A" w:rsidRDefault="0007191A" w:rsidP="0007191A">
      <w:pPr>
        <w:pStyle w:val="af7"/>
      </w:pPr>
      <w:r>
        <w:t xml:space="preserve">   {</w:t>
      </w:r>
    </w:p>
    <w:p w14:paraId="3738F66D" w14:textId="77777777" w:rsidR="0007191A" w:rsidRDefault="0007191A" w:rsidP="0007191A">
      <w:pPr>
        <w:pStyle w:val="af7"/>
      </w:pPr>
      <w:r>
        <w:t xml:space="preserve">    printf ( "%s\n",                              /* выдать диагностику и   */</w:t>
      </w:r>
    </w:p>
    <w:p w14:paraId="1F527397" w14:textId="77777777" w:rsidR="0007191A" w:rsidRDefault="0007191A" w:rsidP="0007191A">
      <w:pPr>
        <w:pStyle w:val="af7"/>
      </w:pPr>
      <w:r>
        <w:t xml:space="preserve">     "Неверный тип файла с исходным текстом" );</w:t>
      </w:r>
    </w:p>
    <w:p w14:paraId="39291FFA" w14:textId="77777777" w:rsidR="0007191A" w:rsidRDefault="0007191A" w:rsidP="0007191A">
      <w:pPr>
        <w:pStyle w:val="af7"/>
      </w:pPr>
      <w:r>
        <w:t xml:space="preserve">    return;                                       /* завершить трансляцию   */</w:t>
      </w:r>
    </w:p>
    <w:p w14:paraId="79BC9588" w14:textId="77777777" w:rsidR="0007191A" w:rsidRDefault="0007191A" w:rsidP="0007191A">
      <w:pPr>
        <w:pStyle w:val="af7"/>
      </w:pPr>
      <w:r>
        <w:t xml:space="preserve">   }</w:t>
      </w:r>
    </w:p>
    <w:p w14:paraId="52C168D5" w14:textId="77777777" w:rsidR="0007191A" w:rsidRDefault="0007191A" w:rsidP="0007191A">
      <w:pPr>
        <w:pStyle w:val="af7"/>
      </w:pPr>
    </w:p>
    <w:p w14:paraId="60DF98E8" w14:textId="77777777" w:rsidR="0007191A" w:rsidRDefault="0007191A" w:rsidP="0007191A">
      <w:pPr>
        <w:pStyle w:val="af7"/>
      </w:pPr>
    </w:p>
    <w:p w14:paraId="7CF9DAD6" w14:textId="77777777" w:rsidR="0007191A" w:rsidRDefault="0007191A" w:rsidP="0007191A">
      <w:pPr>
        <w:pStyle w:val="af7"/>
      </w:pPr>
      <w:r>
        <w:t xml:space="preserve">  else                                            /* если тип файла "pli",то*/</w:t>
      </w:r>
    </w:p>
    <w:p w14:paraId="184D4CCA" w14:textId="77777777" w:rsidR="0007191A" w:rsidRDefault="0007191A" w:rsidP="0007191A">
      <w:pPr>
        <w:pStyle w:val="af7"/>
      </w:pPr>
    </w:p>
    <w:p w14:paraId="68879D66" w14:textId="77777777" w:rsidR="0007191A" w:rsidRDefault="0007191A" w:rsidP="0007191A">
      <w:pPr>
        <w:pStyle w:val="af7"/>
      </w:pPr>
      <w:r>
        <w:t xml:space="preserve">   {                                              /*пытаемся открыть файл и */</w:t>
      </w:r>
    </w:p>
    <w:p w14:paraId="35AE3EDA" w14:textId="77777777" w:rsidR="0007191A" w:rsidRDefault="0007191A" w:rsidP="0007191A">
      <w:pPr>
        <w:pStyle w:val="af7"/>
      </w:pPr>
      <w:r>
        <w:t xml:space="preserve">    if ( (fp = fopen ( NFIL , "rb" )) == NULL )   /*при неудачн.открыт.ф-ла */</w:t>
      </w:r>
    </w:p>
    <w:p w14:paraId="78AE0124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сообщение об ошибке и  */</w:t>
      </w:r>
    </w:p>
    <w:p w14:paraId="466EBB03" w14:textId="77777777" w:rsidR="0007191A" w:rsidRDefault="0007191A" w:rsidP="0007191A">
      <w:pPr>
        <w:pStyle w:val="af7"/>
      </w:pPr>
      <w:r>
        <w:t xml:space="preserve">     {</w:t>
      </w:r>
    </w:p>
    <w:p w14:paraId="21094286" w14:textId="77777777" w:rsidR="0007191A" w:rsidRDefault="0007191A" w:rsidP="0007191A">
      <w:pPr>
        <w:pStyle w:val="af7"/>
      </w:pPr>
      <w:r>
        <w:t xml:space="preserve">      printf ( "%s\n",</w:t>
      </w:r>
    </w:p>
    <w:p w14:paraId="7B49DFC0" w14:textId="77777777" w:rsidR="0007191A" w:rsidRDefault="0007191A" w:rsidP="0007191A">
      <w:pPr>
        <w:pStyle w:val="af7"/>
      </w:pPr>
      <w:r>
        <w:t xml:space="preserve">       "Не найден файл с исходным текстом" );</w:t>
      </w:r>
    </w:p>
    <w:p w14:paraId="5C19B71E" w14:textId="77777777" w:rsidR="0007191A" w:rsidRDefault="0007191A" w:rsidP="0007191A">
      <w:pPr>
        <w:pStyle w:val="af7"/>
      </w:pPr>
      <w:r>
        <w:t xml:space="preserve">      return;                                     /* завершение трансляции  */</w:t>
      </w:r>
    </w:p>
    <w:p w14:paraId="6192E92A" w14:textId="77777777" w:rsidR="0007191A" w:rsidRDefault="0007191A" w:rsidP="0007191A">
      <w:pPr>
        <w:pStyle w:val="af7"/>
      </w:pPr>
      <w:r>
        <w:t xml:space="preserve">     }</w:t>
      </w:r>
    </w:p>
    <w:p w14:paraId="5C07E658" w14:textId="77777777" w:rsidR="0007191A" w:rsidRDefault="0007191A" w:rsidP="0007191A">
      <w:pPr>
        <w:pStyle w:val="af7"/>
      </w:pPr>
    </w:p>
    <w:p w14:paraId="361CA200" w14:textId="77777777" w:rsidR="0007191A" w:rsidRDefault="0007191A" w:rsidP="0007191A">
      <w:pPr>
        <w:pStyle w:val="af7"/>
      </w:pPr>
      <w:r>
        <w:t xml:space="preserve">    else                                          /* иначе:                 */</w:t>
      </w:r>
    </w:p>
    <w:p w14:paraId="037FA049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пишем файл в массив    */</w:t>
      </w:r>
    </w:p>
    <w:p w14:paraId="5234D28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 ISXTXT                */</w:t>
      </w:r>
    </w:p>
    <w:p w14:paraId="4F7D8638" w14:textId="77777777" w:rsidR="0007191A" w:rsidRDefault="0007191A" w:rsidP="0007191A">
      <w:pPr>
        <w:pStyle w:val="af7"/>
      </w:pPr>
      <w:r>
        <w:t xml:space="preserve">     {</w:t>
      </w:r>
    </w:p>
    <w:p w14:paraId="1D92F1E1" w14:textId="77777777" w:rsidR="0007191A" w:rsidRDefault="0007191A" w:rsidP="0007191A">
      <w:pPr>
        <w:pStyle w:val="af7"/>
      </w:pPr>
      <w:r>
        <w:lastRenderedPageBreak/>
        <w:t xml:space="preserve">      for ( NISXTXT = 0; NISXTXT &lt;= MAXNISXTXT; NISXTXT++ )</w:t>
      </w:r>
    </w:p>
    <w:p w14:paraId="29560EEB" w14:textId="77777777" w:rsidR="0007191A" w:rsidRDefault="0007191A" w:rsidP="0007191A">
      <w:pPr>
        <w:pStyle w:val="af7"/>
      </w:pPr>
    </w:p>
    <w:p w14:paraId="65872077" w14:textId="77777777" w:rsidR="0007191A" w:rsidRDefault="0007191A" w:rsidP="0007191A">
      <w:pPr>
        <w:pStyle w:val="af7"/>
      </w:pPr>
      <w:r>
        <w:t xml:space="preserve">       {</w:t>
      </w:r>
    </w:p>
    <w:p w14:paraId="0BF55FEF" w14:textId="77777777" w:rsidR="0007191A" w:rsidRDefault="0007191A" w:rsidP="0007191A">
      <w:pPr>
        <w:pStyle w:val="af7"/>
      </w:pPr>
      <w:r>
        <w:tab/>
        <w:t>if ( !fread ( ISXTXT [NISXTXT], 80, 1, fp ) )</w:t>
      </w:r>
    </w:p>
    <w:p w14:paraId="5F6DFA1C" w14:textId="77777777" w:rsidR="0007191A" w:rsidRDefault="0007191A" w:rsidP="0007191A">
      <w:pPr>
        <w:pStyle w:val="af7"/>
      </w:pPr>
      <w:r>
        <w:tab/>
        <w:t xml:space="preserve"> {</w:t>
      </w:r>
    </w:p>
    <w:p w14:paraId="1920FD69" w14:textId="77777777" w:rsidR="0007191A" w:rsidRDefault="0007191A" w:rsidP="0007191A">
      <w:pPr>
        <w:pStyle w:val="af7"/>
      </w:pPr>
      <w:r>
        <w:tab/>
        <w:t xml:space="preserve">  if ( feof ( fp ) )                      /* в конце файла идем на  */</w:t>
      </w:r>
    </w:p>
    <w:p w14:paraId="21A65494" w14:textId="77777777" w:rsidR="0007191A" w:rsidRDefault="0007191A" w:rsidP="0007191A">
      <w:pPr>
        <w:pStyle w:val="af7"/>
      </w:pPr>
      <w:r>
        <w:tab/>
        <w:t xml:space="preserve">   goto main1;                            /* метку  main1           */</w:t>
      </w:r>
    </w:p>
    <w:p w14:paraId="0507646C" w14:textId="77777777" w:rsidR="0007191A" w:rsidRDefault="0007191A" w:rsidP="0007191A">
      <w:pPr>
        <w:pStyle w:val="af7"/>
      </w:pPr>
    </w:p>
    <w:p w14:paraId="07A42E9F" w14:textId="77777777" w:rsidR="0007191A" w:rsidRDefault="0007191A" w:rsidP="0007191A">
      <w:pPr>
        <w:pStyle w:val="af7"/>
      </w:pPr>
      <w:r>
        <w:tab/>
        <w:t xml:space="preserve">  else                                    /* при сбое чтения        */</w:t>
      </w:r>
    </w:p>
    <w:p w14:paraId="409D43C2" w14:textId="77777777" w:rsidR="0007191A" w:rsidRDefault="0007191A" w:rsidP="0007191A">
      <w:pPr>
        <w:pStyle w:val="af7"/>
      </w:pPr>
      <w:r>
        <w:tab/>
        <w:t xml:space="preserve">   {                                      /* выдаем диагностику     */</w:t>
      </w:r>
    </w:p>
    <w:p w14:paraId="6C3D3394" w14:textId="77777777" w:rsidR="0007191A" w:rsidRDefault="0007191A" w:rsidP="0007191A">
      <w:pPr>
        <w:pStyle w:val="af7"/>
      </w:pPr>
      <w:r>
        <w:tab/>
        <w:t xml:space="preserve">    printf ( "%s\n",</w:t>
      </w:r>
    </w:p>
    <w:p w14:paraId="02F0A743" w14:textId="77777777" w:rsidR="0007191A" w:rsidRDefault="0007191A" w:rsidP="0007191A">
      <w:pPr>
        <w:pStyle w:val="af7"/>
      </w:pPr>
      <w:r>
        <w:tab/>
        <w:t xml:space="preserve">     "Ошибка при чтении фыйла с исх.текстом" );</w:t>
      </w:r>
    </w:p>
    <w:p w14:paraId="654D576E" w14:textId="77777777" w:rsidR="0007191A" w:rsidRDefault="0007191A" w:rsidP="0007191A">
      <w:pPr>
        <w:pStyle w:val="af7"/>
      </w:pPr>
      <w:r>
        <w:tab/>
        <w:t xml:space="preserve">    return;                               /* и завершаем трансляцию */</w:t>
      </w:r>
    </w:p>
    <w:p w14:paraId="6320099A" w14:textId="77777777" w:rsidR="0007191A" w:rsidRDefault="0007191A" w:rsidP="0007191A">
      <w:pPr>
        <w:pStyle w:val="af7"/>
      </w:pPr>
      <w:r>
        <w:tab/>
        <w:t xml:space="preserve">   }</w:t>
      </w:r>
    </w:p>
    <w:p w14:paraId="5F1D4657" w14:textId="77777777" w:rsidR="0007191A" w:rsidRDefault="0007191A" w:rsidP="0007191A">
      <w:pPr>
        <w:pStyle w:val="af7"/>
      </w:pPr>
      <w:r>
        <w:tab/>
        <w:t xml:space="preserve"> }</w:t>
      </w:r>
    </w:p>
    <w:p w14:paraId="012058F1" w14:textId="77777777" w:rsidR="0007191A" w:rsidRDefault="0007191A" w:rsidP="0007191A">
      <w:pPr>
        <w:pStyle w:val="af7"/>
      </w:pPr>
      <w:r>
        <w:t xml:space="preserve">       }</w:t>
      </w:r>
    </w:p>
    <w:p w14:paraId="5100C727" w14:textId="77777777" w:rsidR="0007191A" w:rsidRDefault="0007191A" w:rsidP="0007191A">
      <w:pPr>
        <w:pStyle w:val="af7"/>
      </w:pPr>
    </w:p>
    <w:p w14:paraId="25E50673" w14:textId="77777777" w:rsidR="0007191A" w:rsidRDefault="0007191A" w:rsidP="0007191A">
      <w:pPr>
        <w:pStyle w:val="af7"/>
      </w:pPr>
      <w:r>
        <w:t xml:space="preserve">      printf ( "%s\n",                            /*при пеерполнении массива*/</w:t>
      </w:r>
    </w:p>
    <w:p w14:paraId="5E354291" w14:textId="77777777" w:rsidR="0007191A" w:rsidRDefault="0007191A" w:rsidP="0007191A">
      <w:pPr>
        <w:pStyle w:val="af7"/>
      </w:pPr>
      <w:r>
        <w:t xml:space="preserve">       "Переполнение буфера чтения исх.текста" ); /* ISXTXT выдать диагн.   */</w:t>
      </w:r>
    </w:p>
    <w:p w14:paraId="3C4797E2" w14:textId="77777777" w:rsidR="0007191A" w:rsidRDefault="0007191A" w:rsidP="0007191A">
      <w:pPr>
        <w:pStyle w:val="af7"/>
      </w:pPr>
      <w:r>
        <w:t xml:space="preserve">      return;                                     /* и завершить трансляцию */</w:t>
      </w:r>
    </w:p>
    <w:p w14:paraId="219A7F76" w14:textId="77777777" w:rsidR="0007191A" w:rsidRDefault="0007191A" w:rsidP="0007191A">
      <w:pPr>
        <w:pStyle w:val="af7"/>
      </w:pPr>
      <w:r>
        <w:t xml:space="preserve">     }</w:t>
      </w:r>
    </w:p>
    <w:p w14:paraId="3F189AD9" w14:textId="77777777" w:rsidR="0007191A" w:rsidRDefault="0007191A" w:rsidP="0007191A">
      <w:pPr>
        <w:pStyle w:val="af7"/>
      </w:pPr>
    </w:p>
    <w:p w14:paraId="2DF94D87" w14:textId="77777777" w:rsidR="0007191A" w:rsidRDefault="0007191A" w:rsidP="0007191A">
      <w:pPr>
        <w:pStyle w:val="af7"/>
      </w:pPr>
      <w:r>
        <w:t xml:space="preserve">   }</w:t>
      </w:r>
    </w:p>
    <w:p w14:paraId="501FED96" w14:textId="77777777" w:rsidR="0007191A" w:rsidRDefault="0007191A" w:rsidP="0007191A">
      <w:pPr>
        <w:pStyle w:val="af7"/>
      </w:pPr>
    </w:p>
    <w:p w14:paraId="73EA8083" w14:textId="77777777" w:rsidR="0007191A" w:rsidRDefault="0007191A" w:rsidP="0007191A">
      <w:pPr>
        <w:pStyle w:val="af7"/>
      </w:pPr>
      <w:r>
        <w:t>main1:                                            /* по завершении чтения   */</w:t>
      </w:r>
    </w:p>
    <w:p w14:paraId="06510672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исх.файла формируем    */</w:t>
      </w:r>
    </w:p>
    <w:p w14:paraId="6D7109C5" w14:textId="77777777" w:rsidR="0007191A" w:rsidRDefault="0007191A" w:rsidP="0007191A">
      <w:pPr>
        <w:pStyle w:val="af7"/>
      </w:pPr>
      <w:r>
        <w:t xml:space="preserve">   fclose ( fp );                                 /* префикс имени выходного*/</w:t>
      </w:r>
    </w:p>
    <w:p w14:paraId="2490B9E9" w14:textId="77777777" w:rsidR="0007191A" w:rsidRDefault="0007191A" w:rsidP="0007191A">
      <w:pPr>
        <w:pStyle w:val="af7"/>
      </w:pPr>
      <w:r>
        <w:t xml:space="preserve">   NFIL [ strlen ( NFIL )-3 ] = '\x0';            /* Ассемблеровского файла */</w:t>
      </w:r>
    </w:p>
    <w:p w14:paraId="5F38F67C" w14:textId="77777777" w:rsidR="0007191A" w:rsidRDefault="0007191A" w:rsidP="0007191A">
      <w:pPr>
        <w:pStyle w:val="af7"/>
      </w:pPr>
    </w:p>
    <w:p w14:paraId="2754E0E5" w14:textId="77777777" w:rsidR="0007191A" w:rsidRDefault="0007191A" w:rsidP="0007191A">
      <w:pPr>
        <w:pStyle w:val="af7"/>
      </w:pPr>
      <w:r>
        <w:t xml:space="preserve">  memset ( ASS_CARD.BUFCARD, ' ', 80 );           /* чистка буфера строки   */</w:t>
      </w:r>
    </w:p>
    <w:p w14:paraId="7E446F9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выходного ассемблеров- */</w:t>
      </w:r>
    </w:p>
    <w:p w14:paraId="227A72E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ского файла            */</w:t>
      </w:r>
    </w:p>
    <w:p w14:paraId="4E973A2C" w14:textId="77777777" w:rsidR="0007191A" w:rsidRDefault="0007191A" w:rsidP="0007191A">
      <w:pPr>
        <w:pStyle w:val="af7"/>
      </w:pPr>
    </w:p>
    <w:p w14:paraId="1A9F888C" w14:textId="77777777" w:rsidR="0007191A" w:rsidRDefault="0007191A" w:rsidP="0007191A">
      <w:pPr>
        <w:pStyle w:val="af7"/>
      </w:pPr>
      <w:r>
        <w:t xml:space="preserve">  compress_ISXTXT ();                             /* лексический анализ     */</w:t>
      </w:r>
    </w:p>
    <w:p w14:paraId="75461F2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исходного текста       */</w:t>
      </w:r>
    </w:p>
    <w:p w14:paraId="1E26E3A8" w14:textId="77777777" w:rsidR="0007191A" w:rsidRDefault="0007191A" w:rsidP="0007191A">
      <w:pPr>
        <w:pStyle w:val="af7"/>
      </w:pPr>
    </w:p>
    <w:p w14:paraId="54F8637F" w14:textId="77777777" w:rsidR="0007191A" w:rsidRDefault="0007191A" w:rsidP="0007191A">
      <w:pPr>
        <w:pStyle w:val="af7"/>
      </w:pPr>
      <w:r>
        <w:t xml:space="preserve">  build_TPR ();                                   /* построение матрицы     */</w:t>
      </w:r>
    </w:p>
    <w:p w14:paraId="580DD335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преемников             */</w:t>
      </w:r>
    </w:p>
    <w:p w14:paraId="256C6A74" w14:textId="77777777" w:rsidR="0007191A" w:rsidRDefault="0007191A" w:rsidP="0007191A">
      <w:pPr>
        <w:pStyle w:val="af7"/>
      </w:pPr>
    </w:p>
    <w:p w14:paraId="4B3CA195" w14:textId="77777777" w:rsidR="0007191A" w:rsidRDefault="0007191A" w:rsidP="0007191A">
      <w:pPr>
        <w:pStyle w:val="af7"/>
      </w:pPr>
      <w:r>
        <w:t xml:space="preserve">  if ( (sint_ANAL ()) )                           /* синтаксический анализ  */</w:t>
      </w:r>
    </w:p>
    <w:p w14:paraId="700FA8DE" w14:textId="77777777" w:rsidR="0007191A" w:rsidRDefault="0007191A" w:rsidP="0007191A">
      <w:pPr>
        <w:pStyle w:val="af7"/>
      </w:pPr>
      <w:r>
        <w:t xml:space="preserve">   {                                              /* исходного текста       */</w:t>
      </w:r>
    </w:p>
    <w:p w14:paraId="23CE4164" w14:textId="77777777" w:rsidR="0007191A" w:rsidRDefault="0007191A" w:rsidP="0007191A">
      <w:pPr>
        <w:pStyle w:val="af7"/>
      </w:pPr>
      <w:r>
        <w:t xml:space="preserve">     STROKA [I4 +20] = '\x0';</w:t>
      </w:r>
    </w:p>
    <w:p w14:paraId="3AAF4CCE" w14:textId="77777777" w:rsidR="0007191A" w:rsidRDefault="0007191A" w:rsidP="0007191A">
      <w:pPr>
        <w:pStyle w:val="af7"/>
      </w:pPr>
      <w:r>
        <w:t xml:space="preserve">     printf                                       /* если найдены ошибки    */</w:t>
      </w:r>
    </w:p>
    <w:p w14:paraId="72224C81" w14:textId="77777777" w:rsidR="0007191A" w:rsidRDefault="0007191A" w:rsidP="0007191A">
      <w:pPr>
        <w:pStyle w:val="af7"/>
      </w:pPr>
      <w:r>
        <w:t xml:space="preserve">      (                                           /* синтаксиса, то :       */</w:t>
      </w:r>
    </w:p>
    <w:p w14:paraId="28DDF09E" w14:textId="77777777" w:rsidR="0007191A" w:rsidRDefault="0007191A" w:rsidP="0007191A">
      <w:pPr>
        <w:pStyle w:val="af7"/>
      </w:pPr>
      <w:r>
        <w:t xml:space="preserve">       "%s%s%s%s\n",</w:t>
      </w:r>
    </w:p>
    <w:p w14:paraId="6564ABB2" w14:textId="77777777" w:rsidR="0007191A" w:rsidRDefault="0007191A" w:rsidP="0007191A">
      <w:pPr>
        <w:pStyle w:val="af7"/>
      </w:pPr>
      <w:r>
        <w:t xml:space="preserve">       "ошибка синтаксиса в исх.тексте -&gt; ",      /* выдаем диагностику и   */</w:t>
      </w:r>
    </w:p>
    <w:p w14:paraId="621BC4BF" w14:textId="77777777" w:rsidR="0007191A" w:rsidRDefault="0007191A" w:rsidP="0007191A">
      <w:pPr>
        <w:pStyle w:val="af7"/>
      </w:pPr>
      <w:r>
        <w:t xml:space="preserve">       "\"...",&amp;STROKA [I4], "...\""</w:t>
      </w:r>
    </w:p>
    <w:p w14:paraId="5E57C19B" w14:textId="77777777" w:rsidR="0007191A" w:rsidRDefault="0007191A" w:rsidP="0007191A">
      <w:pPr>
        <w:pStyle w:val="af7"/>
      </w:pPr>
      <w:r>
        <w:t xml:space="preserve">      );</w:t>
      </w:r>
    </w:p>
    <w:p w14:paraId="67AB3890" w14:textId="77777777" w:rsidR="0007191A" w:rsidRDefault="0007191A" w:rsidP="0007191A">
      <w:pPr>
        <w:pStyle w:val="af7"/>
      </w:pPr>
      <w:r>
        <w:t xml:space="preserve">     printf</w:t>
      </w:r>
    </w:p>
    <w:p w14:paraId="2EA5E3AD" w14:textId="77777777" w:rsidR="0007191A" w:rsidRDefault="0007191A" w:rsidP="0007191A">
      <w:pPr>
        <w:pStyle w:val="af7"/>
      </w:pPr>
      <w:r>
        <w:t xml:space="preserve">      (</w:t>
      </w:r>
    </w:p>
    <w:p w14:paraId="2D1C24E3" w14:textId="77777777" w:rsidR="0007191A" w:rsidRDefault="0007191A" w:rsidP="0007191A">
      <w:pPr>
        <w:pStyle w:val="af7"/>
      </w:pPr>
      <w:r>
        <w:t xml:space="preserve">       "%s\n", "трансляция прервана"</w:t>
      </w:r>
    </w:p>
    <w:p w14:paraId="2BBFE56B" w14:textId="77777777" w:rsidR="0007191A" w:rsidRDefault="0007191A" w:rsidP="0007191A">
      <w:pPr>
        <w:pStyle w:val="af7"/>
      </w:pPr>
      <w:r>
        <w:t xml:space="preserve">      );</w:t>
      </w:r>
    </w:p>
    <w:p w14:paraId="7BD10240" w14:textId="77777777" w:rsidR="0007191A" w:rsidRDefault="0007191A" w:rsidP="0007191A">
      <w:pPr>
        <w:pStyle w:val="af7"/>
      </w:pPr>
      <w:r>
        <w:t xml:space="preserve">     return;                                      /* завершаем трансляцию   */</w:t>
      </w:r>
    </w:p>
    <w:p w14:paraId="1C503CED" w14:textId="77777777" w:rsidR="0007191A" w:rsidRDefault="0007191A" w:rsidP="0007191A">
      <w:pPr>
        <w:pStyle w:val="af7"/>
      </w:pPr>
      <w:r>
        <w:t xml:space="preserve">   }</w:t>
      </w:r>
    </w:p>
    <w:p w14:paraId="4D3E0452" w14:textId="77777777" w:rsidR="0007191A" w:rsidRDefault="0007191A" w:rsidP="0007191A">
      <w:pPr>
        <w:pStyle w:val="af7"/>
      </w:pPr>
      <w:r>
        <w:t xml:space="preserve">  else                                            /* иначе делаем           */</w:t>
      </w:r>
    </w:p>
    <w:p w14:paraId="5F38AEC8" w14:textId="77777777" w:rsidR="0007191A" w:rsidRDefault="0007191A" w:rsidP="0007191A">
      <w:pPr>
        <w:pStyle w:val="af7"/>
      </w:pPr>
      <w:r>
        <w:t xml:space="preserve">   {</w:t>
      </w:r>
    </w:p>
    <w:p w14:paraId="1C960533" w14:textId="77777777" w:rsidR="0007191A" w:rsidRDefault="0007191A" w:rsidP="0007191A">
      <w:pPr>
        <w:pStyle w:val="af7"/>
      </w:pPr>
      <w:r>
        <w:t xml:space="preserve">    switch ( gen_COD () )                         /* семантическое вычислен.*/</w:t>
      </w:r>
    </w:p>
    <w:p w14:paraId="42524780" w14:textId="77777777" w:rsidR="0007191A" w:rsidRDefault="0007191A" w:rsidP="0007191A">
      <w:pPr>
        <w:pStyle w:val="af7"/>
      </w:pPr>
      <w:r>
        <w:t xml:space="preserve">     {</w:t>
      </w:r>
    </w:p>
    <w:p w14:paraId="698DC866" w14:textId="77777777" w:rsidR="0007191A" w:rsidRDefault="0007191A" w:rsidP="0007191A">
      <w:pPr>
        <w:pStyle w:val="af7"/>
      </w:pPr>
      <w:r>
        <w:t xml:space="preserve">      case  0:                                    /*если код завершения = 0,*/</w:t>
      </w:r>
    </w:p>
    <w:p w14:paraId="7F4DD52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то:                    */</w:t>
      </w:r>
    </w:p>
    <w:p w14:paraId="67F75325" w14:textId="77777777" w:rsidR="0007191A" w:rsidRDefault="0007191A" w:rsidP="0007191A">
      <w:pPr>
        <w:pStyle w:val="af7"/>
      </w:pPr>
    </w:p>
    <w:p w14:paraId="163D96C6" w14:textId="77777777" w:rsidR="0007191A" w:rsidRDefault="0007191A" w:rsidP="0007191A">
      <w:pPr>
        <w:pStyle w:val="af7"/>
      </w:pPr>
      <w:r>
        <w:t xml:space="preserve">       printf ( "%s\n",                           /* - диагностич.сообщение;*/</w:t>
      </w:r>
    </w:p>
    <w:p w14:paraId="53CDE5B9" w14:textId="77777777" w:rsidR="0007191A" w:rsidRDefault="0007191A" w:rsidP="0007191A">
      <w:pPr>
        <w:pStyle w:val="af7"/>
      </w:pPr>
      <w:r>
        <w:tab/>
        <w:t>"трансляция завершена успешно" );</w:t>
      </w:r>
    </w:p>
    <w:p w14:paraId="1CF2C21A" w14:textId="77777777" w:rsidR="0007191A" w:rsidRDefault="0007191A" w:rsidP="0007191A">
      <w:pPr>
        <w:pStyle w:val="af7"/>
      </w:pPr>
      <w:r>
        <w:t xml:space="preserve">       return;                                    /* - завершить трансляцию */</w:t>
      </w:r>
    </w:p>
    <w:p w14:paraId="280D1565" w14:textId="77777777" w:rsidR="0007191A" w:rsidRDefault="0007191A" w:rsidP="0007191A">
      <w:pPr>
        <w:pStyle w:val="af7"/>
      </w:pPr>
    </w:p>
    <w:p w14:paraId="18FA9524" w14:textId="77777777" w:rsidR="0007191A" w:rsidRDefault="0007191A" w:rsidP="0007191A">
      <w:pPr>
        <w:pStyle w:val="af7"/>
      </w:pPr>
    </w:p>
    <w:p w14:paraId="60384A90" w14:textId="77777777" w:rsidR="0007191A" w:rsidRDefault="0007191A" w:rsidP="0007191A">
      <w:pPr>
        <w:pStyle w:val="af7"/>
      </w:pPr>
      <w:r>
        <w:t xml:space="preserve">      case  1:                                    /*если код завершения = 1,*/</w:t>
      </w:r>
    </w:p>
    <w:p w14:paraId="6A9150E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то:                    */</w:t>
      </w:r>
    </w:p>
    <w:p w14:paraId="63D9788B" w14:textId="77777777" w:rsidR="0007191A" w:rsidRDefault="0007191A" w:rsidP="0007191A">
      <w:pPr>
        <w:pStyle w:val="af7"/>
      </w:pPr>
      <w:r>
        <w:t xml:space="preserve">       printf ( "%s\n",                           /* - диагностич.сообщение;*/</w:t>
      </w:r>
    </w:p>
    <w:p w14:paraId="28F26967" w14:textId="77777777" w:rsidR="0007191A" w:rsidRDefault="0007191A" w:rsidP="0007191A">
      <w:pPr>
        <w:pStyle w:val="af7"/>
      </w:pPr>
      <w:r>
        <w:tab/>
        <w:t>"несовпадение имени процедуры в прологе-эпилоге" );</w:t>
      </w:r>
    </w:p>
    <w:p w14:paraId="76C26663" w14:textId="77777777" w:rsidR="0007191A" w:rsidRDefault="0007191A" w:rsidP="0007191A">
      <w:pPr>
        <w:pStyle w:val="af7"/>
      </w:pPr>
      <w:r>
        <w:t xml:space="preserve">       break;                                     /* - выйти на обобщающую  *//* - диагностич.сообщение;*/</w:t>
      </w:r>
    </w:p>
    <w:p w14:paraId="1ADED93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/*диагностику             */</w:t>
      </w:r>
    </w:p>
    <w:p w14:paraId="72406A3F" w14:textId="77777777" w:rsidR="0007191A" w:rsidRDefault="0007191A" w:rsidP="0007191A">
      <w:pPr>
        <w:pStyle w:val="af7"/>
      </w:pPr>
    </w:p>
    <w:p w14:paraId="2C38ED79" w14:textId="77777777" w:rsidR="0007191A" w:rsidRDefault="0007191A" w:rsidP="0007191A">
      <w:pPr>
        <w:pStyle w:val="af7"/>
      </w:pPr>
      <w:r>
        <w:t xml:space="preserve">      case  2:                                    /*если код завершения = 2,*/</w:t>
      </w:r>
    </w:p>
    <w:p w14:paraId="1EFAF4BB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то:                    */</w:t>
      </w:r>
    </w:p>
    <w:p w14:paraId="1C8B5F23" w14:textId="77777777" w:rsidR="0007191A" w:rsidRDefault="0007191A" w:rsidP="0007191A">
      <w:pPr>
        <w:pStyle w:val="af7"/>
      </w:pPr>
      <w:r>
        <w:t xml:space="preserve">       STROKA [ DST [I2].DST2 +20 ] = '\x0';      /* - диагностич.сообщение;*/</w:t>
      </w:r>
    </w:p>
    <w:p w14:paraId="29CD73D8" w14:textId="77777777" w:rsidR="0007191A" w:rsidRPr="0007191A" w:rsidRDefault="0007191A" w:rsidP="0007191A">
      <w:pPr>
        <w:pStyle w:val="af7"/>
        <w:rPr>
          <w:lang w:val="en-US"/>
        </w:rPr>
      </w:pPr>
      <w:r>
        <w:t xml:space="preserve">       </w:t>
      </w:r>
      <w:r w:rsidRPr="0007191A">
        <w:rPr>
          <w:lang w:val="en-US"/>
        </w:rPr>
        <w:t>printf ( "%s%s\n%s%s%s\n",</w:t>
      </w:r>
    </w:p>
    <w:p w14:paraId="49E1ECCD" w14:textId="77777777" w:rsidR="0007191A" w:rsidRDefault="0007191A" w:rsidP="0007191A">
      <w:pPr>
        <w:pStyle w:val="af7"/>
      </w:pPr>
      <w:r w:rsidRPr="0007191A">
        <w:rPr>
          <w:lang w:val="en-US"/>
        </w:rPr>
        <w:tab/>
      </w:r>
      <w:r>
        <w:t>"недопустимый тип идентификатора: ",</w:t>
      </w:r>
    </w:p>
    <w:p w14:paraId="7B464B50" w14:textId="77777777" w:rsidR="0007191A" w:rsidRDefault="0007191A" w:rsidP="0007191A">
      <w:pPr>
        <w:pStyle w:val="af7"/>
      </w:pPr>
      <w:r>
        <w:tab/>
        <w:t xml:space="preserve"> &amp;FORMT [1], " в исх.тексте -&gt; \"...",</w:t>
      </w:r>
    </w:p>
    <w:p w14:paraId="52C429E8" w14:textId="77777777" w:rsidR="0007191A" w:rsidRDefault="0007191A" w:rsidP="0007191A">
      <w:pPr>
        <w:pStyle w:val="af7"/>
      </w:pPr>
      <w:r>
        <w:tab/>
        <w:t xml:space="preserve">  &amp;STROKA [ DST [I2].DST2 ], "...\"" );</w:t>
      </w:r>
    </w:p>
    <w:p w14:paraId="4A888E36" w14:textId="77777777" w:rsidR="0007191A" w:rsidRDefault="0007191A" w:rsidP="0007191A">
      <w:pPr>
        <w:pStyle w:val="af7"/>
      </w:pPr>
      <w:r>
        <w:lastRenderedPageBreak/>
        <w:t xml:space="preserve">       break;                                     /* - выйти на обобщающую  */</w:t>
      </w:r>
    </w:p>
    <w:p w14:paraId="73C47ACA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/*диагностику             */</w:t>
      </w:r>
    </w:p>
    <w:p w14:paraId="53A79B08" w14:textId="77777777" w:rsidR="0007191A" w:rsidRDefault="0007191A" w:rsidP="0007191A">
      <w:pPr>
        <w:pStyle w:val="af7"/>
      </w:pPr>
    </w:p>
    <w:p w14:paraId="5FF3614A" w14:textId="77777777" w:rsidR="0007191A" w:rsidRDefault="0007191A" w:rsidP="0007191A">
      <w:pPr>
        <w:pStyle w:val="af7"/>
      </w:pPr>
      <w:r>
        <w:t xml:space="preserve">      case  3:                                    /*если код завершения = 3,*/</w:t>
      </w:r>
    </w:p>
    <w:p w14:paraId="16E8367E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то:                    */</w:t>
      </w:r>
    </w:p>
    <w:p w14:paraId="657F34BF" w14:textId="77777777" w:rsidR="0007191A" w:rsidRDefault="0007191A" w:rsidP="0007191A">
      <w:pPr>
        <w:pStyle w:val="af7"/>
      </w:pPr>
      <w:r>
        <w:t xml:space="preserve">       STROKA [ DST [I2].DST2 + 20 ] = '\x0';     /* - диагностич.сообщение;*/</w:t>
      </w:r>
    </w:p>
    <w:p w14:paraId="5C176D55" w14:textId="77777777" w:rsidR="0007191A" w:rsidRPr="0007191A" w:rsidRDefault="0007191A" w:rsidP="0007191A">
      <w:pPr>
        <w:pStyle w:val="af7"/>
        <w:rPr>
          <w:lang w:val="en-US"/>
        </w:rPr>
      </w:pPr>
      <w:r>
        <w:t xml:space="preserve">       </w:t>
      </w:r>
      <w:r w:rsidRPr="0007191A">
        <w:rPr>
          <w:lang w:val="en-US"/>
        </w:rPr>
        <w:t>printf ( "%s%s\n%s%s%s\n",</w:t>
      </w:r>
    </w:p>
    <w:p w14:paraId="09CA4FF1" w14:textId="77777777" w:rsidR="0007191A" w:rsidRDefault="0007191A" w:rsidP="0007191A">
      <w:pPr>
        <w:pStyle w:val="af7"/>
      </w:pPr>
      <w:r w:rsidRPr="0007191A">
        <w:rPr>
          <w:lang w:val="en-US"/>
        </w:rPr>
        <w:tab/>
      </w:r>
      <w:r>
        <w:t>"недопустимый тип идентификатора: ",</w:t>
      </w:r>
    </w:p>
    <w:p w14:paraId="31697FE8" w14:textId="77777777" w:rsidR="0007191A" w:rsidRDefault="0007191A" w:rsidP="0007191A">
      <w:pPr>
        <w:pStyle w:val="af7"/>
      </w:pPr>
      <w:r>
        <w:tab/>
        <w:t xml:space="preserve">  &amp;FORMT [IFORMT-1], " в исх.тексте -&gt; \"...",</w:t>
      </w:r>
    </w:p>
    <w:p w14:paraId="375CB954" w14:textId="77777777" w:rsidR="0007191A" w:rsidRDefault="0007191A" w:rsidP="0007191A">
      <w:pPr>
        <w:pStyle w:val="af7"/>
      </w:pPr>
      <w:r>
        <w:tab/>
        <w:t xml:space="preserve">   &amp;STROKA [ DST [I2].DST2 ], "...\"" );</w:t>
      </w:r>
    </w:p>
    <w:p w14:paraId="7B3EA161" w14:textId="77777777" w:rsidR="0007191A" w:rsidRDefault="0007191A" w:rsidP="0007191A">
      <w:pPr>
        <w:pStyle w:val="af7"/>
      </w:pPr>
      <w:r>
        <w:t xml:space="preserve">       break;                                     /* -выйти на обобщающую   */</w:t>
      </w:r>
    </w:p>
    <w:p w14:paraId="2CC20C96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/*диагностику             */</w:t>
      </w:r>
    </w:p>
    <w:p w14:paraId="2B69A432" w14:textId="77777777" w:rsidR="0007191A" w:rsidRDefault="0007191A" w:rsidP="0007191A">
      <w:pPr>
        <w:pStyle w:val="af7"/>
      </w:pPr>
    </w:p>
    <w:p w14:paraId="0ECCD381" w14:textId="77777777" w:rsidR="0007191A" w:rsidRDefault="0007191A" w:rsidP="0007191A">
      <w:pPr>
        <w:pStyle w:val="af7"/>
      </w:pPr>
      <w:r>
        <w:t xml:space="preserve">      case  4:                                    /*если код завершения = 4,*/</w:t>
      </w:r>
    </w:p>
    <w:p w14:paraId="62DABE53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то:                    */</w:t>
      </w:r>
    </w:p>
    <w:p w14:paraId="7CC45469" w14:textId="77777777" w:rsidR="0007191A" w:rsidRDefault="0007191A" w:rsidP="0007191A">
      <w:pPr>
        <w:pStyle w:val="af7"/>
      </w:pPr>
      <w:r>
        <w:t xml:space="preserve">       STROKA [ DST [I2].DST2 + 20 ] = '\x0';     /* - диагностич.сообщение;*/</w:t>
      </w:r>
    </w:p>
    <w:p w14:paraId="12E72D51" w14:textId="77777777" w:rsidR="0007191A" w:rsidRPr="0007191A" w:rsidRDefault="0007191A" w:rsidP="0007191A">
      <w:pPr>
        <w:pStyle w:val="af7"/>
        <w:rPr>
          <w:lang w:val="en-US"/>
        </w:rPr>
      </w:pPr>
      <w:r>
        <w:t xml:space="preserve">       </w:t>
      </w:r>
      <w:r w:rsidRPr="0007191A">
        <w:rPr>
          <w:lang w:val="en-US"/>
        </w:rPr>
        <w:t>printf ( "%s%s\n%s%s%s\n",</w:t>
      </w:r>
    </w:p>
    <w:p w14:paraId="49C248ED" w14:textId="77777777" w:rsidR="0007191A" w:rsidRDefault="0007191A" w:rsidP="0007191A">
      <w:pPr>
        <w:pStyle w:val="af7"/>
      </w:pPr>
      <w:r w:rsidRPr="0007191A">
        <w:rPr>
          <w:lang w:val="en-US"/>
        </w:rPr>
        <w:tab/>
      </w:r>
      <w:r>
        <w:t>"неопределенный идентификатор: ",</w:t>
      </w:r>
    </w:p>
    <w:p w14:paraId="3D749765" w14:textId="77777777" w:rsidR="0007191A" w:rsidRDefault="0007191A" w:rsidP="0007191A">
      <w:pPr>
        <w:pStyle w:val="af7"/>
      </w:pPr>
      <w:r>
        <w:tab/>
        <w:t xml:space="preserve"> &amp;FORMT [IFORMT-1], " в исх.тексте -&gt; \"...",</w:t>
      </w:r>
    </w:p>
    <w:p w14:paraId="3CE0DBBA" w14:textId="77777777" w:rsidR="0007191A" w:rsidRDefault="0007191A" w:rsidP="0007191A">
      <w:pPr>
        <w:pStyle w:val="af7"/>
      </w:pPr>
      <w:r>
        <w:tab/>
        <w:t xml:space="preserve">  &amp;STROKA [ DST [I2].DST2 ], "...\"" );</w:t>
      </w:r>
    </w:p>
    <w:p w14:paraId="195A46D7" w14:textId="77777777" w:rsidR="0007191A" w:rsidRDefault="0007191A" w:rsidP="0007191A">
      <w:pPr>
        <w:pStyle w:val="af7"/>
      </w:pPr>
      <w:r>
        <w:t xml:space="preserve">       break;                                     /* - выйти на обобщающую  */</w:t>
      </w:r>
    </w:p>
    <w:p w14:paraId="375C588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/*диагностику             */</w:t>
      </w:r>
    </w:p>
    <w:p w14:paraId="6CBD3C9C" w14:textId="77777777" w:rsidR="0007191A" w:rsidRDefault="0007191A" w:rsidP="0007191A">
      <w:pPr>
        <w:pStyle w:val="af7"/>
      </w:pPr>
    </w:p>
    <w:p w14:paraId="32CB1965" w14:textId="77777777" w:rsidR="0007191A" w:rsidRDefault="0007191A" w:rsidP="0007191A">
      <w:pPr>
        <w:pStyle w:val="af7"/>
      </w:pPr>
      <w:r>
        <w:t xml:space="preserve">      case  5:                                    /*если код завершения = 5,*/</w:t>
      </w:r>
    </w:p>
    <w:p w14:paraId="349A00BF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то:                    */</w:t>
      </w:r>
    </w:p>
    <w:p w14:paraId="131B7D0D" w14:textId="77777777" w:rsidR="0007191A" w:rsidRDefault="0007191A" w:rsidP="0007191A">
      <w:pPr>
        <w:pStyle w:val="af7"/>
      </w:pPr>
      <w:r>
        <w:t xml:space="preserve">       STROKA [ DST [I2].DST2 + 20 ] = '\x0';     /* - диагностич.сообщение;*/</w:t>
      </w:r>
    </w:p>
    <w:p w14:paraId="20991126" w14:textId="77777777" w:rsidR="0007191A" w:rsidRPr="0007191A" w:rsidRDefault="0007191A" w:rsidP="0007191A">
      <w:pPr>
        <w:pStyle w:val="af7"/>
        <w:rPr>
          <w:lang w:val="en-US"/>
        </w:rPr>
      </w:pPr>
      <w:r>
        <w:t xml:space="preserve">       </w:t>
      </w:r>
      <w:r w:rsidRPr="0007191A">
        <w:rPr>
          <w:lang w:val="en-US"/>
        </w:rPr>
        <w:t>printf ( "%s%c\n%s%s%s\n",</w:t>
      </w:r>
    </w:p>
    <w:p w14:paraId="2B33A5D7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ab/>
        <w:t>"</w:t>
      </w:r>
      <w:r>
        <w:t>недопустимая</w:t>
      </w:r>
      <w:r w:rsidRPr="0007191A">
        <w:rPr>
          <w:lang w:val="en-US"/>
        </w:rPr>
        <w:t xml:space="preserve"> </w:t>
      </w:r>
      <w:r>
        <w:t>операция</w:t>
      </w:r>
      <w:r w:rsidRPr="0007191A">
        <w:rPr>
          <w:lang w:val="en-US"/>
        </w:rPr>
        <w:t>: ",</w:t>
      </w:r>
    </w:p>
    <w:p w14:paraId="776DE412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ab/>
        <w:t xml:space="preserve"> STROKA [ DST [I2].DST4 - strlen ( FORMT [IFORMT-1] ) ],</w:t>
      </w:r>
    </w:p>
    <w:p w14:paraId="4DD384DE" w14:textId="77777777" w:rsidR="0007191A" w:rsidRPr="0007191A" w:rsidRDefault="0007191A" w:rsidP="0007191A">
      <w:pPr>
        <w:pStyle w:val="af7"/>
        <w:rPr>
          <w:lang w:val="en-US"/>
        </w:rPr>
      </w:pPr>
      <w:r w:rsidRPr="0007191A">
        <w:rPr>
          <w:lang w:val="en-US"/>
        </w:rPr>
        <w:tab/>
        <w:t xml:space="preserve"> " </w:t>
      </w:r>
      <w:r>
        <w:t>в</w:t>
      </w:r>
      <w:r w:rsidRPr="0007191A">
        <w:rPr>
          <w:lang w:val="en-US"/>
        </w:rPr>
        <w:t xml:space="preserve"> </w:t>
      </w:r>
      <w:r>
        <w:t>исх</w:t>
      </w:r>
      <w:r w:rsidRPr="0007191A">
        <w:rPr>
          <w:lang w:val="en-US"/>
        </w:rPr>
        <w:t>.</w:t>
      </w:r>
      <w:r>
        <w:t>тексте</w:t>
      </w:r>
      <w:r w:rsidRPr="0007191A">
        <w:rPr>
          <w:lang w:val="en-US"/>
        </w:rPr>
        <w:t xml:space="preserve"> -&gt; \"...", &amp;STROKA [ DST [I2].DST2 ], "...\"");</w:t>
      </w:r>
    </w:p>
    <w:p w14:paraId="469D1C14" w14:textId="77777777" w:rsidR="0007191A" w:rsidRDefault="0007191A" w:rsidP="0007191A">
      <w:pPr>
        <w:pStyle w:val="af7"/>
      </w:pPr>
      <w:r w:rsidRPr="0007191A">
        <w:rPr>
          <w:lang w:val="en-US"/>
        </w:rPr>
        <w:t xml:space="preserve">       </w:t>
      </w:r>
      <w:r>
        <w:t>break;                                     /* - выйти на обобщающую  */</w:t>
      </w:r>
    </w:p>
    <w:p w14:paraId="144B068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/*диагностику             */</w:t>
      </w:r>
    </w:p>
    <w:p w14:paraId="1D464C07" w14:textId="77777777" w:rsidR="0007191A" w:rsidRDefault="0007191A" w:rsidP="0007191A">
      <w:pPr>
        <w:pStyle w:val="af7"/>
      </w:pPr>
    </w:p>
    <w:p w14:paraId="2CDF59FF" w14:textId="77777777" w:rsidR="0007191A" w:rsidRDefault="0007191A" w:rsidP="0007191A">
      <w:pPr>
        <w:pStyle w:val="af7"/>
      </w:pPr>
      <w:r>
        <w:t xml:space="preserve">      case  6:                                    /*если код завершения = 6 */</w:t>
      </w:r>
    </w:p>
    <w:p w14:paraId="0F8C60FC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то:                    */</w:t>
      </w:r>
    </w:p>
    <w:p w14:paraId="177152C1" w14:textId="77777777" w:rsidR="0007191A" w:rsidRDefault="0007191A" w:rsidP="0007191A">
      <w:pPr>
        <w:pStyle w:val="af7"/>
      </w:pPr>
      <w:r>
        <w:t xml:space="preserve">       STROKA [ DST [I2].DST2 + 20 ] = '\x0';     /* - диагностич.сообщение;*/</w:t>
      </w:r>
    </w:p>
    <w:p w14:paraId="71807A38" w14:textId="77777777" w:rsidR="0007191A" w:rsidRDefault="0007191A" w:rsidP="0007191A">
      <w:pPr>
        <w:pStyle w:val="af7"/>
      </w:pPr>
      <w:r>
        <w:t xml:space="preserve">       printf ( "%s%s\n%s%s%s\n",</w:t>
      </w:r>
    </w:p>
    <w:p w14:paraId="68DDBAD1" w14:textId="77777777" w:rsidR="0007191A" w:rsidRDefault="0007191A" w:rsidP="0007191A">
      <w:pPr>
        <w:pStyle w:val="af7"/>
      </w:pPr>
      <w:r>
        <w:tab/>
        <w:t>"повторное объявление идентификатора: ",</w:t>
      </w:r>
    </w:p>
    <w:p w14:paraId="1D54C329" w14:textId="77777777" w:rsidR="0007191A" w:rsidRDefault="0007191A" w:rsidP="0007191A">
      <w:pPr>
        <w:pStyle w:val="af7"/>
      </w:pPr>
      <w:r>
        <w:tab/>
        <w:t xml:space="preserve"> &amp;FORMT [1], " в исх.тексте -&gt; \"...",</w:t>
      </w:r>
    </w:p>
    <w:p w14:paraId="57CFD090" w14:textId="77777777" w:rsidR="0007191A" w:rsidRDefault="0007191A" w:rsidP="0007191A">
      <w:pPr>
        <w:pStyle w:val="af7"/>
      </w:pPr>
      <w:r>
        <w:tab/>
        <w:t xml:space="preserve">  &amp;STROKA [ DST [I2].DST2 ], "...\"" );</w:t>
      </w:r>
    </w:p>
    <w:p w14:paraId="5A8107E4" w14:textId="77777777" w:rsidR="0007191A" w:rsidRDefault="0007191A" w:rsidP="0007191A">
      <w:pPr>
        <w:pStyle w:val="af7"/>
      </w:pPr>
      <w:r>
        <w:t xml:space="preserve">       break;                                     /* - выйти на обобщающую  */</w:t>
      </w:r>
    </w:p>
    <w:p w14:paraId="23189F08" w14:textId="77777777" w:rsidR="0007191A" w:rsidRDefault="0007191A" w:rsidP="0007191A">
      <w:pPr>
        <w:pStyle w:val="af7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/*диагностику             */</w:t>
      </w:r>
    </w:p>
    <w:p w14:paraId="0299AA49" w14:textId="77777777" w:rsidR="0007191A" w:rsidRDefault="0007191A" w:rsidP="0007191A">
      <w:pPr>
        <w:pStyle w:val="af7"/>
      </w:pPr>
    </w:p>
    <w:p w14:paraId="5C2664B8" w14:textId="77777777" w:rsidR="0007191A" w:rsidRDefault="0007191A" w:rsidP="0007191A">
      <w:pPr>
        <w:pStyle w:val="af7"/>
      </w:pPr>
      <w:r>
        <w:t xml:space="preserve">     }</w:t>
      </w:r>
    </w:p>
    <w:p w14:paraId="47F2DB82" w14:textId="77777777" w:rsidR="0007191A" w:rsidRDefault="0007191A" w:rsidP="0007191A">
      <w:pPr>
        <w:pStyle w:val="af7"/>
      </w:pPr>
    </w:p>
    <w:p w14:paraId="4ADBF3F3" w14:textId="77777777" w:rsidR="0007191A" w:rsidRDefault="0007191A" w:rsidP="0007191A">
      <w:pPr>
        <w:pStyle w:val="af7"/>
      </w:pPr>
      <w:r>
        <w:t xml:space="preserve">   }</w:t>
      </w:r>
    </w:p>
    <w:p w14:paraId="732A966E" w14:textId="77777777" w:rsidR="0007191A" w:rsidRDefault="0007191A" w:rsidP="0007191A">
      <w:pPr>
        <w:pStyle w:val="af7"/>
      </w:pPr>
    </w:p>
    <w:p w14:paraId="43D9DC0B" w14:textId="77777777" w:rsidR="0007191A" w:rsidRDefault="0007191A" w:rsidP="0007191A">
      <w:pPr>
        <w:pStyle w:val="af7"/>
      </w:pPr>
      <w:r>
        <w:t xml:space="preserve">  printf ( "%s\n", "трансляция прервана" );       /* обобщающая диагностика */</w:t>
      </w:r>
    </w:p>
    <w:p w14:paraId="17DB62FF" w14:textId="77777777" w:rsidR="0007191A" w:rsidRDefault="0007191A" w:rsidP="0007191A">
      <w:pPr>
        <w:pStyle w:val="af7"/>
      </w:pPr>
      <w:r>
        <w:tab/>
      </w:r>
    </w:p>
    <w:p w14:paraId="567191AC" w14:textId="77777777" w:rsidR="0007191A" w:rsidRDefault="0007191A" w:rsidP="0007191A">
      <w:pPr>
        <w:pStyle w:val="af7"/>
      </w:pPr>
      <w:r>
        <w:t xml:space="preserve">  return 0;</w:t>
      </w:r>
    </w:p>
    <w:p w14:paraId="5DEE66CC" w14:textId="77777777" w:rsidR="0007191A" w:rsidRDefault="0007191A" w:rsidP="0007191A">
      <w:pPr>
        <w:pStyle w:val="af7"/>
      </w:pPr>
      <w:r>
        <w:t xml:space="preserve"> }</w:t>
      </w:r>
    </w:p>
    <w:p w14:paraId="4819EC62" w14:textId="1DEA8EDB" w:rsidR="00944D73" w:rsidRPr="00510FEA" w:rsidRDefault="0007191A" w:rsidP="0007191A">
      <w:pPr>
        <w:pStyle w:val="af7"/>
      </w:pPr>
      <w:r>
        <w:t>/*..........................................................................*/</w:t>
      </w:r>
    </w:p>
    <w:sectPr w:rsidR="00944D73" w:rsidRPr="00510FEA" w:rsidSect="004009CE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008E" w14:textId="77777777" w:rsidR="004009CE" w:rsidRDefault="004009CE" w:rsidP="00591E76">
      <w:pPr>
        <w:spacing w:after="0"/>
        <w:ind w:firstLine="320"/>
      </w:pPr>
      <w:r>
        <w:separator/>
      </w:r>
    </w:p>
  </w:endnote>
  <w:endnote w:type="continuationSeparator" w:id="0">
    <w:p w14:paraId="25F055EF" w14:textId="77777777" w:rsidR="004009CE" w:rsidRDefault="004009CE" w:rsidP="00591E76">
      <w:pPr>
        <w:spacing w:after="0"/>
        <w:ind w:firstLine="3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 Pro"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E8BDC" w14:textId="77777777" w:rsidR="004009CE" w:rsidRDefault="004009CE" w:rsidP="00591E76">
      <w:pPr>
        <w:spacing w:after="0"/>
        <w:ind w:firstLine="320"/>
      </w:pPr>
      <w:r>
        <w:separator/>
      </w:r>
    </w:p>
  </w:footnote>
  <w:footnote w:type="continuationSeparator" w:id="0">
    <w:p w14:paraId="5FF38A79" w14:textId="77777777" w:rsidR="004009CE" w:rsidRDefault="004009CE" w:rsidP="00591E76">
      <w:pPr>
        <w:spacing w:after="0"/>
        <w:ind w:firstLine="3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3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1A"/>
    <w:rsid w:val="0007191A"/>
    <w:rsid w:val="000755E3"/>
    <w:rsid w:val="000846CC"/>
    <w:rsid w:val="00114BE5"/>
    <w:rsid w:val="00134A57"/>
    <w:rsid w:val="00180B4D"/>
    <w:rsid w:val="0019377F"/>
    <w:rsid w:val="00227027"/>
    <w:rsid w:val="002933FA"/>
    <w:rsid w:val="00317AE8"/>
    <w:rsid w:val="0038699C"/>
    <w:rsid w:val="004009CE"/>
    <w:rsid w:val="00510FEA"/>
    <w:rsid w:val="00526688"/>
    <w:rsid w:val="00591E76"/>
    <w:rsid w:val="00592A64"/>
    <w:rsid w:val="005C78DF"/>
    <w:rsid w:val="006450E3"/>
    <w:rsid w:val="006B17B5"/>
    <w:rsid w:val="006C3D30"/>
    <w:rsid w:val="006E1F07"/>
    <w:rsid w:val="006F5D3E"/>
    <w:rsid w:val="0074606D"/>
    <w:rsid w:val="007E7FD9"/>
    <w:rsid w:val="008823A3"/>
    <w:rsid w:val="008E3456"/>
    <w:rsid w:val="00944D73"/>
    <w:rsid w:val="009D27B1"/>
    <w:rsid w:val="00BB36F7"/>
    <w:rsid w:val="00BD38EB"/>
    <w:rsid w:val="00BE3196"/>
    <w:rsid w:val="00C220F0"/>
    <w:rsid w:val="00CB0C63"/>
    <w:rsid w:val="00D25108"/>
    <w:rsid w:val="00D37724"/>
    <w:rsid w:val="00D51BD7"/>
    <w:rsid w:val="00E0499B"/>
    <w:rsid w:val="00E37774"/>
    <w:rsid w:val="00E52743"/>
    <w:rsid w:val="00E7142B"/>
    <w:rsid w:val="00E74F35"/>
    <w:rsid w:val="00E7523D"/>
    <w:rsid w:val="00E975B6"/>
    <w:rsid w:val="00EE1F91"/>
    <w:rsid w:val="00F42165"/>
    <w:rsid w:val="00F43D83"/>
    <w:rsid w:val="00F461BC"/>
    <w:rsid w:val="00F90AED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3C80"/>
  <w15:chartTrackingRefBased/>
  <w15:docId w15:val="{DC1DFC57-2324-49A6-9A6A-BDA79C3D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456"/>
    <w:pPr>
      <w:autoSpaceDE w:val="0"/>
      <w:autoSpaceDN w:val="0"/>
      <w:spacing w:after="120"/>
      <w:ind w:firstLineChars="200" w:firstLine="200"/>
      <w:contextualSpacing/>
    </w:pPr>
    <w:rPr>
      <w:rFonts w:ascii="微软雅黑" w:eastAsia="微软雅黑" w:hAnsi="微软雅黑" w:cs="微软雅黑"/>
      <w:sz w:val="16"/>
    </w:rPr>
  </w:style>
  <w:style w:type="paragraph" w:styleId="1">
    <w:name w:val="heading 1"/>
    <w:basedOn w:val="a0"/>
    <w:next w:val="a"/>
    <w:link w:val="10"/>
    <w:autoRedefine/>
    <w:uiPriority w:val="9"/>
    <w:qFormat/>
    <w:rsid w:val="00317AE8"/>
    <w:pPr>
      <w:keepNext/>
      <w:keepLines/>
      <w:spacing w:before="360"/>
      <w:ind w:firstLineChars="0" w:firstLine="0"/>
      <w:outlineLvl w:val="0"/>
    </w:pPr>
    <w:rPr>
      <w:rFonts w:ascii="微软雅黑" w:eastAsia="微软雅黑" w:hAnsi="微软雅黑" w:cs="微软雅黑"/>
      <w:b/>
      <w:color w:val="0F4761" w:themeColor="accent1" w:themeShade="BF"/>
      <w:sz w:val="28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523D"/>
    <w:pPr>
      <w:keepNext/>
      <w:keepLines/>
      <w:spacing w:before="160" w:after="80"/>
      <w:ind w:firstLine="0"/>
      <w:outlineLvl w:val="1"/>
    </w:pPr>
    <w:rPr>
      <w:b/>
      <w:color w:val="215E99" w:themeColor="text2" w:themeTint="BF"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7523D"/>
    <w:pPr>
      <w:keepNext/>
      <w:keepLines/>
      <w:spacing w:before="160" w:after="80"/>
      <w:outlineLvl w:val="2"/>
    </w:pPr>
    <w:rPr>
      <w:b/>
      <w:bCs/>
      <w:iCs/>
      <w:color w:val="0F4761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944D73"/>
    <w:pPr>
      <w:keepNext/>
      <w:keepLines/>
      <w:spacing w:before="80" w:after="40"/>
      <w:outlineLvl w:val="3"/>
    </w:pPr>
    <w:rPr>
      <w:b/>
      <w:bCs/>
      <w:i/>
      <w:color w:val="0F4761" w:themeColor="accent1" w:themeShade="BF"/>
      <w:sz w:val="20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A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A5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A5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A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A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17AE8"/>
    <w:rPr>
      <w:rFonts w:ascii="微软雅黑" w:eastAsia="微软雅黑" w:hAnsi="微软雅黑" w:cs="微软雅黑"/>
      <w:b/>
      <w:color w:val="0F4761" w:themeColor="accent1" w:themeShade="BF"/>
      <w:spacing w:val="-10"/>
      <w:kern w:val="28"/>
      <w:sz w:val="28"/>
      <w:szCs w:val="40"/>
    </w:rPr>
  </w:style>
  <w:style w:type="character" w:customStyle="1" w:styleId="20">
    <w:name w:val="标题 2 字符"/>
    <w:basedOn w:val="a1"/>
    <w:link w:val="2"/>
    <w:uiPriority w:val="9"/>
    <w:rsid w:val="00E7523D"/>
    <w:rPr>
      <w:rFonts w:ascii="微软雅黑" w:eastAsia="微软雅黑" w:hAnsi="微软雅黑" w:cs="微软雅黑"/>
      <w:b/>
      <w:color w:val="215E99" w:themeColor="text2" w:themeTint="BF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E7523D"/>
    <w:rPr>
      <w:rFonts w:ascii="微软雅黑" w:eastAsia="微软雅黑" w:hAnsi="微软雅黑" w:cs="微软雅黑"/>
      <w:b/>
      <w:bCs/>
      <w:iCs/>
      <w:color w:val="0F4761" w:themeColor="accent1" w:themeShade="BF"/>
      <w:szCs w:val="24"/>
    </w:rPr>
  </w:style>
  <w:style w:type="character" w:customStyle="1" w:styleId="40">
    <w:name w:val="标题 4 字符"/>
    <w:basedOn w:val="a1"/>
    <w:link w:val="4"/>
    <w:uiPriority w:val="9"/>
    <w:semiHidden/>
    <w:rsid w:val="00944D73"/>
    <w:rPr>
      <w:rFonts w:ascii="微软雅黑" w:eastAsia="微软雅黑" w:hAnsi="微软雅黑" w:cs="微软雅黑"/>
      <w:b/>
      <w:bCs/>
      <w:i/>
      <w:color w:val="0F4761" w:themeColor="accent1" w:themeShade="BF"/>
      <w:sz w:val="20"/>
      <w:szCs w:val="24"/>
    </w:rPr>
  </w:style>
  <w:style w:type="character" w:customStyle="1" w:styleId="50">
    <w:name w:val="标题 5 字符"/>
    <w:basedOn w:val="a1"/>
    <w:link w:val="5"/>
    <w:uiPriority w:val="9"/>
    <w:semiHidden/>
    <w:rsid w:val="00134A5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134A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134A5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134A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134A57"/>
    <w:rPr>
      <w:rFonts w:eastAsiaTheme="majorEastAsia" w:cstheme="majorBidi"/>
      <w:color w:val="272727" w:themeColor="text1" w:themeTint="D8"/>
    </w:rPr>
  </w:style>
  <w:style w:type="paragraph" w:styleId="a0">
    <w:name w:val="Title"/>
    <w:basedOn w:val="a"/>
    <w:next w:val="a"/>
    <w:link w:val="a4"/>
    <w:uiPriority w:val="10"/>
    <w:rsid w:val="00134A57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1"/>
    <w:link w:val="a0"/>
    <w:uiPriority w:val="10"/>
    <w:rsid w:val="00134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134A57"/>
    <w:pPr>
      <w:numPr>
        <w:ilvl w:val="1"/>
      </w:numPr>
      <w:ind w:firstLineChars="200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1"/>
    <w:link w:val="a5"/>
    <w:uiPriority w:val="11"/>
    <w:rsid w:val="00134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uiPriority w:val="29"/>
    <w:rsid w:val="00134A57"/>
    <w:rPr>
      <w:rFonts w:ascii="Arial" w:hAnsi="Ari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A57"/>
    <w:pPr>
      <w:ind w:left="720"/>
    </w:pPr>
  </w:style>
  <w:style w:type="character" w:styleId="aa">
    <w:name w:val="Intense Emphasis"/>
    <w:basedOn w:val="a1"/>
    <w:uiPriority w:val="21"/>
    <w:qFormat/>
    <w:rsid w:val="00134A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1"/>
    <w:link w:val="ab"/>
    <w:uiPriority w:val="30"/>
    <w:rsid w:val="00134A57"/>
    <w:rPr>
      <w:rFonts w:ascii="Arial" w:hAnsi="Arial"/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134A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91E76"/>
    <w:pPr>
      <w:tabs>
        <w:tab w:val="center" w:pos="4153"/>
        <w:tab w:val="right" w:pos="8306"/>
      </w:tabs>
      <w:spacing w:after="0"/>
    </w:pPr>
  </w:style>
  <w:style w:type="character" w:customStyle="1" w:styleId="af">
    <w:name w:val="页眉 字符"/>
    <w:basedOn w:val="a1"/>
    <w:link w:val="ae"/>
    <w:uiPriority w:val="99"/>
    <w:rsid w:val="00591E76"/>
    <w:rPr>
      <w:rFonts w:ascii="Arial" w:hAnsi="Arial"/>
    </w:rPr>
  </w:style>
  <w:style w:type="paragraph" w:styleId="af0">
    <w:name w:val="footer"/>
    <w:basedOn w:val="a"/>
    <w:link w:val="af1"/>
    <w:uiPriority w:val="99"/>
    <w:unhideWhenUsed/>
    <w:rsid w:val="00591E76"/>
    <w:pPr>
      <w:tabs>
        <w:tab w:val="center" w:pos="4153"/>
        <w:tab w:val="right" w:pos="8306"/>
      </w:tabs>
      <w:spacing w:after="0"/>
    </w:pPr>
  </w:style>
  <w:style w:type="character" w:customStyle="1" w:styleId="af1">
    <w:name w:val="页脚 字符"/>
    <w:basedOn w:val="a1"/>
    <w:link w:val="af0"/>
    <w:uiPriority w:val="99"/>
    <w:rsid w:val="00591E76"/>
    <w:rPr>
      <w:rFonts w:ascii="Arial" w:hAnsi="Arial"/>
    </w:rPr>
  </w:style>
  <w:style w:type="paragraph" w:styleId="af2">
    <w:name w:val="No Spacing"/>
    <w:autoRedefine/>
    <w:uiPriority w:val="1"/>
    <w:qFormat/>
    <w:rsid w:val="00CB0C63"/>
    <w:pPr>
      <w:autoSpaceDE w:val="0"/>
      <w:autoSpaceDN w:val="0"/>
      <w:spacing w:after="0"/>
      <w:contextualSpacing/>
    </w:pPr>
    <w:rPr>
      <w:rFonts w:ascii="微软雅黑" w:eastAsia="微软雅黑" w:hAnsi="微软雅黑" w:cs="微软雅黑"/>
      <w:color w:val="ADADAD" w:themeColor="background2" w:themeShade="BF"/>
      <w:sz w:val="18"/>
      <w:szCs w:val="20"/>
    </w:rPr>
  </w:style>
  <w:style w:type="table" w:styleId="af3">
    <w:name w:val="Grid Table Light"/>
    <w:basedOn w:val="a2"/>
    <w:uiPriority w:val="40"/>
    <w:rsid w:val="0038699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4">
    <w:name w:val="表格内文字"/>
    <w:basedOn w:val="a"/>
    <w:link w:val="af5"/>
    <w:autoRedefine/>
    <w:qFormat/>
    <w:rsid w:val="00E7523D"/>
    <w:pPr>
      <w:spacing w:after="0"/>
      <w:ind w:firstLine="0"/>
    </w:pPr>
    <w:rPr>
      <w:rFonts w:ascii="Mangal Pro" w:eastAsia="Arial" w:hAnsi="Mangal Pro" w:cs="Mangal Pro"/>
    </w:rPr>
  </w:style>
  <w:style w:type="character" w:customStyle="1" w:styleId="af5">
    <w:name w:val="表格内文字 字符"/>
    <w:basedOn w:val="a1"/>
    <w:link w:val="af4"/>
    <w:rsid w:val="00E7523D"/>
    <w:rPr>
      <w:rFonts w:ascii="Mangal Pro" w:eastAsia="Arial" w:hAnsi="Mangal Pro" w:cs="Mangal Pro"/>
      <w:sz w:val="20"/>
    </w:rPr>
  </w:style>
  <w:style w:type="table" w:styleId="af6">
    <w:name w:val="Table Grid"/>
    <w:basedOn w:val="a2"/>
    <w:uiPriority w:val="39"/>
    <w:rsid w:val="00E7523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代码"/>
    <w:basedOn w:val="a"/>
    <w:link w:val="af8"/>
    <w:qFormat/>
    <w:rsid w:val="00D37724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pacing w:after="0"/>
      <w:ind w:firstLine="320"/>
      <w:jc w:val="left"/>
    </w:pPr>
    <w:rPr>
      <w:rFonts w:ascii="Calibri" w:hAnsi="Calibri" w:cs="Calibri"/>
    </w:rPr>
  </w:style>
  <w:style w:type="character" w:customStyle="1" w:styleId="af8">
    <w:name w:val="代码 字符"/>
    <w:basedOn w:val="a1"/>
    <w:link w:val="af7"/>
    <w:rsid w:val="00D37724"/>
    <w:rPr>
      <w:rFonts w:ascii="Calibri" w:eastAsia="微软雅黑" w:hAnsi="Calibri" w:cs="Calibri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yconan\Documents\&#33258;&#23450;&#20041;%20Office%20&#27169;&#26495;\&#20013;&#25991;-&#24494;&#36719;&#38597;&#40657;33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中文-微软雅黑33.dotx</Template>
  <TotalTime>1</TotalTime>
  <Pages>25</Pages>
  <Words>10403</Words>
  <Characters>59302</Characters>
  <Application>Microsoft Office Word</Application>
  <DocSecurity>0</DocSecurity>
  <Lines>494</Lines>
  <Paragraphs>139</Paragraphs>
  <ScaleCrop>false</ScaleCrop>
  <Company/>
  <LinksUpToDate>false</LinksUpToDate>
  <CharactersWithSpaces>69566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liyijiadou</dc:creator>
  <cp:keywords/>
  <dc:description/>
  <cp:lastModifiedBy>liyijiadou</cp:lastModifiedBy>
  <cp:revision>1</cp:revision>
  <cp:lastPrinted>2024-04-03T13:11:00Z</cp:lastPrinted>
  <dcterms:created xsi:type="dcterms:W3CDTF">2024-04-03T13:22:00Z</dcterms:created>
  <dcterms:modified xsi:type="dcterms:W3CDTF">2024-04-03T13:23:00Z</dcterms:modified>
</cp:coreProperties>
</file>