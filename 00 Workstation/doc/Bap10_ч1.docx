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</w:t>
      </w:r>
    </w:p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программной инженерии</w:t>
      </w: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У Р С О В А Я  Р А Б О Т А</w:t>
      </w:r>
    </w:p>
    <w:p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учебной системы программирования</w:t>
      </w:r>
    </w:p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«Системы программирования»</w:t>
      </w:r>
    </w:p>
    <w:p w:rsidR="00B822EA" w:rsidRDefault="00B822EA">
      <w:pPr>
        <w:jc w:val="center"/>
      </w:pPr>
      <w:r>
        <w:rPr>
          <w:sz w:val="28"/>
          <w:szCs w:val="28"/>
        </w:rPr>
        <w:t xml:space="preserve">Вариант № </w:t>
      </w:r>
      <w:r>
        <w:rPr>
          <w:sz w:val="28"/>
          <w:szCs w:val="28"/>
          <w:lang w:val="en-US"/>
        </w:rPr>
        <w:t>10</w:t>
      </w:r>
    </w:p>
    <w:p w:rsidR="00B822EA" w:rsidRDefault="00B822EA">
      <w:pPr>
        <w:rPr>
          <w:sz w:val="28"/>
          <w:szCs w:val="28"/>
          <w:lang w:val="en-US"/>
        </w:rPr>
      </w:pPr>
    </w:p>
    <w:p w:rsidR="00B822EA" w:rsidRDefault="00B822EA">
      <w:pPr>
        <w:rPr>
          <w:sz w:val="28"/>
          <w:szCs w:val="28"/>
        </w:rPr>
      </w:pPr>
    </w:p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>
      <w:r>
        <w:t>Исполнители:</w:t>
      </w:r>
    </w:p>
    <w:p w:rsidR="00B822EA" w:rsidRDefault="00B822EA"/>
    <w:p w:rsidR="00B822EA" w:rsidRDefault="00B822EA">
      <w:r>
        <w:t>Студенты группы 3540904/10101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bidi="ar-SA"/>
        </w:rPr>
        <w:t>Томилин И</w:t>
      </w:r>
      <w:r>
        <w:t>. С.</w:t>
      </w:r>
    </w:p>
    <w:p w:rsidR="00B822EA" w:rsidRDefault="00B822EA"/>
    <w:p w:rsidR="00B822EA" w:rsidRDefault="00B822EA"/>
    <w:p w:rsidR="00B822EA" w:rsidRDefault="00B822EA"/>
    <w:p w:rsidR="00B822EA" w:rsidRDefault="00B822E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Расторгуев В. Я.</w:t>
      </w: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  <w:r>
        <w:t>Санкт-Петербург</w:t>
      </w:r>
    </w:p>
    <w:p w:rsidR="00B822EA" w:rsidRDefault="00B822EA">
      <w:pPr>
        <w:jc w:val="center"/>
      </w:pPr>
      <w:r>
        <w:t>2022</w:t>
      </w:r>
      <w:r>
        <w:br w:type="page"/>
      </w:r>
    </w:p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</w:t>
      </w:r>
    </w:p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программной инженерии</w:t>
      </w: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</w:p>
    <w:p w:rsidR="00B822EA" w:rsidRDefault="00B822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У Р С О В А Я  Р А Б О Т А</w:t>
      </w:r>
    </w:p>
    <w:p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учебной системы программирования</w:t>
      </w:r>
    </w:p>
    <w:p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Компилятор с ЯВУ</w:t>
      </w:r>
    </w:p>
    <w:p w:rsidR="00B822EA" w:rsidRDefault="00B822EA">
      <w:pPr>
        <w:jc w:val="center"/>
        <w:rPr>
          <w:b/>
          <w:sz w:val="28"/>
          <w:szCs w:val="28"/>
        </w:rPr>
      </w:pPr>
    </w:p>
    <w:p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«Системы программирования»</w:t>
      </w:r>
    </w:p>
    <w:p w:rsidR="00B822EA" w:rsidRDefault="00B822EA">
      <w:pPr>
        <w:jc w:val="center"/>
      </w:pPr>
      <w:r>
        <w:rPr>
          <w:sz w:val="28"/>
          <w:szCs w:val="28"/>
        </w:rPr>
        <w:t xml:space="preserve">Вариант № </w:t>
      </w:r>
      <w:r>
        <w:rPr>
          <w:sz w:val="28"/>
          <w:szCs w:val="28"/>
          <w:lang w:val="en-US"/>
        </w:rPr>
        <w:t>10</w:t>
      </w:r>
    </w:p>
    <w:p w:rsidR="00B822EA" w:rsidRDefault="00B822EA">
      <w:pPr>
        <w:rPr>
          <w:sz w:val="28"/>
          <w:szCs w:val="28"/>
          <w:lang w:val="en-US"/>
        </w:rPr>
      </w:pPr>
    </w:p>
    <w:p w:rsidR="00B822EA" w:rsidRDefault="00B822EA">
      <w:pPr>
        <w:rPr>
          <w:sz w:val="28"/>
          <w:szCs w:val="28"/>
        </w:rPr>
      </w:pPr>
    </w:p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/>
    <w:p w:rsidR="00B822EA" w:rsidRDefault="00B822EA">
      <w:r>
        <w:t>Исполнители:</w:t>
      </w:r>
    </w:p>
    <w:p w:rsidR="00B822EA" w:rsidRDefault="00B822EA"/>
    <w:p w:rsidR="00B822EA" w:rsidRDefault="00B822EA">
      <w:r>
        <w:t>Студенты группы 3540904/10101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bidi="ar-SA"/>
        </w:rPr>
        <w:t>Томилин И</w:t>
      </w:r>
      <w:r>
        <w:t>. С.</w:t>
      </w:r>
    </w:p>
    <w:p w:rsidR="00B822EA" w:rsidRDefault="00B822EA"/>
    <w:p w:rsidR="00B822EA" w:rsidRDefault="00B822EA"/>
    <w:p w:rsidR="00B822EA" w:rsidRDefault="00B822EA"/>
    <w:p w:rsidR="00B822EA" w:rsidRDefault="00B822E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Расторгуев В. Я.</w:t>
      </w: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</w:p>
    <w:p w:rsidR="00B822EA" w:rsidRDefault="00B822EA">
      <w:pPr>
        <w:jc w:val="center"/>
      </w:pPr>
      <w:r>
        <w:t>Санкт-Петербург</w:t>
      </w:r>
    </w:p>
    <w:p w:rsidR="00B822EA" w:rsidRDefault="00B822EA">
      <w:pPr>
        <w:jc w:val="center"/>
      </w:pPr>
      <w:r>
        <w:t>2022</w:t>
      </w:r>
      <w:r>
        <w:br w:type="page"/>
      </w:r>
    </w:p>
    <w:p w:rsidR="00B822EA" w:rsidRDefault="00B822EA">
      <w:pPr>
        <w:jc w:val="center"/>
      </w:pPr>
    </w:p>
    <w:p w:rsidR="00B822EA" w:rsidRDefault="00B822EA">
      <w:pPr>
        <w:pStyle w:val="Heading1"/>
        <w:numPr>
          <w:ilvl w:val="0"/>
          <w:numId w:val="2"/>
        </w:numPr>
      </w:pPr>
      <w:r>
        <w:t>Задание на курсовую работу</w:t>
      </w:r>
    </w:p>
    <w:p w:rsidR="00B822EA" w:rsidRDefault="00B822EA"/>
    <w:p w:rsidR="00B822EA" w:rsidRDefault="00B822EA">
      <w:r>
        <w:t>Задание на КР дано в следующей общей формулировке:</w:t>
      </w:r>
    </w:p>
    <w:p w:rsidR="00B822EA" w:rsidRDefault="00B822EA"/>
    <w:p w:rsidR="00B822EA" w:rsidRDefault="00B822EA">
      <w:r>
        <w:t xml:space="preserve">«Необходимо выполнить доработку элементов макета учебной системы программирования до уровня, позволяющего обрабатывать «новые» для макета конструкции языка высокого уровня, примененные в соответствующем варианте». </w:t>
      </w:r>
    </w:p>
    <w:p w:rsidR="00B822EA" w:rsidRDefault="00B822EA"/>
    <w:p w:rsidR="00B822EA" w:rsidRDefault="00B822EA">
      <w:r>
        <w:t>Общая формулировка персонализирована в варианте № 10, приведенном на рис. 1.</w:t>
      </w:r>
    </w:p>
    <w:p w:rsidR="00B822EA" w:rsidRDefault="00B822EA"/>
    <w:p w:rsidR="00B822EA" w:rsidRDefault="00B822EA">
      <w:pPr>
        <w:pStyle w:val="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Условный персональный вариант № 10</w:t>
      </w:r>
    </w:p>
    <w:p w:rsidR="00B822EA" w:rsidRDefault="00B822EA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B822EA" w:rsidRDefault="00B822EA">
      <w:r>
        <w:rPr>
          <w:lang w:val="en-US"/>
        </w:rPr>
        <w:t>EX10</w:t>
      </w:r>
      <w:r>
        <w:t xml:space="preserve">: </w:t>
      </w:r>
      <w:r>
        <w:rPr>
          <w:lang w:val="en-US"/>
        </w:rPr>
        <w:t>PROC</w:t>
      </w:r>
      <w:r>
        <w:t xml:space="preserve"> </w:t>
      </w:r>
      <w:r>
        <w:rPr>
          <w:lang w:val="en-US"/>
        </w:rPr>
        <w:t>OPTIONS</w:t>
      </w:r>
      <w:r>
        <w:t xml:space="preserve"> (MAIN);</w:t>
      </w:r>
    </w:p>
    <w:p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A </w:t>
      </w:r>
      <w:r>
        <w:rPr>
          <w:rFonts w:ascii="Times New Roman" w:hAnsi="Times New Roman" w:cs="Times New Roman"/>
          <w:lang w:val="en-US" w:bidi="ar-SA"/>
        </w:rPr>
        <w:t>DEC</w:t>
      </w:r>
      <w:r>
        <w:rPr>
          <w:lang w:val="en-US"/>
        </w:rPr>
        <w:t xml:space="preserve"> FIXED INIT ( 5 );</w:t>
      </w:r>
    </w:p>
    <w:p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B </w:t>
      </w:r>
      <w:r>
        <w:rPr>
          <w:rFonts w:ascii="Times New Roman" w:hAnsi="Times New Roman" w:cs="Times New Roman"/>
          <w:lang w:val="en-US" w:bidi="ar-SA"/>
        </w:rPr>
        <w:t>BIT ( 16 )</w:t>
      </w:r>
      <w:r>
        <w:rPr>
          <w:lang w:val="en-US"/>
        </w:rPr>
        <w:t>;</w:t>
      </w:r>
    </w:p>
    <w:p w:rsidR="00B822EA" w:rsidRDefault="00B822EA">
      <w:pPr>
        <w:ind w:firstLine="708"/>
      </w:pPr>
      <w:r>
        <w:rPr>
          <w:lang w:val="en-US"/>
        </w:rPr>
        <w:t>B = A;</w:t>
      </w:r>
    </w:p>
    <w:p w:rsidR="00B822EA" w:rsidRDefault="00B822EA">
      <w:r>
        <w:rPr>
          <w:lang w:val="en-US"/>
        </w:rPr>
        <w:t>END</w:t>
      </w:r>
      <w:r>
        <w:t xml:space="preserve"> </w:t>
      </w:r>
      <w:r>
        <w:rPr>
          <w:lang w:val="en-US"/>
        </w:rPr>
        <w:t>EX10;</w:t>
      </w:r>
    </w:p>
    <w:p w:rsidR="00B822EA" w:rsidRDefault="00B822EA">
      <w:pPr>
        <w:jc w:val="center"/>
      </w:pPr>
      <w:r>
        <w:rPr>
          <w:b/>
          <w:lang w:val="en-US"/>
        </w:rPr>
        <w:t>Рис. 1</w:t>
      </w:r>
    </w:p>
    <w:p w:rsidR="00B822EA" w:rsidRDefault="00B822EA"/>
    <w:p w:rsidR="00B822EA" w:rsidRDefault="00B822EA">
      <w:r>
        <w:t xml:space="preserve">Схема функционирования макета учебной системы программирования, являющегося, согласно заданию на КР, одним из элементов исходных данных, приведена на рис. 2.  </w:t>
      </w:r>
    </w:p>
    <w:p w:rsidR="00B822EA" w:rsidRDefault="00B822EA">
      <w:pPr>
        <w:rPr>
          <w:rFonts w:ascii="Times New Roman" w:hAnsi="Times New Roman" w:cs="Times New Roman"/>
        </w:rPr>
      </w:pPr>
    </w:p>
    <w:p w:rsidR="00B822EA" w:rsidRDefault="00B822EA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026" type="#_x0000_t75" style="position:absolute;margin-left:0;margin-top:.05pt;width:481.9pt;height:337.45pt;z-index:251657728;visibility:visible;mso-wrap-distance-left:0;mso-wrap-distance-right:0;mso-position-horizontal:center" o:allowincell="f">
            <v:imagedata r:id="rId5" o:title=""/>
            <w10:wrap type="topAndBottom"/>
          </v:shape>
        </w:pict>
      </w:r>
    </w:p>
    <w:p w:rsidR="00B822EA" w:rsidRDefault="00B822EA">
      <w:pPr>
        <w:pStyle w:val="1"/>
      </w:pPr>
      <w:r>
        <w:rPr>
          <w:rFonts w:ascii="Times New Roman" w:hAnsi="Times New Roman" w:cs="Times New Roman"/>
          <w:sz w:val="24"/>
          <w:szCs w:val="24"/>
        </w:rPr>
        <w:t>Дополнительные требования к КР, вытекающие из рис.2, предполагают то, что данная система программирования работает на технологической  ЭВМ  (IBM PC) и является по существу кросс-системой для объектной ЭВМ (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370). В этой системе:</w:t>
      </w:r>
    </w:p>
    <w:p w:rsidR="00B822EA" w:rsidRDefault="00B822EA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B822EA" w:rsidRDefault="00B822EA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*.pli,</w:t>
      </w:r>
    </w:p>
    <w:p w:rsidR="00B822EA" w:rsidRDefault="00B822EA">
      <w:pPr>
        <w:pStyle w:val="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язык АССЕМБЛЕРА сформирован из языковых конструкций АССЕМБЛЕРА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а ассемблеровский эквивалент исходной программы формируется в виде текстового файла технологической ЭВМ с расширением *.ass,</w:t>
      </w:r>
    </w:p>
    <w:p w:rsidR="00B822EA" w:rsidRDefault="00B822EA">
      <w:pPr>
        <w:pStyle w:val="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объектный эквивалент исходной программы готовится в формате объектных файлов операционной системы ОС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 и хранится в виде двоичного файла технологической ЭВМ с расширением *.tex;</w:t>
      </w:r>
    </w:p>
    <w:p w:rsidR="00B822EA" w:rsidRDefault="00B822EA">
      <w:pPr>
        <w:pStyle w:val="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загрузочный эквивалент исходной программы представляет собой машинный код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запоминаемый в области ОЗУ технологической ЭВМ, являющейся зоной загрузки для эмулятора объектной ЭВМ.</w:t>
      </w:r>
    </w:p>
    <w:p w:rsidR="00B822EA" w:rsidRDefault="00B822EA"/>
    <w:p w:rsidR="00B822EA" w:rsidRDefault="00B822EA">
      <w:r>
        <w:t>На рис. 2 жирным контуром выделен компилятор с ЯВУ, являющийся тем элементом макета, результаты модификации которого под персональный вариант № 10 (см. рис 1) приведены в данном отчете.</w:t>
      </w:r>
    </w:p>
    <w:p w:rsidR="00B822EA" w:rsidRDefault="00B822EA"/>
    <w:p w:rsidR="00B822EA" w:rsidRDefault="00B822EA">
      <w:pPr>
        <w:pStyle w:val="Heading1"/>
      </w:pPr>
      <w:r>
        <w:t>2. Постановка задачи модификации макета в части компилятора с ЯВУ</w:t>
      </w:r>
    </w:p>
    <w:p w:rsidR="00B822EA" w:rsidRDefault="00B822EA">
      <w:r>
        <w:t>Схема функционирования модифицированного макетного компилятора с ЯВУ должна соответствовать рис. 3.</w:t>
      </w:r>
      <w:r>
        <w:rPr>
          <w:noProof/>
          <w:lang w:eastAsia="ru-RU" w:bidi="ar-SA"/>
        </w:rPr>
        <w:pict>
          <v:shape id="Image3" o:spid="_x0000_s1027" type="#_x0000_t75" style="position:absolute;margin-left:0;margin-top:.05pt;width:481.9pt;height:227.15pt;z-index:251658752;visibility:visible;mso-wrap-distance-left:0;mso-wrap-distance-right:0;mso-position-horizontal:center;mso-position-horizontal-relative:text;mso-position-vertical-relative:text" o:allowincell="f">
            <v:imagedata r:id="rId6" o:title=""/>
            <w10:wrap type="topAndBottom"/>
          </v:shape>
        </w:pict>
      </w:r>
      <w:r>
        <w:t xml:space="preserve"> Функционал модифицированного макетного компилятора должен обеспечить компиляцию исходного текста на ЯВУ (см. рис. 1) в эквивалент исходного текста на Ассемблере (см. рис. 4).</w:t>
      </w:r>
      <w:r>
        <w:br w:type="page"/>
      </w:r>
    </w:p>
    <w:p w:rsidR="00B822EA" w:rsidRDefault="00B822EA"/>
    <w:tbl>
      <w:tblPr>
        <w:tblW w:w="9573" w:type="dxa"/>
        <w:tblLayout w:type="fixed"/>
        <w:tblLook w:val="0000"/>
      </w:tblPr>
      <w:tblGrid>
        <w:gridCol w:w="720"/>
        <w:gridCol w:w="1175"/>
        <w:gridCol w:w="980"/>
        <w:gridCol w:w="2169"/>
        <w:gridCol w:w="4529"/>
      </w:tblGrid>
      <w:tr w:rsidR="00B822EA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Метка 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Коп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Операнды</w:t>
            </w:r>
          </w:p>
        </w:tc>
        <w:tc>
          <w:tcPr>
            <w:tcW w:w="4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Пояснения 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EX10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START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Счетчик относительно адреса в 0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BALR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</w:pP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@RBASE</w:t>
            </w: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, 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Загрузка регистра @R</w:t>
            </w: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BASE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USING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*, </w:t>
            </w: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@RBASE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Назначить регистр базой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MVC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</w:pPr>
            <w:r>
              <w:t>@BUF+2(6), A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Перемещаем из области памяти A в @BUF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CVB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@BUF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Преобразование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@LBL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@RRAB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Метка для цикличного выполнения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@PTR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AND один операнд в регистре второй в пам</w:t>
            </w: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я</w:t>
            </w: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ти</w:t>
            </w:r>
          </w:p>
        </w:tc>
      </w:tr>
      <w:tr w:rsidR="00B822EA">
        <w:trPr>
          <w:trHeight w:val="360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@NULL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Сравнение рабочего регистра с нулевой const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6, @CONT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Проверка маски для меньше или больше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SLL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1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Смещаем влево на 1 бит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15, @LBL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Замыкание метки цикла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@CONT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SRL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Метка в которую выпрыгиваем, когда в BC единица и смещаем на 16 вправо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STH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Сброс полуслова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15, @RVIX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Выход из программы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PL6’5’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Инициализация переменной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BL16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Выделение памяти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0F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Выравнивание памяти для CVB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@BUF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PL8’0’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Выделение памяти для размещения 15 разр</w:t>
            </w: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я</w:t>
            </w: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дов (Превращаем 11 разрядов в 15)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@PTR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BL32’1’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Указатель в памяти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@NULL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F’0’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Заводим const 0 для сравнения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RRAB назначим 3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RRAB1 назначим 4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@RBASE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@RBASE назначим 15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@RVIX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@RVIX назначим 14</w:t>
            </w:r>
          </w:p>
        </w:tc>
      </w:tr>
      <w:tr w:rsidR="00B822EA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END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Конец текста блока</w:t>
            </w:r>
          </w:p>
        </w:tc>
      </w:tr>
    </w:tbl>
    <w:p w:rsidR="00B822EA" w:rsidRDefault="00B822EA">
      <w:pPr>
        <w:pStyle w:val="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:rsidR="00B822EA" w:rsidRDefault="00B822EA">
      <w:pPr>
        <w:pStyle w:val="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t>Рис. 4</w:t>
      </w:r>
    </w:p>
    <w:p w:rsidR="00B822EA" w:rsidRDefault="00B822EA">
      <w:pPr>
        <w:pStyle w:val="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:rsidR="00B822EA" w:rsidRDefault="00B822EA">
      <w:pPr>
        <w:rPr>
          <w:b/>
          <w:i/>
        </w:rPr>
      </w:pPr>
      <w:r>
        <w:rPr>
          <w:b/>
          <w:i/>
        </w:rPr>
        <w:t>Согласованные функциональные ограничения</w:t>
      </w:r>
    </w:p>
    <w:p w:rsidR="00B822EA" w:rsidRDefault="00B822EA">
      <w:pPr>
        <w:rPr>
          <w:i/>
        </w:rPr>
      </w:pPr>
    </w:p>
    <w:p w:rsidR="00B822EA" w:rsidRDefault="00B822EA">
      <w:pPr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По согласованию с преподавателем в модифицированном макетном компиляторе введены следующие функциональные ограничения:</w:t>
      </w:r>
    </w:p>
    <w:p w:rsidR="00B822EA" w:rsidRDefault="00B822EA">
      <w:pPr>
        <w:ind w:firstLine="449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1) Следует отметить, что код будет работать корректно только если значения </w:t>
      </w:r>
      <w:r>
        <w:rPr>
          <w:rFonts w:ascii="Times New Roman" w:hAnsi="Times New Roman" w:cs="Arial"/>
          <w:lang w:val="en-US"/>
        </w:rPr>
        <w:t>A &gt; 0, если A=0 то цикл будет бесконечно выполняться. Поэтому ограничиваемся значениями A &gt; 0, в нашем случае A = 5</w:t>
      </w:r>
    </w:p>
    <w:p w:rsidR="00B822EA" w:rsidRDefault="00B822EA">
      <w:pPr>
        <w:jc w:val="both"/>
        <w:rPr>
          <w:lang w:val="en-US"/>
        </w:rPr>
      </w:pPr>
    </w:p>
    <w:p w:rsidR="00B822EA" w:rsidRDefault="00B822EA">
      <w:pPr>
        <w:pStyle w:val="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 Модификация состава и структуры БД макета</w:t>
      </w:r>
    </w:p>
    <w:p w:rsidR="00B822EA" w:rsidRDefault="00B822EA">
      <w:pPr>
        <w:pStyle w:val="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компилятора с ЯВУ</w:t>
      </w:r>
    </w:p>
    <w:p w:rsidR="00B822EA" w:rsidRDefault="00B822EA">
      <w:pPr>
        <w:pStyle w:val="1"/>
        <w:jc w:val="both"/>
        <w:rPr>
          <w:rFonts w:ascii="Arial" w:hAnsi="Arial" w:cs="Arial"/>
          <w:b/>
          <w:bCs/>
          <w:sz w:val="32"/>
          <w:szCs w:val="32"/>
        </w:rPr>
      </w:pPr>
    </w:p>
    <w:p w:rsidR="00B822EA" w:rsidRDefault="00B822EA">
      <w:pPr>
        <w:pStyle w:val="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3.1 Модификация БД лексического анализатора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лексического анализатора определяется путем выделения подмножества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терминальных символов, в которое входят все терминальные символы, являющиеся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разделителями термов языка.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персонального варианта (см. рис. 1) разделителями термов являются терминальные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символы из множества: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":" , "(" , ")" , ";" , "=", “_”},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модификация лексических настроек демо-примера не требуется.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B822EA" w:rsidRDefault="00B822EA">
      <w:pPr>
        <w:pStyle w:val="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 Модификация БД синтаксического анализатора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Высокоуровневое определение модифицированного синтаксиса для персонального варианта с выделением модификаций </w:t>
      </w:r>
      <w:r>
        <w:rPr>
          <w:rFonts w:ascii="Times New Roman" w:hAnsi="Times New Roman" w:cs="Times New Roman"/>
          <w:b/>
          <w:bCs/>
          <w:sz w:val="24"/>
          <w:szCs w:val="24"/>
        </w:rPr>
        <w:t>жирным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шрифтом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Были внесены следующие изменения:</w:t>
      </w:r>
    </w:p>
    <w:p w:rsidR="00B822EA" w:rsidRDefault="00B822EA">
      <w:pPr>
        <w:pStyle w:val="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DEC FIXED</w:t>
      </w:r>
    </w:p>
    <w:p w:rsidR="00B822EA" w:rsidRDefault="00B822EA">
      <w:pPr>
        <w:pStyle w:val="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BIT</w:t>
      </w:r>
    </w:p>
    <w:p w:rsidR="00B822EA" w:rsidRDefault="00B822EA">
      <w:pPr>
        <w:pStyle w:val="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Добавлен нетерминал </w:t>
      </w:r>
      <w:r>
        <w:rPr>
          <w:rFonts w:ascii="Times New Roman" w:hAnsi="Times New Roman" w:cs="Times New Roman"/>
          <w:b/>
          <w:bCs/>
          <w:sz w:val="24"/>
          <w:szCs w:val="24"/>
        </w:rPr>
        <w:t>&lt;DCF&gt;</w:t>
      </w:r>
      <w:r>
        <w:rPr>
          <w:rFonts w:ascii="Times New Roman" w:hAnsi="Times New Roman" w:cs="Times New Roman"/>
          <w:sz w:val="24"/>
          <w:szCs w:val="24"/>
        </w:rPr>
        <w:t xml:space="preserve"> для определения десятичного числа, требуется для объявления DEC FIXED</w:t>
      </w:r>
    </w:p>
    <w:p w:rsidR="00B822EA" w:rsidRDefault="00B822EA">
      <w:pPr>
        <w:pStyle w:val="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822EA" w:rsidRDefault="00B822EA">
      <w:pPr>
        <w:pStyle w:val="1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Измененный синтаксис согласно формы БНФ представлен ниже.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B822EA" w:rsidRDefault="00B822EA">
      <w:pPr>
        <w:pStyle w:val="PlainText"/>
        <w:jc w:val="both"/>
      </w:pPr>
      <w:r>
        <w:t xml:space="preserve">     </w:t>
      </w:r>
      <w:r>
        <w:rPr>
          <w:lang w:val="en-US"/>
        </w:rPr>
        <w:t>1.  &lt;PRO&gt; ::= &lt;OPR&gt;&lt;TEL&gt;&lt;OEN&gt;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 2.  &lt;OPR&gt; ::= &lt;IPR&gt;:PROC_OPTIONS(MAIN);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 3.  &lt;IPR&gt; ::= &lt;IDE&gt;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</w:pPr>
      <w:r>
        <w:rPr>
          <w:lang w:val="en-US"/>
        </w:rPr>
        <w:t xml:space="preserve">     4.  &lt;IDE&gt; ::= &lt;BUK&gt; | &lt;IDE&gt;&lt;BUK&gt; | &lt;IDE&gt;&lt;CIF&gt;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 5.  &lt;BUK&gt; ::= A | B | C | D | E | M | P | X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 6.  &lt;CIF&gt; ::= 0 | 1 | 2 | 3 | 4 | 5 | 6 | 7 | 8 | 9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</w:pPr>
      <w:r>
        <w:rPr>
          <w:lang w:val="en-US"/>
        </w:rPr>
        <w:t xml:space="preserve">     </w:t>
      </w:r>
      <w:r>
        <w:rPr>
          <w:lang w:val="es-ES"/>
        </w:rPr>
        <w:t>7.  &lt;TEL&gt; ::= &lt;ODC&gt; | &lt;TEL&gt;&lt;ODC&gt; | &lt;TEL&gt;&lt;OPA&gt;</w:t>
      </w:r>
    </w:p>
    <w:p w:rsidR="00B822EA" w:rsidRDefault="00B822EA">
      <w:pPr>
        <w:pStyle w:val="PlainText"/>
        <w:rPr>
          <w:lang w:val="es-ES"/>
        </w:rPr>
      </w:pPr>
    </w:p>
    <w:p w:rsidR="00B822EA" w:rsidRDefault="00B822EA">
      <w:pPr>
        <w:pStyle w:val="PlainText"/>
      </w:pPr>
      <w:r>
        <w:rPr>
          <w:lang w:val="es-ES"/>
        </w:rPr>
        <w:t xml:space="preserve">     </w:t>
      </w:r>
      <w:r>
        <w:rPr>
          <w:lang w:val="en-US"/>
        </w:rPr>
        <w:t>8.  &lt;ODC&gt; ::= DCL_&lt;IDE&gt;_BIN_FIXED(&lt;RZR&gt;); |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outlineLvl w:val="0"/>
        <w:rPr>
          <w:lang w:val="en-US"/>
        </w:rPr>
      </w:pPr>
      <w:r>
        <w:rPr>
          <w:lang w:val="en-US"/>
        </w:rPr>
        <w:t xml:space="preserve">                   DCL_&lt;IDE&gt;_BIN_FIXED(&lt;RZR&gt;)INIT(&lt;LIT&gt;); |</w:t>
      </w:r>
    </w:p>
    <w:p w:rsidR="00B822EA" w:rsidRDefault="00B822EA">
      <w:pPr>
        <w:pStyle w:val="PlainText"/>
        <w:outlineLvl w:val="0"/>
        <w:rPr>
          <w:lang w:val="en-US"/>
        </w:rPr>
      </w:pPr>
    </w:p>
    <w:p w:rsidR="00B822EA" w:rsidRDefault="00B822EA">
      <w:pPr>
        <w:pStyle w:val="PlainText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rFonts w:ascii="Liberation Mono" w:hAnsi="Liberation Mono" w:cs="Times New Roman"/>
          <w:b/>
          <w:bCs/>
          <w:lang w:val="en-US"/>
        </w:rPr>
        <w:t>DCL_&lt;IDE&gt;_CHAR(&lt;RZR&gt;);                 |</w:t>
      </w:r>
    </w:p>
    <w:p w:rsidR="00B822EA" w:rsidRDefault="00B822EA">
      <w:pPr>
        <w:pStyle w:val="PlainText"/>
        <w:outlineLvl w:val="0"/>
        <w:rPr>
          <w:lang w:val="en-US"/>
        </w:rPr>
      </w:pPr>
      <w:r>
        <w:rPr>
          <w:lang w:val="en-US"/>
        </w:rPr>
        <w:t xml:space="preserve">                   </w:t>
      </w:r>
    </w:p>
    <w:p w:rsidR="00B822EA" w:rsidRDefault="00B822EA">
      <w:pPr>
        <w:pStyle w:val="PlainText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b/>
          <w:bCs/>
          <w:lang w:val="en-US"/>
        </w:rPr>
        <w:t>DCL_&lt;IDE&gt;_DEC_FIXED_INIT(&lt;DCF&gt;);       |</w:t>
      </w:r>
    </w:p>
    <w:p w:rsidR="00B822EA" w:rsidRDefault="00B822EA">
      <w:pPr>
        <w:pStyle w:val="PlainText"/>
        <w:outlineLvl w:val="0"/>
        <w:rPr>
          <w:b/>
          <w:bCs/>
          <w:lang w:val="en-US"/>
        </w:rPr>
      </w:pPr>
    </w:p>
    <w:p w:rsidR="00B822EA" w:rsidRDefault="00B822EA">
      <w:pPr>
        <w:pStyle w:val="PlainText"/>
        <w:outlineLvl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DCL_&lt;IDE&gt;_BIT_(&lt;RZR&gt;);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</w:pPr>
      <w:r>
        <w:rPr>
          <w:lang w:val="en-US"/>
        </w:rPr>
        <w:t xml:space="preserve">     </w:t>
      </w:r>
      <w:r>
        <w:rPr>
          <w:lang w:val="es-ES"/>
        </w:rPr>
        <w:t>9.  &lt;IPE&gt; ::= &lt;IDE&gt;</w:t>
      </w:r>
    </w:p>
    <w:p w:rsidR="00B822EA" w:rsidRDefault="00B822EA">
      <w:pPr>
        <w:pStyle w:val="PlainText"/>
        <w:rPr>
          <w:lang w:val="es-ES"/>
        </w:rPr>
      </w:pPr>
    </w:p>
    <w:p w:rsidR="00B822EA" w:rsidRDefault="00B822EA">
      <w:pPr>
        <w:pStyle w:val="PlainText"/>
        <w:rPr>
          <w:lang w:val="es-ES"/>
        </w:rPr>
      </w:pPr>
      <w:r>
        <w:rPr>
          <w:lang w:val="es-ES"/>
        </w:rPr>
        <w:t xml:space="preserve">    10.  &lt;RZR&gt; ::= &lt;CIF&gt; | &lt;RZR&gt;&lt;CIF&gt;</w:t>
      </w:r>
    </w:p>
    <w:p w:rsidR="00B822EA" w:rsidRDefault="00B822EA">
      <w:pPr>
        <w:pStyle w:val="PlainText"/>
        <w:rPr>
          <w:lang w:val="es-ES"/>
        </w:rPr>
      </w:pPr>
    </w:p>
    <w:p w:rsidR="00B822EA" w:rsidRDefault="00B822EA">
      <w:pPr>
        <w:pStyle w:val="PlainText"/>
      </w:pPr>
      <w:r>
        <w:rPr>
          <w:lang w:val="es-ES"/>
        </w:rPr>
        <w:t xml:space="preserve">    </w:t>
      </w:r>
      <w:r>
        <w:rPr>
          <w:lang w:val="en-US"/>
        </w:rPr>
        <w:t>11.  &lt;LIT&gt; ::= &lt;MAN&gt;B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12.  &lt;MAN&gt; ::= 1 | &lt;MAN&gt;0 | &lt;MAN&gt;1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13.  &lt;OPA&gt; ::= &lt;IPE&gt;=&lt;AVI&gt;;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</w:pPr>
      <w:r>
        <w:rPr>
          <w:lang w:val="en-US"/>
        </w:rPr>
        <w:t xml:space="preserve">    14.  &lt;AVI&gt; ::= &lt;LIT&gt; | &lt;IPE&gt; | &lt;AVI&gt;&lt;ZNK&gt;&lt;LIT&gt; | &lt;AVI&gt;&lt;ZNK&gt;&lt;IPE&gt;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15.  &lt;ZNK&gt; ::= + | -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lang w:val="en-US"/>
        </w:rPr>
      </w:pPr>
      <w:r>
        <w:rPr>
          <w:lang w:val="en-US"/>
        </w:rPr>
        <w:t xml:space="preserve">    16.  &lt;OEN&gt; ::= END_&lt;IPR&gt;;</w:t>
      </w:r>
    </w:p>
    <w:p w:rsidR="00B822EA" w:rsidRDefault="00B822EA">
      <w:pPr>
        <w:pStyle w:val="PlainText"/>
        <w:rPr>
          <w:lang w:val="en-US"/>
        </w:rPr>
      </w:pPr>
    </w:p>
    <w:p w:rsidR="00B822EA" w:rsidRDefault="00B822EA">
      <w:pPr>
        <w:pStyle w:val="PlainText"/>
        <w:rPr>
          <w:b/>
          <w:bCs/>
          <w:lang w:val="en-US"/>
        </w:rPr>
      </w:pPr>
      <w:r>
        <w:rPr>
          <w:b/>
          <w:bCs/>
          <w:lang w:val="en-US"/>
        </w:rPr>
        <w:t xml:space="preserve">    17.  &lt;DCF&gt; ::= &lt;CIF&gt; | &lt;DCF&gt;&lt;CIF&gt;</w:t>
      </w:r>
    </w:p>
    <w:p w:rsidR="00B822EA" w:rsidRDefault="00B822EA">
      <w:pPr>
        <w:pStyle w:val="PlainText"/>
        <w:rPr>
          <w:sz w:val="24"/>
          <w:szCs w:val="24"/>
          <w:lang w:val="en-US"/>
        </w:rPr>
      </w:pPr>
    </w:p>
    <w:p w:rsidR="00B822EA" w:rsidRDefault="00B822EA">
      <w:pPr>
        <w:pStyle w:val="PlainText"/>
        <w:ind w:firstLine="708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ind w:firstLine="708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Здесь использованы следующие метасимволы и символы:</w:t>
      </w: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"&lt;" и  "&gt;" - левый и правый ограничители нетерминального символа,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"::="   - метасимвол со смыслом "равно по определению",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"|"     - метасимвол альтернативного определения "или",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"_"     - терминальный символ со смыслом "пробел",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"&lt;PRO&gt;" - нетерминал "программа",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"&lt;OPR&gt;" - нетерминал "оператор пролога программы",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"&lt;IPR&gt;" - нетерминал "имя программы",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"&lt;IDE&gt;" - нетерминал "идентификатор",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"&lt;BUK&gt;" - нетерминал "буква",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"&lt;CIF&gt;" - нетерминал "цифра",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"&lt;TEL&gt;" - нетерминал "тело программы",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"&lt;ODC&gt;" - нетерминал "оператор declare",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"&lt;IPE&gt;" - нетерминал "имя переменной",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"&lt;RZR&gt;" - нетерминал "разрядность",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"&lt;LIT&gt;" - нетерминал "литерал",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"&lt;MAN&gt;" - нетерминал "мантисса",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"&lt;OPA&gt;" - нетерминал "оператор присваивания арифметический",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"&lt;AVI&gt;" - нетерминал "арифметическое выражение",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"&lt;ZNK&gt;" - нетерминал "знак",</w:t>
      </w:r>
    </w:p>
    <w:p w:rsidR="00B822EA" w:rsidRDefault="00B822EA">
      <w:pPr>
        <w:pStyle w:val="PlainText"/>
        <w:rPr>
          <w:rFonts w:ascii="Liberation Serif" w:hAnsi="Liberation Serif"/>
          <w:sz w:val="24"/>
          <w:szCs w:val="24"/>
        </w:rPr>
      </w:pPr>
    </w:p>
    <w:p w:rsidR="00B822EA" w:rsidRDefault="00B822EA">
      <w:pPr>
        <w:pStyle w:val="PlainTex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"&lt;OEN&gt;" - нетерминал "оператор эпилога программы"</w:t>
      </w:r>
      <w:r>
        <w:rPr>
          <w:rFonts w:ascii="Liberation Serif" w:hAnsi="Liberation Serif"/>
          <w:b/>
          <w:bCs/>
          <w:sz w:val="24"/>
          <w:szCs w:val="24"/>
        </w:rPr>
        <w:t>,</w:t>
      </w:r>
    </w:p>
    <w:p w:rsidR="00B822EA" w:rsidRDefault="00B822EA">
      <w:pPr>
        <w:pStyle w:val="PlainText"/>
        <w:jc w:val="both"/>
        <w:rPr>
          <w:rFonts w:ascii="Liberation Serif" w:hAnsi="Liberation Serif"/>
          <w:b/>
          <w:bCs/>
          <w:sz w:val="24"/>
          <w:szCs w:val="24"/>
        </w:rPr>
      </w:pPr>
    </w:p>
    <w:p w:rsidR="00B822EA" w:rsidRDefault="00B822EA">
      <w:pPr>
        <w:pStyle w:val="PlainText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</w:rPr>
        <w:t>"&lt;DCF&gt;" - нетерминал "некое десятичное значение".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B822EA" w:rsidRDefault="00B822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перепишем каждое правило грамматики, заменяя формат метаязыка БНФ на формат продукций (или на форму распознавания). Для этого в каждой альтернативе каждого правила в формате метаязыка БНФ поменяем местами правую и левую части, изменив при этом символ "::=" на "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Times New Roman" w:hAnsi="Times New Roman" w:cs="Times New Roman"/>
          <w:sz w:val="24"/>
          <w:szCs w:val="24"/>
        </w:rPr>
        <w:t xml:space="preserve">". Получим следующий набор продукций: </w:t>
      </w:r>
      <w:r>
        <w:br w:type="page"/>
      </w:r>
    </w:p>
    <w:p w:rsidR="00B822EA" w:rsidRDefault="00B822EA">
      <w:pPr>
        <w:pStyle w:val="1"/>
        <w:jc w:val="both"/>
      </w:pP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&lt;OPR&gt;&lt;TEL&gt;&lt;OEN&gt;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&lt;PRO&gt;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&lt;IPR&gt;:PROC_OPTIONS(MAIN);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&lt;ORP&gt;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&lt;IPR&gt;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A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C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D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M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P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X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2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3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4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5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6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7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8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9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&lt;TEL&gt;&lt;OPA&gt;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>DCL_&lt;IDE&gt;_BIN_FIXED(&lt;RZR&gt;);</w:t>
      </w:r>
      <w:r>
        <w:rPr>
          <w:rFonts w:ascii="Liberation Mono" w:hAnsi="Liberation Mono" w:cs="Times New Roman"/>
          <w:b/>
          <w:bCs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</w:rPr>
        <w:t xml:space="preserve"> </w:t>
      </w:r>
      <w:r>
        <w:rPr>
          <w:rFonts w:ascii="Liberation Mono" w:hAnsi="Liberation Mono" w:cs="Times New Roman"/>
        </w:rPr>
        <w:t>&lt;ODC&gt;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>DCL_&lt;IDE&gt;_BIN_FIXED(&lt;RZR&gt;)INIT(&lt;LIT&gt;);</w:t>
      </w:r>
      <w:r>
        <w:rPr>
          <w:rFonts w:ascii="Liberation Mono" w:hAnsi="Liberation Mono" w:cs="Times New Roman"/>
        </w:rPr>
        <w:t xml:space="preserve">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&lt;ODC&gt;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/>
          <w:b/>
          <w:bCs/>
        </w:rPr>
      </w:pPr>
      <w:r>
        <w:rPr>
          <w:rFonts w:ascii="Liberation Mono" w:hAnsi="Liberation Mono" w:cs="Times New Roman"/>
          <w:b/>
          <w:bCs/>
          <w:lang w:val="en-US"/>
        </w:rPr>
        <w:t>DCL_&lt;IDE&gt;_CHAR(&lt;RZR&gt;);</w:t>
      </w:r>
      <w:r>
        <w:rPr>
          <w:rFonts w:ascii="Liberation Mono" w:hAnsi="Liberation Mono" w:cs="Times New Roman"/>
          <w:b/>
          <w:bCs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</w:rPr>
        <w:t xml:space="preserve"> &lt;ODC&gt;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/>
          <w:b/>
          <w:bCs/>
        </w:rPr>
      </w:pPr>
      <w:r>
        <w:rPr>
          <w:rFonts w:ascii="Liberation Mono" w:hAnsi="Liberation Mono" w:cs="Times New Roman"/>
          <w:b/>
          <w:bCs/>
          <w:lang w:val="en-US"/>
        </w:rPr>
        <w:t>DCL_&lt;IDE&gt;_DEC_FIXED_INIT(&lt;DCF&gt;);</w:t>
      </w:r>
      <w:r>
        <w:rPr>
          <w:rFonts w:ascii="Liberation Mono" w:hAnsi="Liberation Mono" w:cs="Times New Roman"/>
          <w:b/>
          <w:bCs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</w:rPr>
        <w:t xml:space="preserve"> &lt;ODC&gt;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/>
          <w:b/>
          <w:bCs/>
        </w:rPr>
      </w:pPr>
      <w:r>
        <w:rPr>
          <w:rFonts w:ascii="Liberation Mono" w:hAnsi="Liberation Mono" w:cs="Times New Roman"/>
          <w:b/>
          <w:bCs/>
          <w:lang w:val="en-US"/>
        </w:rPr>
        <w:t>DCL_&lt;IDE&gt;_BIT_(&lt;RZR&gt;);</w:t>
      </w:r>
      <w:r>
        <w:rPr>
          <w:rFonts w:ascii="Liberation Mono" w:hAnsi="Liberation Mono" w:cs="Times New Roman"/>
          <w:b/>
          <w:bCs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</w:rPr>
        <w:t xml:space="preserve"> &lt;ODC&gt;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&lt;IPE&gt;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&lt;RZR&gt;&lt;CIF&gt;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:rsidR="00B822EA" w:rsidRDefault="00B822EA">
      <w:pPr>
        <w:pStyle w:val="PlainText"/>
        <w:numPr>
          <w:ilvl w:val="0"/>
          <w:numId w:val="5"/>
        </w:numPr>
        <w:jc w:val="both"/>
        <w:rPr>
          <w:rFonts w:ascii="Liberation Mono" w:hAnsi="Liberation Mono" w:cs="Times New Roman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&lt;IPE&gt;=&lt;AVI&gt;;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&lt;OPA&gt;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+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-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:rsidR="00B822EA" w:rsidRDefault="00B822EA">
      <w:pPr>
        <w:pStyle w:val="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END_&lt;IPR&gt;;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&lt;OEN&gt;</w:t>
      </w:r>
    </w:p>
    <w:p w:rsidR="00B822EA" w:rsidRDefault="00B822EA">
      <w:pPr>
        <w:pStyle w:val="PlainText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:rsidR="00B822EA" w:rsidRDefault="00B822EA">
      <w:pPr>
        <w:pStyle w:val="PlainText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:rsidR="00B822EA" w:rsidRDefault="00B822EA">
      <w:pPr>
        <w:pStyle w:val="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Рис. 5</w:t>
      </w:r>
    </w:p>
    <w:p w:rsidR="00B822EA" w:rsidRDefault="00B822EA">
      <w:pPr>
        <w:pStyle w:val="PlainText"/>
        <w:jc w:val="both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 w:cs="Times New Roman"/>
          <w:sz w:val="24"/>
          <w:szCs w:val="24"/>
          <w:lang w:val="en-US"/>
        </w:rPr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 Получим следующий результат:</w:t>
      </w:r>
    </w:p>
    <w:p w:rsidR="00B822EA" w:rsidRDefault="00B822EA">
      <w:pPr>
        <w:pStyle w:val="PlainText"/>
        <w:jc w:val="both"/>
        <w:rPr>
          <w:rFonts w:ascii="Liberation Serif" w:hAnsi="Liberation Serif"/>
          <w:sz w:val="24"/>
          <w:szCs w:val="24"/>
          <w:lang w:val="en-US"/>
        </w:rPr>
      </w:pPr>
    </w:p>
    <w:p w:rsidR="00B822EA" w:rsidRDefault="00B822EA">
      <w:pPr>
        <w:pStyle w:val="PlainText"/>
        <w:jc w:val="both"/>
        <w:rPr>
          <w:rFonts w:ascii="Liberation Serif" w:hAnsi="Liberation Serif"/>
          <w:sz w:val="24"/>
          <w:szCs w:val="24"/>
          <w:lang w:val="en-US"/>
        </w:rPr>
      </w:pP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&lt;OPR&gt;&lt;TEL&gt;&lt;OEN&gt;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&lt;PRO&gt;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&lt;IPR&gt;:PROC_OPTIONS(MAIN);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&lt;OPR&gt;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&lt;IDE&gt;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&lt;IPR&gt;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A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C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D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</w:t>
      </w:r>
      <w:r>
        <w:rPr>
          <w:rFonts w:ascii="MS Mincho" w:eastAsia="MS Mincho" w:hAnsi="MS Mincho" w:cs="MS Mincho" w:hint="eastAsia"/>
          <w:lang w:val="en-US"/>
        </w:rPr>
        <w:t>❘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└──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CL_&lt;IDE&gt;_BIN_FIXED(&lt;RZR&gt;);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   |                └</w:t>
      </w:r>
      <w:r>
        <w:rPr>
          <w:lang w:val="en-US"/>
        </w:rPr>
        <w:t>⟶</w:t>
      </w:r>
      <w:r>
        <w:rPr>
          <w:rFonts w:ascii="Liberation Mono" w:hAnsi="Liberation Mono" w:cs="Times New Roman"/>
          <w:lang w:val="en-US"/>
        </w:rPr>
        <w:t xml:space="preserve"> INIT(&lt;LIT&gt;);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|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CHAR(RZR);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|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DEC_FIXED_INIT(&lt;DCF&gt;);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|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BIT(&lt;RZR&gt;);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E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ND_&lt;IPR&gt;;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&lt;OEN&gt;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M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P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X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2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3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4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5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6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7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8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9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&lt;TEL&gt;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&lt;RZR&gt;&lt;CIF&gt;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&lt;IPE&gt;=&lt;AVI&gt;;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&lt;AVI&gt;&lt;ZNK&gt;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:rsidR="00B822EA" w:rsidRDefault="00B822EA">
      <w:pPr>
        <w:pStyle w:val="PlainText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+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-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:rsidR="00B822EA" w:rsidRDefault="00B822EA">
      <w:pPr>
        <w:pStyle w:val="PlainText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:rsidR="00B822EA" w:rsidRDefault="00B822EA">
      <w:pPr>
        <w:pStyle w:val="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Рис. 6</w:t>
      </w:r>
    </w:p>
    <w:p w:rsidR="00B822EA" w:rsidRDefault="00B822EA">
      <w:pPr>
        <w:pStyle w:val="PlainText"/>
        <w:jc w:val="both"/>
        <w:rPr>
          <w:rFonts w:cs="Times New Roman"/>
        </w:rPr>
      </w:pPr>
    </w:p>
    <w:p w:rsidR="00B822EA" w:rsidRDefault="00B822EA">
      <w:pPr>
        <w:pStyle w:val="PlainText"/>
        <w:jc w:val="both"/>
        <w:rPr>
          <w:rFonts w:cs="Times New Roman"/>
        </w:rPr>
      </w:pPr>
    </w:p>
    <w:p w:rsidR="00B822EA" w:rsidRDefault="00B822EA">
      <w:pPr>
        <w:pStyle w:val="Heading1"/>
        <w:jc w:val="both"/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Изменения в таблице продукций.</w:t>
      </w:r>
    </w:p>
    <w:p w:rsidR="00B822EA" w:rsidRDefault="00B822EA">
      <w:pPr>
        <w:jc w:val="both"/>
        <w:rPr>
          <w:rFonts w:cs="Times New Roman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 _______ _______ ______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|  NN      :    посл : пред  :  дер  : альт |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|__________:_________:_______:_______:______|                    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{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0     .*/    -1 ,    -1 , "***" ,   -1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- 0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1     .*/     2 ,     0 , "0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2     .*/     3 ,     1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3     .*/     0 ,     2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- 1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4     .*/     5 ,     0 , "1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5     .*/     6 ,     4 , "CIF" ,    7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6     .*/     0 ,     5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7     .*/     8 ,     4 , "MAN"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8     .*/     0 ,     7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- 2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 9     .*/    10 ,     0 , "2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10     .*/    11 ,     9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11     .*/     0 ,    10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- 3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12     .*/    13 ,     0 , "3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13     .*/    14 ,    12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14     .*/     0 ,    13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- 4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15     .*/    16 ,     0 , "4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16     .*/    17 ,    15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17     .*/     0 ,    16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- 5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18     .*/    19 ,     0 , "5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19     .*/    20 ,    18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20     .*/     0 ,    19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- 6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21     .*/    22 ,     0 , "6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22     .*/    23 ,    21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23     .*/     0 ,    22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- 7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24     .*/    25 ,     0 , "7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25     .*/    26 ,    24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26     .*/     0 ,    25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- 8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27     .*/    28 ,     0 , "8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28     .*/    29 ,    27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29     .*/     0 ,    28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- 9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30     .*/    31 ,     0 , "9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31     .*/    32 ,    30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32     .*/     0 ,    31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A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33     .*/    34 ,     0 , "A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34     .*/    35 ,    33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35     .*/     0 ,    34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B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36     .*/    37 ,     0 , "B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37     .*/    38 ,    36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38     .*/     0 ,    37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C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39     .*/    40 ,     0 , "C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40     .*/    41 ,    39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41     .*/     0 ,    40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D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42     .*/    43 ,     0 , "D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43     .*/    44 ,    42 , "BUK" ,   45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44     .*/     0 ,    43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45     .*/    46 ,    42 , "C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46     .*/    47 ,    45 , "L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47     .*/    48 ,    46 , " 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48     .*/    49 ,    47 , "IDE"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49     .*/    50 ,    48 , "   " ,    0 }, /* tomilin: ancestor DEC*/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50     .*/    51 ,    49 , "B  " ,  187 }, /* tomilin: entry point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51     .*/    52 ,    50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52     .*/    53 ,    51 , "N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53     .*/    54 ,    52 , " 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54     .*/    55 ,    53 , "F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55     .*/    56 ,    54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56     .*/    57 ,    55 , "X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57     .*/    58 ,    56 , "E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58     .*/    59 ,    57 , "D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59     .*/    60 ,    58 , "(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60     .*/    61 ,    59 , "RZR"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61     .*/    62 ,    60 , ")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62     .*/    63 ,    61 , ";  " ,   65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63     .*/    64 ,    62 , "ODC"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64     .*/     0 ,    63 , "*  " ,    0 }, /* ?? successor 65?? was65  */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65     .*/    66 ,    61 , "I  " ,    0 }, /* ?? ancestor 61?? )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66     .*/    67 ,    65 , "N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67     .*/    68 ,    66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68     .*/    69 ,    67 , "T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69     .*/    70 ,    68 , "(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70     .*/    71 ,    69 , "LIT"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71     .*/    72 ,    70 , ")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72     .*/    73 ,    71 , ";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73     .*/   186 ,    72 , "ODC"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E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74     .*/    75 ,     0 , "E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75     .*/    76 ,    74 , "N  " ,   82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76     .*/    77 ,    75 , "D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77     .*/    78 ,    76 , " 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78     .*/    79 ,    77 , "IPR"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79     .*/    80 ,    78 , ";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80     .*/    81 ,    79 , "OEN"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81     .*/     0 ,    80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82     .*/    83 ,    74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83     .*/     0 ,    82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M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84     .*/    85 ,     0 , "M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85     .*/    86 ,    84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86     .*/     0 ,    85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P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87     .*/    88 ,     0 , "P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88     .*/    89 ,    87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89     .*/     0 ,    88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X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90     .*/    91 ,     0 , "X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91     .*/    92 ,    90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92     .*/     0 ,    91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BUK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93     .*/    94 ,     0 , "BUK"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94     .*/    95 ,    93 , "IDE"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    95     .*/     0 ,    94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IDE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96     .*/    97 ,     0 , "IDE"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97     .*/    98 ,    96 , "BUK" ,  100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98     .*/    99 ,    97 , "IDE"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99     .*/     0 ,    98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100     .*/   101 ,    96 , "CIF" ,  103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101     .*/   102 ,   100 , "IDE"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102     .*/     0 ,   101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103     .*/   104 ,    96 , "IPE" ,  105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104     .*/     0 ,   103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105     .*/   106 ,    96 , "IPR"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106     .*/     0 ,   105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+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107     .*/   108 ,     0 , "+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108     .*/   109 ,   107 , "ZNK"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109     .*/     0 ,   108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-  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110     .*/   111 ,     0 , "-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111     .*/   112 ,   110 , "ZNK"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112     .*/     0 ,   111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IPR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113     .*/   114 ,     0 , "IPR"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114     .*/   115 ,   113 , ":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115     .*/   116 ,   114 , "P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116     .*/   117 ,   115 , "R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117     .*/   118 ,   116 , "O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118     .*/   119 ,   117 , "C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119     .*/   120 ,   118 , " 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120     .*/   121 ,   119 , "O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121     .*/   122 ,   120 , "P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122     .*/   123 ,   121 , "T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123     .*/   124 ,   122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124     .*/   125 ,   123 , "O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125     .*/   126 ,   124 , "N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126     .*/   127 ,   125 , "S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127     .*/   128 ,   126 , "(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128     .*/   129 ,   127 , "M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129     .*/   130 ,   128 , "A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130     .*/   131 ,   129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131     .*/   132 ,   130 , "N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132     .*/   133 ,   131 , ")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133     .*/   134 ,   132 , ";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134     .*/   135 ,   133 , "OPR"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135     .*/     0 ,   134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/*                                                вход с символа - CIF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136     .*/   137 ,     0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137     .*/   138 ,   136 , "RZR" ,  234 }, /* tomilin: entry point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138     .*/     0 ,   137 , "*  " ,    0 }, /* ancestor was 0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RZR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139     .*/   140 ,     0 , "RZR"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140     .*/   141 ,   139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141     .*/   142 ,   140 , "RZR"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142     .*/     0 ,   141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MAN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143     .*/   144 ,     0 , "MAN"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144     .*/   145 ,   143 , "B  " ,  147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145     .*/   146 ,   144 , "LIT"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146     .*/     0 ,   145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147     .*/   148 ,   143 , "0  " ,  150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148     .*/   149 ,   147 , "MAN"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149     .*/     0 ,   148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150     .*/   151 ,   143 , "1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151     .*/   152 ,   150 , "MAN"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152     .*/     0 ,   151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IPE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153     .*/   154 ,     0 , "IPE"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154     .*/   155 ,   153 , "=  " ,  159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155     .*/   156 ,   154 , "AVI"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156     .*/   157 ,   155 , ";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157     .*/   158 ,   156 , "OPA"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158     .*/     0 ,   157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159     .*/   160 ,   153 , "AVI"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160     .*/     0 ,   159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LIT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161     .*/   162 ,     0 , "LIT"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162     .*/   163 ,   161 , "AVI"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163     .*/     0 ,   162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/*.                                              вход с символа - AVI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164     .*/   165 ,     0 , "AVI"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165     .*/   166 ,   164 , "ZNK"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166     .*/   167 ,   165 , "LIT" ,  168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167     .*/   197 ,   166 , "AVI"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168     .*/   169 ,   165 , "IPE"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169     .*/   170 ,   168 , "AVI"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170     .*/     0 ,   169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вход с символа - OPR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171     .*/   172 ,     0 , "OPR"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172     .*/   173 ,   171 , "TEL"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173     .*/   174 ,   172 , "OEN"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174     .*/   175 ,   173 , "PRO"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175     .*/     0 ,   174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/*.                                              вход с символа - ODC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176     .*/   177 ,     0 , "ODC"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177     .*/   178 ,   176 , "TEL"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178     .*/     0 ,   177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/*.                                              вход с символа - TEL   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179     .*/   180 ,     0 , "TEL"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180     .*/   181 ,   179 , "ODC" ,  183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181     .*/   182 ,   180 , "TEL"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182     .*/     0 ,   181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183     .*/   184 ,   179 , "OPA"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184     .*/   185 ,   183 , "TEL"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185     .*/     0 ,   184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186     .*/     0 ,    73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187     .*/   188 ,    49 , "C  " ,  201 }, /* tomilin: entry point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188     .*/   189 ,   187 , "H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189     .*/   190 ,   188 , "A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190     .*/   191 ,   189 , "R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191     .*/   192 ,   190 , "(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192     .*/   193 ,   191 , "RZR"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193     .*/   194 ,   192 , ")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194     .*/   195 ,   193 , ";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195     .*/   196 ,   194 , "ODC"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196     .*/     0 ,   195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197     .*/     0 ,   167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198     .*/   199 ,     0 , "*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199     .*/   200 ,   198 , "ZNK"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200     .*/     0 ,   199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201     .*/   202 ,    49 , "D  " ,  221 }, /* tomilin: DEC_FIXED...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202     .*/   203 ,   201 , "E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203     .*/   204 ,   202 , "C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204     .*/   205 ,   203 , " 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205     .*/   206 ,   204 , "F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206     .*/   207 ,   205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207     .*/   208 ,   206 , "X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208     .*/   209 ,   207 , "E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209     .*/   210 ,   208 , "D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210     .*/   211 ,   209 , " 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211     .*/   212 ,   210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212     .*/   213 ,   211 , "N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213     .*/   214 ,   212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214     .*/   215 ,   213 , "T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215     .*/   216 ,   214 , "(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216     .*/   217 ,   215 , "DCF"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217     .*/   218 ,   216 , ")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218     .*/   219 ,   217 , ";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219     .*/   220 ,   218 , "ODC"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220     .*/     0 ,   219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221     .*/   222 ,    49 , "B  " ,    0 }, /* tomilin: BIT(INIT...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222     .*/   223 ,   221 , "I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223     .*/   224 ,   222 , "T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224     .*/   225 ,   223 , "(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225     .*/   226 ,   224 , "RZR"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226     .*/   227 ,   225 , ")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227     .*/   228 ,   226 , ";  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228     .*/   229 ,   227 , "ODC"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229     .*/     0 ,   228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230     .*/   231 ,     0 , "DCF" ,    0 }, /* tomilin: DEC_FIXED...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231     .*/   232 ,   230 , "CIF"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232     .*/   233 ,   231 , "DCF" ,   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233     .*/     0 ,   232 , "*  " ,    0 },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234     .*/   235 ,   136 , "DCF" ,    0 }, /* tomilin: DEC_FIXED...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235     .*/     0 ,   234 , "*  " ,    0 }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};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 w:cs="Times New Roman"/>
          <w:sz w:val="28"/>
          <w:szCs w:val="28"/>
          <w:lang w:val="en-US"/>
        </w:rPr>
        <w:t>Изменения в таблице входов.</w:t>
      </w:r>
    </w:p>
    <w:p w:rsidR="00B822EA" w:rsidRDefault="00B822EA">
      <w:pPr>
        <w:pStyle w:val="PlainText"/>
        <w:jc w:val="both"/>
        <w:rPr>
          <w:rFonts w:cs="Times New Roman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struct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char SYM [4];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int  VX;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char TYP;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} VXOD [ NVXOD ] =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___________ _____ ______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|  NN      |    символ | вход| тип  |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|__________|___________|_____|______|                                  */</w:t>
      </w:r>
    </w:p>
    <w:p w:rsidR="00B822EA" w:rsidRDefault="00B822EA">
      <w:pPr>
        <w:pStyle w:val="PlainText"/>
        <w:jc w:val="both"/>
        <w:rPr>
          <w:rFonts w:cs="Times New Roman"/>
          <w:sz w:val="18"/>
          <w:szCs w:val="18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{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1     .*/   "AVI" , 164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2     .*/   "BUK" ,  93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3     .*/   "CIF" , 136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4     .*/   "IDE" ,  96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5     .*/   "IPE" , 153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6     .*/   "IPR" , 113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7     .*/   "LIT" , 161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8     .*/   "MAN" , 143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9     .*/   "ODC" , 176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10     .*/   "OEN" ,   0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11     .*/   "OPA" ,   0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12     .*/   "OPR" , 171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13     .*/   "PRO" ,   0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14     .*/   "RZR" , 139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15     .*/   "TEL" , 179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16     .*/   "ZNK" ,   0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17     .*/   "DCF" , 234 , 'N'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18     .*/   "A  " ,  33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19     .*/   "B  " ,  36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20     .*/   "C  " ,  39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21     .*/   "D  " ,  42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22     .*/   "E  " ,  74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23     .*/   "M  " ,  84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24     .*/   "P  " ,  87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25     .*/   "X  " ,  90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26     .*/   "0  " ,   1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27     .*/   "1  " ,   4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28     .*/   "2  " ,   9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29     .*/   "3  " ,  12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30     .*/   "4  " ,  15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31     .*/   "5  " ,  18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32     .*/   "6  " ,  21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33     .*/   "7  " ,  24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34     .*/   "8  " ,  27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35     .*/   "9  " ,  30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36     .*/   "+  " , 107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37     .*/   "-  " , 110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38     .*/   ":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39     .*/   "I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40     .*/   "R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41     .*/   "N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42     .*/   "O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43     .*/   "T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44     .*/   "S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45     .*/   "(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46     .*/   ")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47     .*/   " 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48     .*/   ";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49     .*/   "L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50     .*/   "F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51     .*/   "=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52     .*/   "H  " ,   0 , 'T'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53     .*/   "*  " , 198 , 'T' }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};</w:t>
      </w:r>
    </w:p>
    <w:p w:rsidR="00B822EA" w:rsidRDefault="00B822EA">
      <w:pPr>
        <w:pStyle w:val="PlainText"/>
        <w:jc w:val="both"/>
        <w:rPr>
          <w:rFonts w:cs="Times New Roman"/>
        </w:rPr>
      </w:pPr>
    </w:p>
    <w:p w:rsidR="00B822EA" w:rsidRDefault="00B822EA">
      <w:pPr>
        <w:pStyle w:val="PlainText"/>
        <w:jc w:val="both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  <w:t>Изменения в таблице матрицы смежности.</w:t>
      </w:r>
    </w:p>
    <w:p w:rsidR="00B822EA" w:rsidRDefault="00B822EA">
      <w:pPr>
        <w:pStyle w:val="PlainText"/>
        <w:jc w:val="both"/>
        <w:rPr>
          <w:rFonts w:cs="Times New Roman"/>
        </w:rPr>
      </w:pP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char TPR [ NVXOD ] [ NNETRM ] =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__________ ___ ___ ___ ___ ___ ___ ___ ___ ___ ___ ___ ___ ___ ___ ___ ___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       AVI:BUK:CIF:IDE:IPE:IPR:LIT:MAN:ODC:OEN:OPA:OPR:PRO:RZR:TEL:ZNK:DCF|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|__________:___:___:___:___:___:___:___:___:___:___:___:___:___:___:___:___|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{/*AVI*/ 1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{/*BUK*/ 0 , 0 , 0 , 1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{/*CIF*/ 0 , 0 , 0 , 0 , 0 , 0 , 0 , 0 , 0 , 0 , 0 , 0 , 0 , 1 , 0 , 0 , 1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{/*IDE*/ 0 , 0 , 0 , 1 , 1 , 1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{/*IPE*/ 1 , 0 , 0 , 0 , 0 , 0 , 0 , 0 , 0 , 0 , 1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{/*IPR*/ 0 , 0 , 0 , 0 , 0 , 0 , 0 , 0 , 0 , 0 , 0 , 1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{/*LIT*/ 1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{/*MAN*/ 0 , 0 , 0 , 0 , 0 , 0 , 1 , 1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{/*ODC*/ 0 , 0 , 0 , 0 , 0 , 0 , 0 , 0 , 0 , 0 , 0 , 0 , 0 , 0 , 1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{/*OEN*/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{/*OPA*/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{/*OPR*/ 0 , 0 , 0 , 0 , 0 , 0 , 0 , 0 , 0 , 0 , 0 , 0 , 1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{/*PRO*/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{/*RZR*/ 0 , 0 , 0 , 0 , 0 , 0 , 0 , 0 , 0 , 0 , 0 , 0 , 0 , 1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{/*TEL*/ 0 , 0 , 0 , 0 , 0 , 0 , 0 , 0 , 0 , 0 , 0 , 0 , 0 , 0 , 1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{/*ZNK*/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{/*DCF*/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__________ ___ ___ ___ ___ ___ ___ ___ ___ ___ ___ ___ ___ ___ ___ ___ ___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       AVI:BUK:CIF:IDE:IPE:IPR:LIT:MAN:ODC:OEN:OPA:OPR:PRO:RZR:TEL:ZNK:DCF|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|__________:___:___:___:___:___:___:___:___:___:___:___:___:___:___:___:___|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A*/ 0 , 1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B*/ 0 , 1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C*/ 0 , 1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D*/ 0 , 1 , 0 , 0 , 0 , 0 , 0 , 0 , 1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E*/ 0 , 1 , 0 , 0 , 0 , 0 , 0 , 0 , 0 , 1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M*/ 0 , 1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P*/ 0 , 1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X*/ 0 , 1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0*/ 0 , 0 , 1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1*/ 0 , 0 , 1 , 0 , 0 , 0 , 0 , 1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2*/ 0 , 0 , 1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3*/ 0 , 0 , 1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4*/ 0 , 0 , 1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5*/ 0 , 0 , 1 , 0 , 0 , 0 , 0 , 0 , 0 , 0 , 0 , 0 , 0 , 1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6*/ 0 , 0 , 1 , 0 , 0 , 0 , 0 , 0 , 0 , 0 , 0 , 0 , 0 , 0 , 1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7*/ 0 , 0 , 1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__________ ___ ___ ___ ___ ___ ___ ___ ___ ___ ___ ___ ___ ___ ___ ___ ___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       AVI:BUK:CIF:IDE;IPE:IPR:LIT:MAN:ODC:OEN:OPA:OPR:PRO:RZR:TEL:ZNK:DCF|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|__________:___:___:___:___:___:___:___:___:___:___:___:___:___:___:___:___|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8*/ 0 , 0 , 1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9*/ 0 , 0 , 1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+*/ 0 , 0 , 0 , 0 , 0 , 0 , 0 , 0 , 0 , 0 , 0 , 0 , 0 , 0 , 0 , 1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-*/ 0 , 0 , 0 , 0 , 0 , 0 , 0 , 0 , 0 , 0 , 0 , 0 , 0 , 0 , 0 , 1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:*/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I*/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R*/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N*/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O*/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T*/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S*/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(*/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)*/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;*/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 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L*/ 0 , 0 , 0 , 0 , 0 , 0 , 0 , 0 , 0 , 0 , 0 , 0 , 0 , 0 , 0 , 0 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__________ ___ ___ ___ ___ ___ ___ ___ ___ ___ ___ ___ ___ ___ ___ ___ ___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       AVI:BUK:CIF:IDE:IPE:IPR:LIT:MAN:ODC:OEN;OPA:OPR:PR0:RZR:TEL:ZNK:DCF|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|__________:___:___:___:___:___:___:___:___:___:___:___:___:___:___:___:___|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F*/ 0 , 0 , 0 , 0 , 0 , 0 , 0 , 0 , 0 , 0 , 0 , 0 , 0 , 0 , 0 , 0,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=*/ 0 , 0 , 0 , 0 , 0 , 0 , 0 , 0 , 0 , 0 , 0 , 0 , 0 , 0 , 0 , 0,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H*/ 0 , 0 , 0 , 0 , 0 , 0 , 0 , 0 , 0 , 0 , 0 , 0 , 0 , 0 , 0 , 0, 0 },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  **/ 0 , 0 , 0 , 0 , 0 , 0 , 0 , 0 , 0 , 0 , 0 , 0 , 0 , 0 , 0 , 1, 0 }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/*|__________________________________________________________________________| */</w:t>
      </w:r>
    </w:p>
    <w:p w:rsidR="00B822EA" w:rsidRDefault="00B822EA">
      <w:pPr>
        <w:pStyle w:val="PlainText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};</w:t>
      </w:r>
    </w:p>
    <w:p w:rsidR="00B822EA" w:rsidRDefault="00B822EA">
      <w:pPr>
        <w:pStyle w:val="PlainText"/>
        <w:jc w:val="both"/>
        <w:rPr>
          <w:rFonts w:cs="Times New Roman"/>
        </w:rPr>
      </w:pPr>
      <w:r>
        <w:br w:type="page"/>
      </w:r>
    </w:p>
    <w:p w:rsidR="00B822EA" w:rsidRDefault="00B822EA">
      <w:pPr>
        <w:pStyle w:val="Heading1"/>
        <w:jc w:val="both"/>
      </w:pPr>
      <w:r>
        <w:t>4. Модификация алгоритма  макета компилятора с ЯВУ</w:t>
      </w:r>
    </w:p>
    <w:p w:rsidR="00B822EA" w:rsidRDefault="00B822EA">
      <w:pPr>
        <w:pStyle w:val="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2EA" w:rsidRDefault="00B822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Модификация алгоритма макета компилятора с ЯВУ была произведена параметрически путем модификации той части параметров настройки компилятора ЯВУ, которая относится к семантике ЯВУ. Этой частью семантических параметров является библиотека семантических подпрограмм. Объем модификаций этой библиотеки в общем случае определяется объемом модификации синтаксиса ЯВУ. </w:t>
      </w:r>
    </w:p>
    <w:p w:rsidR="00B822EA" w:rsidRDefault="00B822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2EA" w:rsidRDefault="00B822EA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Модификации синтаксиса затронули или породили следующие семантические подпрограммы: DCF1, DCF2, ODC1, AVI2, OEN2, OPA2, OPR2, RZR2</w:t>
      </w:r>
    </w:p>
    <w:p w:rsidR="00B822EA" w:rsidRDefault="00B822EA">
      <w:pPr>
        <w:pStyle w:val="BodyText"/>
      </w:pPr>
      <w:r>
        <w:rPr>
          <w:rFonts w:ascii="Times New Roman" w:hAnsi="Times New Roman" w:cs="Times New Roman"/>
          <w:sz w:val="28"/>
          <w:szCs w:val="28"/>
          <w:lang w:val="en-US"/>
        </w:rPr>
        <w:t>В подпрограмму DCF1 изменения внесены не были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.</w:t>
      </w:r>
    </w:p>
    <w:p w:rsidR="00B822EA" w:rsidRDefault="00B822EA">
      <w:pPr>
        <w:jc w:val="both"/>
      </w:pPr>
    </w:p>
    <w:p w:rsidR="00B822EA" w:rsidRDefault="00B822EA">
      <w:pPr>
        <w:jc w:val="both"/>
        <w:rPr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 xml:space="preserve">ODC1 </w:t>
      </w:r>
      <w:r>
        <w:rPr>
          <w:rFonts w:cs="Times New Roman"/>
          <w:sz w:val="28"/>
          <w:szCs w:val="28"/>
          <w:lang w:val="en-US"/>
        </w:rPr>
        <w:t>для введения новых типов по заданию: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ODC1() {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…..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( !strcmp ( FORMT [2], "DEC" ) &amp;&amp; !strcmp ( FORMT [3], "FIXED" ) )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{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SYM [ISYM].TYPE = 'D';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}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( !strcmp ( FORMT [2], "BIT" ) )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{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SYM [ISYM].TYPE = 'b';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}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…..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}</w:t>
      </w: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 xml:space="preserve">AVI2 </w:t>
      </w:r>
      <w:r>
        <w:rPr>
          <w:rFonts w:cs="Times New Roman"/>
          <w:sz w:val="28"/>
          <w:szCs w:val="28"/>
          <w:lang w:val="en-US"/>
        </w:rPr>
        <w:t>для внесения изменений связанных с командой MVC:</w:t>
      </w: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AVI2() {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char op[] = "@BUF+2(6),";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strcat(op, SYM[i].NAME);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ZKARD2("", "MVC", op, "Перемещаем из области памяти  A в  @BUF" 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</w:t>
      </w:r>
    </w:p>
    <w:p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ZKARD2("", "RRAB,", FORMT [IFORMT-1], "Формирование промежуточного значения" );</w:t>
      </w:r>
    </w:p>
    <w:p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….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}</w:t>
      </w: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 xml:space="preserve">OEN2 </w:t>
      </w:r>
      <w:r>
        <w:rPr>
          <w:rFonts w:cs="Times New Roman"/>
          <w:sz w:val="28"/>
          <w:szCs w:val="28"/>
          <w:lang w:val="en-US"/>
        </w:rPr>
        <w:t>для описания выхода из программы, объявленных переменных и меток:</w:t>
      </w: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</w:p>
    <w:p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int OEN2 ()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эпилог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char RAB [20];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char i = 0;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FORM ();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ZKARD2( "", "BCR", "15,@RVIX", "Выход из программы"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i/>
          <w:lang w:val="en-US"/>
        </w:rPr>
        <w:t>….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memcpy ( </w:t>
      </w:r>
      <w:r>
        <w:rPr>
          <w:rFonts w:cs="Times New Roman"/>
          <w:b/>
          <w:bCs/>
          <w:i/>
          <w:lang w:val="en-US"/>
        </w:rPr>
        <w:t>ASSTXT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DCF_CARD.BUFCARD, </w:t>
      </w:r>
      <w:r>
        <w:rPr>
          <w:rFonts w:cs="Times New Roman"/>
          <w:b/>
          <w:bCs/>
          <w:i/>
          <w:lang w:val="en-US"/>
        </w:rPr>
        <w:t>sizeof</w:t>
      </w:r>
      <w:r>
        <w:rPr>
          <w:rFonts w:cs="Times New Roman"/>
          <w:b/>
          <w:bCs/>
          <w:lang w:val="en-US"/>
        </w:rPr>
        <w:t>(DCF_CARD.BUFCARD)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memcpy ( </w:t>
      </w:r>
      <w:r>
        <w:rPr>
          <w:rFonts w:cs="Times New Roman"/>
          <w:b/>
          <w:bCs/>
          <w:i/>
          <w:lang w:val="en-US"/>
        </w:rPr>
        <w:t>ASSTXT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RZR_CARD.BUFCARD, </w:t>
      </w:r>
      <w:r>
        <w:rPr>
          <w:rFonts w:cs="Times New Roman"/>
          <w:b/>
          <w:bCs/>
          <w:i/>
          <w:lang w:val="en-US"/>
        </w:rPr>
        <w:t>sizeof</w:t>
      </w:r>
      <w:r>
        <w:rPr>
          <w:rFonts w:cs="Times New Roman"/>
          <w:b/>
          <w:bCs/>
          <w:lang w:val="en-US"/>
        </w:rPr>
        <w:t>(RZR_CARD.BUFCARD)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ZKARD2("", "DS", "0F", "Выравнивание памяти для  CVB");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ZKARD2("@BUF", "DC", "PL8\'0\'", "Превращаем  11разрядов в  15");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ZKARD2("@PTR", "DC", "BL32\'1\'", "Указатель");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ZKARD2("@NULL", "DC", "F\'0\'", "Заводим  const 0 для сравнения");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ZKARD2("@RRAB", "EQU", "3", " @RRAB1 назначим  3");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ZKARD2("@RRAB1", "EQU", "4", " @RRAB1 назначим  4");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ZKARD2("@RBASE", "EQU", "15", " @RBASE назначим  15");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ZKARD2("@RVIX", "EQU", "14", " @RVIX назначим  14");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ZKARD2( "", "END", "", "Конец текста блока"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….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}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 xml:space="preserve">OPA2 </w:t>
      </w:r>
      <w:r>
        <w:rPr>
          <w:rFonts w:cs="Times New Roman"/>
          <w:sz w:val="28"/>
          <w:szCs w:val="28"/>
          <w:lang w:val="en-US"/>
        </w:rPr>
        <w:t>для работы с преобразованием типа через присваивание:</w:t>
      </w: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OPA2() {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…. 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( SYM[i].TYPE == 'b' ) // В случае типа DEC FIXED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{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ZKARD2("", "CVB", "@RRAB,@BUF", "Преобразование");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ZKARD2("@LBL", "LR", "@RRAB1,@RRAB", "Копирование содержимого в  @RRAB1из  @RRAB");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 ", "N", "@RRAB1,@PTR", "Поразрядная операция И");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 ", "C", "@RRAB1,@NULL", "Сравнение рабочего регистра с нулевой  const");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ZKARD2("", "BC", "6,@CONT", "Проверка маски для меньше или больше");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ZKARD2("", "SLL", "@RRAB,1", "Смещаем влево на 1 бит");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ZKARD2("", "BC", "15,@LBL", "Замыкание метки цикла");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ZKARD2("@CONT", "SRL", "@RRAB,16", "Метка в которую выпрыгиваем,когда в  BCединица затем смещаем на  16вправо");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char op[] = "@RRAB,";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strcat( op, SYM[i].NAME 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ZKARD2("", "STH", op, "Сброс полуслова");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return 0;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}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…..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}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 xml:space="preserve">OPR2 </w:t>
      </w:r>
      <w:r>
        <w:rPr>
          <w:rFonts w:cs="Times New Roman"/>
          <w:sz w:val="28"/>
          <w:szCs w:val="28"/>
          <w:lang w:val="en-US"/>
        </w:rPr>
        <w:t>добавлены символы @: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OPR2() {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ZKARD2( ASS_CARD._BUFCARD.METKA, "START", "0", "Начало программы"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ZKARD2( "", "BALR", "@RBASE,0", "Загрузка регистра  @RBASE"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ZKARD2( "", "USING", "*,@RBASE", "Назначить регистр базой"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….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 xml:space="preserve">RZR2 </w:t>
      </w:r>
      <w:r>
        <w:rPr>
          <w:rFonts w:cs="Times New Roman"/>
          <w:sz w:val="28"/>
          <w:szCs w:val="28"/>
          <w:lang w:val="en-US"/>
        </w:rPr>
        <w:t>для обработки разрядов типа BIT: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RZR2 ()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[20];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i = 0;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( is_fv == 't' 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0;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( i = 0; i &lt; ISYM; i++ 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:rsidR="00B822EA" w:rsidRDefault="00B822EA">
      <w:pPr>
        <w:pStyle w:val="PreformattedText"/>
        <w:spacing w:after="283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( isalpha ( SYM [i].NAME [0] ) 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( SYM[i].TYPE == 'b' 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op[] = "BL";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strcat( </w:t>
      </w:r>
      <w:r>
        <w:rPr>
          <w:rFonts w:cs="Times New Roman"/>
          <w:b/>
          <w:bCs/>
          <w:i/>
          <w:lang w:val="en-US"/>
        </w:rPr>
        <w:t>op</w:t>
      </w:r>
      <w:r>
        <w:rPr>
          <w:rFonts w:cs="Times New Roman"/>
          <w:b/>
          <w:bCs/>
          <w:lang w:val="en-US"/>
        </w:rPr>
        <w:t>, SYM[i].RAZR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ZKARD_RZR(SYM[i].NAME, "DS", op, "Выделение памяти");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is_fv = 't';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0;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 xml:space="preserve">DCF2 </w:t>
      </w:r>
      <w:r>
        <w:rPr>
          <w:rFonts w:cs="Times New Roman"/>
          <w:sz w:val="28"/>
          <w:szCs w:val="28"/>
          <w:lang w:val="en-US"/>
        </w:rPr>
        <w:t>для обработки десятичных чисел типа DEC FIXED: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DCF2 ()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[20];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i = 0;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printf( "DCF_2_%i\n", COUNTER++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( i = 0; i &lt; ISYM; i++ 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( isalpha ( SYM [i].NAME [0] ) )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( SYM[i].TYPE == 'D' 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Если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тип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DEC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FIXED,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тогда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{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op[] = "PL6\'";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strcat( </w:t>
      </w:r>
      <w:r>
        <w:rPr>
          <w:rFonts w:cs="Times New Roman"/>
          <w:b/>
          <w:bCs/>
          <w:i/>
          <w:lang w:val="en-US"/>
        </w:rPr>
        <w:t>op</w:t>
      </w:r>
      <w:r>
        <w:rPr>
          <w:rFonts w:cs="Times New Roman"/>
          <w:b/>
          <w:bCs/>
          <w:lang w:val="en-US"/>
        </w:rPr>
        <w:t>, SYM[i].INIT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strcat( </w:t>
      </w:r>
      <w:r>
        <w:rPr>
          <w:rFonts w:cs="Times New Roman"/>
          <w:b/>
          <w:bCs/>
          <w:i/>
          <w:lang w:val="en-US"/>
        </w:rPr>
        <w:t>op</w:t>
      </w:r>
      <w:r>
        <w:rPr>
          <w:rFonts w:cs="Times New Roman"/>
          <w:b/>
          <w:bCs/>
          <w:lang w:val="en-US"/>
        </w:rPr>
        <w:t>, "\'" 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ZKARD_DCF(SYM[i].NAME, "DC", op, "Инициализация переменной А");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}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0;</w:t>
      </w:r>
    </w:p>
    <w:p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}</w:t>
      </w:r>
      <w:r>
        <w:br w:type="page"/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</w:p>
    <w:p w:rsidR="00B822EA" w:rsidRDefault="00B822EA">
      <w:pPr>
        <w:pStyle w:val="Heading1"/>
        <w:jc w:val="both"/>
      </w:pPr>
      <w:r>
        <w:t>5. Результаты экспериментальной проверки модифицированного компилятора с ЯВУ</w:t>
      </w: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</w:p>
    <w:p w:rsidR="00B822EA" w:rsidRDefault="00B822EA">
      <w:pPr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Работоспособность модифицированного под персональный вариант макета компилятора с ЯВУ была подтверждена испытательным прогоном его в среде ОС Linux (ubuntu 14.04). В результате на выходе был получен текст на Ассемблере, рис. 7, который совпал с текстом, приведенным на рис. 4</w:t>
      </w:r>
    </w:p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</w:p>
    <w:p w:rsidR="00B822EA" w:rsidRDefault="00B822EA">
      <w:pPr>
        <w:pStyle w:val="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noProof/>
          <w:lang w:eastAsia="ru-RU" w:bidi="ar-SA"/>
        </w:rPr>
        <w:pict>
          <v:shape id="Image1" o:spid="_x0000_s1028" type="#_x0000_t75" style="position:absolute;left:0;text-align:left;margin-left:0;margin-top:.05pt;width:481.9pt;height:219.15pt;z-index:251656704;visibility:visible;mso-wrap-distance-left:0;mso-wrap-distance-right:0;mso-position-horizontal:center" o:allowincell="f">
            <v:imagedata r:id="rId7" o:title=""/>
            <w10:wrap type="topAndBottom"/>
          </v:shape>
        </w:pict>
      </w:r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Рис. 7</w:t>
      </w:r>
    </w:p>
    <w:p w:rsidR="00B822EA" w:rsidRDefault="00B822EA">
      <w:pPr>
        <w:pStyle w:val="Heading1"/>
        <w:numPr>
          <w:ilvl w:val="0"/>
          <w:numId w:val="0"/>
        </w:numPr>
      </w:pPr>
      <w:r>
        <w:br w:type="page"/>
      </w:r>
    </w:p>
    <w:p w:rsidR="00B822EA" w:rsidRDefault="00B822EA">
      <w:pPr>
        <w:pStyle w:val="Heading1"/>
      </w:pPr>
      <w:r>
        <w:t>6. Выводы по результатам работы</w:t>
      </w:r>
    </w:p>
    <w:p w:rsidR="00B822EA" w:rsidRDefault="00B822EA"/>
    <w:p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t>Порученное задание выполнено успешно. Успешность выполнения порученного задания подтверждена полным совпадением выходного текста, полученного при экспериментальной проверке компилятора с ЯВУ, с эталоном на рис. 4.</w:t>
      </w:r>
    </w:p>
    <w:sectPr w:rsidR="00B822EA" w:rsidSect="00232D6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oto Serif CJK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C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25160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34027D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65954F0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6F4748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78C917ED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2D65"/>
    <w:rsid w:val="000D1AFD"/>
    <w:rsid w:val="00232D65"/>
    <w:rsid w:val="0076073E"/>
    <w:rsid w:val="008C0FE8"/>
    <w:rsid w:val="00B8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FreeSans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65"/>
    <w:pPr>
      <w:suppressAutoHyphens/>
      <w:overflowPunct w:val="0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2D6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E28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character" w:customStyle="1" w:styleId="WW8Num6z0">
    <w:name w:val="WW8Num6z0"/>
    <w:uiPriority w:val="99"/>
    <w:rsid w:val="00232D65"/>
  </w:style>
  <w:style w:type="character" w:customStyle="1" w:styleId="WW8Num7z0">
    <w:name w:val="WW8Num7z0"/>
    <w:uiPriority w:val="99"/>
    <w:rsid w:val="00232D65"/>
    <w:rPr>
      <w:rFonts w:ascii="Symbol" w:hAnsi="Symbol"/>
      <w:sz w:val="24"/>
    </w:rPr>
  </w:style>
  <w:style w:type="character" w:customStyle="1" w:styleId="NumberingSymbols">
    <w:name w:val="Numbering Symbols"/>
    <w:uiPriority w:val="99"/>
    <w:rsid w:val="00232D65"/>
  </w:style>
  <w:style w:type="character" w:customStyle="1" w:styleId="Bullets">
    <w:name w:val="Bullets"/>
    <w:uiPriority w:val="99"/>
    <w:rsid w:val="00232D65"/>
    <w:rPr>
      <w:rFonts w:ascii="OpenSymbol" w:eastAsia="Times New Roman" w:hAnsi="OpenSymbol"/>
    </w:rPr>
  </w:style>
  <w:style w:type="paragraph" w:customStyle="1" w:styleId="Heading">
    <w:name w:val="Heading"/>
    <w:basedOn w:val="Normal"/>
    <w:next w:val="BodyText"/>
    <w:uiPriority w:val="99"/>
    <w:rsid w:val="00232D6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232D65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E28"/>
    <w:rPr>
      <w:rFonts w:cs="Mangal"/>
      <w:kern w:val="2"/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232D65"/>
  </w:style>
  <w:style w:type="paragraph" w:styleId="Caption">
    <w:name w:val="caption"/>
    <w:basedOn w:val="Normal"/>
    <w:uiPriority w:val="99"/>
    <w:qFormat/>
    <w:rsid w:val="00232D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232D65"/>
    <w:pPr>
      <w:suppressLineNumbers/>
    </w:pPr>
  </w:style>
  <w:style w:type="paragraph" w:customStyle="1" w:styleId="1">
    <w:name w:val="Текст1"/>
    <w:basedOn w:val="Normal"/>
    <w:uiPriority w:val="99"/>
    <w:rsid w:val="00232D65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Normal"/>
    <w:uiPriority w:val="99"/>
    <w:rsid w:val="00232D65"/>
  </w:style>
  <w:style w:type="paragraph" w:customStyle="1" w:styleId="TableContents">
    <w:name w:val="Table Contents"/>
    <w:basedOn w:val="Normal"/>
    <w:uiPriority w:val="99"/>
    <w:rsid w:val="00232D65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rsid w:val="00232D65"/>
    <w:pPr>
      <w:jc w:val="center"/>
    </w:pPr>
    <w:rPr>
      <w:b/>
      <w:bCs/>
    </w:rPr>
  </w:style>
  <w:style w:type="paragraph" w:styleId="PlainText">
    <w:name w:val="Plain Text"/>
    <w:basedOn w:val="Normal"/>
    <w:link w:val="PlainTextChar"/>
    <w:uiPriority w:val="99"/>
    <w:rsid w:val="00232D6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E28"/>
    <w:rPr>
      <w:rFonts w:ascii="Courier New" w:hAnsi="Courier New" w:cs="Mangal"/>
      <w:kern w:val="2"/>
      <w:sz w:val="20"/>
      <w:szCs w:val="18"/>
      <w:lang w:eastAsia="zh-CN" w:bidi="hi-IN"/>
    </w:rPr>
  </w:style>
  <w:style w:type="paragraph" w:customStyle="1" w:styleId="PreformattedText">
    <w:name w:val="Preformatted Text"/>
    <w:basedOn w:val="Normal"/>
    <w:uiPriority w:val="99"/>
    <w:rsid w:val="00232D65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E494248EEEDA4097236ADE4FC34643" ma:contentTypeVersion="2" ma:contentTypeDescription="Создание документа." ma:contentTypeScope="" ma:versionID="7f33a3d52d5f2179d620273a7f5ce16b">
  <xsd:schema xmlns:xsd="http://www.w3.org/2001/XMLSchema" xmlns:xs="http://www.w3.org/2001/XMLSchema" xmlns:p="http://schemas.microsoft.com/office/2006/metadata/properties" xmlns:ns2="ebab3343-1ca5-40d7-9efc-32d80f87ec5f" targetNamespace="http://schemas.microsoft.com/office/2006/metadata/properties" ma:root="true" ma:fieldsID="ba888090ccf5d1427866ff4e63f24ce7" ns2:_="">
    <xsd:import namespace="ebab3343-1ca5-40d7-9efc-32d80f87e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b3343-1ca5-40d7-9efc-32d80f87e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229FF-033D-4F38-9343-97F0DA5356F8}"/>
</file>

<file path=customXml/itemProps2.xml><?xml version="1.0" encoding="utf-8"?>
<ds:datastoreItem xmlns:ds="http://schemas.openxmlformats.org/officeDocument/2006/customXml" ds:itemID="{C8FFEBA9-5C26-4282-9016-217B8D26560D}"/>
</file>

<file path=customXml/itemProps3.xml><?xml version="1.0" encoding="utf-8"?>
<ds:datastoreItem xmlns:ds="http://schemas.openxmlformats.org/officeDocument/2006/customXml" ds:itemID="{C3200AD3-28E0-444D-8318-F1E3F81B9FFB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21</Pages>
  <Words>5727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политехнический университет</dc:title>
  <dc:subject/>
  <dc:creator/>
  <cp:keywords/>
  <dc:description/>
  <cp:lastModifiedBy>user</cp:lastModifiedBy>
  <cp:revision>2</cp:revision>
  <dcterms:created xsi:type="dcterms:W3CDTF">2022-04-21T17:35:00Z</dcterms:created>
  <dcterms:modified xsi:type="dcterms:W3CDTF">2022-04-21T17:35:00Z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0x01010004E494248EEEDA4097236ADE4FC34643</vt:lpwstr>
  </property>
</Properties>
</file>