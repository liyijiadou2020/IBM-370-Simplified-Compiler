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E732" w14:textId="0FF1FEFD" w:rsidR="000755E3" w:rsidRPr="000755E3" w:rsidRDefault="000755E3" w:rsidP="00317AE8">
      <w:pPr>
        <w:pStyle w:val="1"/>
      </w:pPr>
      <w:r>
        <w:rPr>
          <w:rFonts w:hint="eastAsia"/>
        </w:rPr>
        <w:t>任务</w:t>
      </w:r>
    </w:p>
    <w:p w14:paraId="2D398381" w14:textId="77777777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b/>
          <w:bCs/>
        </w:rPr>
        <w:t>Вариант</w:t>
      </w:r>
      <w:r w:rsidRPr="000755E3">
        <w:rPr>
          <w:b/>
          <w:bCs/>
          <w:lang w:val="en-US"/>
        </w:rPr>
        <w:t xml:space="preserve"> N 10</w:t>
      </w:r>
    </w:p>
    <w:p w14:paraId="1276AE07" w14:textId="219CC33B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lang w:val="en-US"/>
        </w:rPr>
        <w:t xml:space="preserve">EX10: </w:t>
      </w:r>
      <w:r>
        <w:rPr>
          <w:rFonts w:hint="eastAsia"/>
          <w:lang w:val="en-US"/>
        </w:rPr>
        <w:t xml:space="preserve">  </w:t>
      </w:r>
      <w:r w:rsidRPr="000755E3">
        <w:rPr>
          <w:lang w:val="en-US"/>
        </w:rPr>
        <w:t xml:space="preserve">PROC OPTIONS </w:t>
      </w:r>
      <w:proofErr w:type="gramStart"/>
      <w:r w:rsidRPr="000755E3">
        <w:rPr>
          <w:lang w:val="en-US"/>
        </w:rPr>
        <w:t>( MAIN</w:t>
      </w:r>
      <w:proofErr w:type="gramEnd"/>
      <w:r w:rsidRPr="000755E3">
        <w:rPr>
          <w:lang w:val="en-US"/>
        </w:rPr>
        <w:t xml:space="preserve"> );</w:t>
      </w:r>
    </w:p>
    <w:p w14:paraId="6DFF04ED" w14:textId="07349577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lang w:val="en-US"/>
        </w:rPr>
        <w:t xml:space="preserve">DCL A DEC FIXED INIT </w:t>
      </w:r>
      <w:proofErr w:type="gramStart"/>
      <w:r w:rsidRPr="000755E3">
        <w:rPr>
          <w:lang w:val="en-US"/>
        </w:rPr>
        <w:t>( 10</w:t>
      </w:r>
      <w:proofErr w:type="gramEnd"/>
      <w:r w:rsidRPr="000755E3">
        <w:rPr>
          <w:lang w:val="en-US"/>
        </w:rPr>
        <w:t xml:space="preserve"> );</w:t>
      </w:r>
    </w:p>
    <w:p w14:paraId="6B6CF5C0" w14:textId="15FA79D0" w:rsidR="000755E3" w:rsidRPr="000755E3" w:rsidRDefault="000755E3" w:rsidP="000755E3">
      <w:pPr>
        <w:ind w:left="708" w:firstLine="320"/>
        <w:rPr>
          <w:lang w:val="en-US"/>
        </w:rPr>
      </w:pPr>
      <w:r w:rsidRPr="000755E3">
        <w:rPr>
          <w:lang w:val="en-US"/>
        </w:rPr>
        <w:t xml:space="preserve">DCL B BIT </w:t>
      </w:r>
      <w:proofErr w:type="gramStart"/>
      <w:r w:rsidRPr="000755E3">
        <w:rPr>
          <w:lang w:val="en-US"/>
        </w:rPr>
        <w:t>( 16</w:t>
      </w:r>
      <w:proofErr w:type="gramEnd"/>
      <w:r w:rsidRPr="000755E3">
        <w:rPr>
          <w:lang w:val="en-US"/>
        </w:rPr>
        <w:t xml:space="preserve"> );</w:t>
      </w:r>
    </w:p>
    <w:p w14:paraId="4E1CB81E" w14:textId="451FF010" w:rsidR="000755E3" w:rsidRPr="000755E3" w:rsidRDefault="000755E3" w:rsidP="000755E3">
      <w:pPr>
        <w:ind w:left="708" w:firstLine="320"/>
        <w:rPr>
          <w:lang w:val="en-US"/>
        </w:rPr>
      </w:pPr>
      <w:r w:rsidRPr="000755E3">
        <w:rPr>
          <w:lang w:val="en-US"/>
        </w:rPr>
        <w:t xml:space="preserve">B = </w:t>
      </w:r>
      <w:proofErr w:type="gramStart"/>
      <w:r w:rsidRPr="000755E3">
        <w:rPr>
          <w:lang w:val="en-US"/>
        </w:rPr>
        <w:t>A;</w:t>
      </w:r>
      <w:proofErr w:type="gramEnd"/>
    </w:p>
    <w:p w14:paraId="3ED029FF" w14:textId="77777777" w:rsidR="000755E3" w:rsidRPr="000755E3" w:rsidRDefault="000755E3" w:rsidP="000755E3">
      <w:pPr>
        <w:ind w:firstLine="320"/>
        <w:rPr>
          <w:lang w:val="en-US"/>
        </w:rPr>
      </w:pPr>
      <w:r w:rsidRPr="000755E3">
        <w:rPr>
          <w:lang w:val="en-US"/>
        </w:rPr>
        <w:t xml:space="preserve">END </w:t>
      </w:r>
      <w:proofErr w:type="gramStart"/>
      <w:r w:rsidRPr="000755E3">
        <w:rPr>
          <w:lang w:val="en-US"/>
        </w:rPr>
        <w:t>EX10;</w:t>
      </w:r>
      <w:proofErr w:type="gramEnd"/>
      <w:r w:rsidRPr="000755E3">
        <w:rPr>
          <w:lang w:val="en-US"/>
        </w:rPr>
        <w:t xml:space="preserve"> </w:t>
      </w:r>
    </w:p>
    <w:p w14:paraId="4848B2D3" w14:textId="77777777" w:rsidR="000755E3" w:rsidRDefault="000755E3" w:rsidP="000755E3">
      <w:pPr>
        <w:ind w:firstLine="320"/>
        <w:rPr>
          <w:lang w:val="en-US"/>
        </w:rPr>
      </w:pPr>
    </w:p>
    <w:p w14:paraId="4D16BEA5" w14:textId="1A1F0D1F" w:rsidR="000755E3" w:rsidRDefault="000755E3" w:rsidP="00E52743">
      <w:pPr>
        <w:ind w:firstLine="320"/>
        <w:rPr>
          <w:lang w:val="en-US"/>
        </w:rPr>
      </w:pPr>
      <w:r>
        <w:rPr>
          <w:rFonts w:hint="eastAsia"/>
          <w:lang w:val="en-US"/>
        </w:rPr>
        <w:t>将这个程序编译成汇编语言（IBM 370机器）。</w:t>
      </w:r>
    </w:p>
    <w:p w14:paraId="1302024F" w14:textId="5A520999" w:rsidR="000755E3" w:rsidRDefault="000755E3" w:rsidP="00317AE8">
      <w:pPr>
        <w:pStyle w:val="1"/>
        <w:rPr>
          <w:lang w:val="en-US"/>
        </w:rPr>
      </w:pPr>
      <w:r>
        <w:rPr>
          <w:rFonts w:hint="eastAsia"/>
          <w:lang w:val="en-US"/>
        </w:rPr>
        <w:t>工作目录及工作文件描述</w:t>
      </w:r>
    </w:p>
    <w:p w14:paraId="7869A044" w14:textId="5537EDF0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工作目录：LinuxLabRab.tgz 解压出来的文件</w:t>
      </w:r>
    </w:p>
    <w:p w14:paraId="4488F3FC" w14:textId="08ACD9B0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工作目录介绍：</w:t>
      </w:r>
    </w:p>
    <w:p w14:paraId="18AFD4D0" w14:textId="7251EB67" w:rsidR="000755E3" w:rsidRDefault="00EE1F91" w:rsidP="00E7523D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C0CF98" wp14:editId="49CEB5BE">
            <wp:extent cx="4648200" cy="2424209"/>
            <wp:effectExtent l="0" t="0" r="0" b="0"/>
            <wp:docPr id="16353788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888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479" cy="24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6D64" w14:textId="77777777" w:rsidR="000755E3" w:rsidRDefault="000755E3" w:rsidP="000755E3">
      <w:pPr>
        <w:ind w:firstLine="320"/>
        <w:rPr>
          <w:lang w:val="en-US"/>
        </w:rPr>
      </w:pPr>
    </w:p>
    <w:p w14:paraId="4292A6BC" w14:textId="2A9AE378" w:rsidR="000755E3" w:rsidRDefault="000755E3" w:rsidP="000755E3">
      <w:pPr>
        <w:pStyle w:val="2"/>
        <w:ind w:firstLine="480"/>
        <w:rPr>
          <w:lang w:val="en-US"/>
        </w:rPr>
      </w:pPr>
      <w:r>
        <w:rPr>
          <w:rFonts w:hint="eastAsia"/>
          <w:lang w:val="en-US"/>
        </w:rPr>
        <w:t xml:space="preserve">1. </w:t>
      </w:r>
      <w:proofErr w:type="spellStart"/>
      <w:r>
        <w:rPr>
          <w:rFonts w:hint="eastAsia"/>
          <w:lang w:val="en-US"/>
        </w:rPr>
        <w:t>R_e_a_d_m_y</w:t>
      </w:r>
      <w:proofErr w:type="spellEnd"/>
    </w:p>
    <w:p w14:paraId="016FA460" w14:textId="782BEB66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格式：txt</w:t>
      </w:r>
    </w:p>
    <w:p w14:paraId="432ADDED" w14:textId="71049877" w:rsidR="000755E3" w:rsidRDefault="000755E3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内容：</w:t>
      </w:r>
    </w:p>
    <w:p w14:paraId="63FF2162" w14:textId="77777777" w:rsidR="000755E3" w:rsidRPr="00E74F35" w:rsidRDefault="000755E3" w:rsidP="000755E3">
      <w:pPr>
        <w:ind w:firstLine="320"/>
        <w:rPr>
          <w:lang w:val="en-US"/>
        </w:rPr>
      </w:pPr>
      <w:r w:rsidRPr="00E74F35">
        <w:rPr>
          <w:lang w:val="en-US"/>
        </w:rPr>
        <w:t>09.03.2007</w:t>
      </w:r>
    </w:p>
    <w:p w14:paraId="4DB08F0F" w14:textId="77777777" w:rsidR="000755E3" w:rsidRPr="00E74F35" w:rsidRDefault="000755E3" w:rsidP="000755E3">
      <w:pPr>
        <w:ind w:firstLine="320"/>
        <w:rPr>
          <w:lang w:val="en-US"/>
        </w:rPr>
      </w:pPr>
    </w:p>
    <w:p w14:paraId="096CFFDB" w14:textId="77777777" w:rsidR="000755E3" w:rsidRPr="00E74F35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E74F35">
        <w:rPr>
          <w:lang w:val="en-US"/>
        </w:rPr>
        <w:t xml:space="preserve">1. </w:t>
      </w:r>
      <w:r w:rsidRPr="000755E3">
        <w:t>Данный</w:t>
      </w:r>
      <w:r w:rsidRPr="00E74F35">
        <w:rPr>
          <w:lang w:val="en-US"/>
        </w:rPr>
        <w:t xml:space="preserve"> </w:t>
      </w:r>
      <w:r w:rsidRPr="000755E3">
        <w:t>комплект</w:t>
      </w:r>
      <w:r w:rsidRPr="00E74F35">
        <w:rPr>
          <w:lang w:val="en-US"/>
        </w:rPr>
        <w:t xml:space="preserve">, </w:t>
      </w:r>
      <w:r w:rsidRPr="000755E3">
        <w:t>состоящий</w:t>
      </w:r>
      <w:r w:rsidRPr="00E74F35">
        <w:rPr>
          <w:lang w:val="en-US"/>
        </w:rPr>
        <w:t xml:space="preserve"> </w:t>
      </w:r>
      <w:r w:rsidRPr="000755E3">
        <w:t>из</w:t>
      </w:r>
      <w:r w:rsidRPr="00E74F35">
        <w:rPr>
          <w:lang w:val="en-US"/>
        </w:rPr>
        <w:t xml:space="preserve"> </w:t>
      </w:r>
      <w:r w:rsidRPr="000755E3">
        <w:t>трех</w:t>
      </w:r>
      <w:r w:rsidRPr="00E74F35">
        <w:rPr>
          <w:lang w:val="en-US"/>
        </w:rPr>
        <w:t xml:space="preserve"> </w:t>
      </w:r>
      <w:r w:rsidRPr="000755E3">
        <w:t>элементов</w:t>
      </w:r>
      <w:r w:rsidRPr="00E74F35">
        <w:rPr>
          <w:lang w:val="en-US"/>
        </w:rPr>
        <w:t xml:space="preserve"> </w:t>
      </w:r>
      <w:r w:rsidRPr="000755E3">
        <w:t>учебной</w:t>
      </w:r>
      <w:r w:rsidRPr="00E74F35">
        <w:rPr>
          <w:lang w:val="en-US"/>
        </w:rPr>
        <w:t xml:space="preserve"> </w:t>
      </w:r>
      <w:r w:rsidRPr="000755E3">
        <w:t>системы</w:t>
      </w:r>
      <w:r w:rsidRPr="00E74F35">
        <w:rPr>
          <w:lang w:val="en-US"/>
        </w:rPr>
        <w:t xml:space="preserve"> </w:t>
      </w:r>
      <w:r w:rsidRPr="000755E3">
        <w:t>программирования</w:t>
      </w:r>
    </w:p>
    <w:p w14:paraId="35A01A06" w14:textId="77777777" w:rsidR="000755E3" w:rsidRPr="00E74F35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rFonts w:hint="eastAsia"/>
        </w:rPr>
        <w:t>и</w:t>
      </w:r>
      <w:r w:rsidRPr="00E74F35">
        <w:rPr>
          <w:lang w:val="en-US"/>
        </w:rPr>
        <w:t xml:space="preserve"> </w:t>
      </w:r>
      <w:r w:rsidRPr="000755E3">
        <w:t>тестового</w:t>
      </w:r>
      <w:r w:rsidRPr="00E74F35">
        <w:rPr>
          <w:lang w:val="en-US"/>
        </w:rPr>
        <w:t xml:space="preserve"> </w:t>
      </w:r>
      <w:r w:rsidRPr="000755E3">
        <w:t>задания</w:t>
      </w:r>
      <w:r w:rsidRPr="00E74F35">
        <w:rPr>
          <w:lang w:val="en-US"/>
        </w:rPr>
        <w:t>:</w:t>
      </w:r>
    </w:p>
    <w:p w14:paraId="5A132B20" w14:textId="77777777" w:rsidR="000755E3" w:rsidRPr="00E74F35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E74F35">
        <w:rPr>
          <w:lang w:val="en-US"/>
        </w:rPr>
        <w:t xml:space="preserve">    - </w:t>
      </w:r>
      <w:r w:rsidRPr="000755E3">
        <w:rPr>
          <w:b/>
          <w:bCs/>
          <w:color w:val="FF0000"/>
        </w:rPr>
        <w:t>компилятор</w:t>
      </w:r>
      <w:r w:rsidRPr="00E74F35">
        <w:rPr>
          <w:color w:val="FF0000"/>
          <w:lang w:val="en-US"/>
        </w:rPr>
        <w:t xml:space="preserve">    </w:t>
      </w:r>
      <w:r w:rsidRPr="000755E3">
        <w:rPr>
          <w:lang w:val="en-US"/>
        </w:rPr>
        <w:t>PL</w:t>
      </w:r>
      <w:r w:rsidRPr="00E74F35">
        <w:rPr>
          <w:lang w:val="en-US"/>
        </w:rPr>
        <w:t xml:space="preserve">/1 --&gt; </w:t>
      </w:r>
      <w:r w:rsidRPr="000755E3">
        <w:t>Ассемблер</w:t>
      </w:r>
      <w:proofErr w:type="gramStart"/>
      <w:r w:rsidRPr="00E74F35">
        <w:rPr>
          <w:lang w:val="en-US"/>
        </w:rPr>
        <w:t xml:space="preserve">   (</w:t>
      </w:r>
      <w:proofErr w:type="gramEnd"/>
      <w:r w:rsidRPr="00E74F35">
        <w:rPr>
          <w:lang w:val="en-US"/>
        </w:rPr>
        <w:t xml:space="preserve"> </w:t>
      </w:r>
      <w:proofErr w:type="spellStart"/>
      <w:r w:rsidRPr="000755E3">
        <w:rPr>
          <w:lang w:val="en-US"/>
        </w:rPr>
        <w:t>komppl</w:t>
      </w:r>
      <w:r w:rsidRPr="00E74F35">
        <w:rPr>
          <w:lang w:val="en-US"/>
        </w:rPr>
        <w:t>.</w:t>
      </w:r>
      <w:r w:rsidRPr="000755E3">
        <w:rPr>
          <w:lang w:val="en-US"/>
        </w:rPr>
        <w:t>c</w:t>
      </w:r>
      <w:proofErr w:type="spellEnd"/>
      <w:r w:rsidRPr="00E74F35">
        <w:rPr>
          <w:lang w:val="en-US"/>
        </w:rPr>
        <w:t xml:space="preserve"> ),</w:t>
      </w:r>
    </w:p>
    <w:p w14:paraId="2C6A4763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E74F35">
        <w:rPr>
          <w:lang w:val="en-US"/>
        </w:rPr>
        <w:t xml:space="preserve">    </w:t>
      </w:r>
      <w:r w:rsidRPr="007E17F3">
        <w:rPr>
          <w:lang w:val="en-US"/>
        </w:rPr>
        <w:t xml:space="preserve">- </w:t>
      </w:r>
      <w:r w:rsidRPr="000755E3">
        <w:rPr>
          <w:b/>
          <w:bCs/>
          <w:color w:val="FF0000"/>
        </w:rPr>
        <w:t>компилятор</w:t>
      </w:r>
      <w:r w:rsidRPr="007E17F3">
        <w:rPr>
          <w:color w:val="FF0000"/>
          <w:lang w:val="en-US"/>
        </w:rPr>
        <w:t xml:space="preserve">    </w:t>
      </w:r>
      <w:r w:rsidRPr="000755E3">
        <w:t>Ассемблер</w:t>
      </w:r>
      <w:r w:rsidRPr="007E17F3">
        <w:rPr>
          <w:lang w:val="en-US"/>
        </w:rPr>
        <w:t xml:space="preserve"> --&gt; </w:t>
      </w:r>
      <w:r w:rsidRPr="000755E3">
        <w:t>объектный</w:t>
      </w:r>
      <w:r w:rsidRPr="007E17F3">
        <w:rPr>
          <w:lang w:val="en-US"/>
        </w:rPr>
        <w:t xml:space="preserve"> </w:t>
      </w:r>
      <w:proofErr w:type="gramStart"/>
      <w:r w:rsidRPr="000755E3">
        <w:t>образ</w:t>
      </w:r>
      <w:r w:rsidRPr="007E17F3">
        <w:rPr>
          <w:lang w:val="en-US"/>
        </w:rPr>
        <w:t xml:space="preserve">  (</w:t>
      </w:r>
      <w:proofErr w:type="gramEnd"/>
      <w:r w:rsidRPr="007E17F3">
        <w:rPr>
          <w:lang w:val="en-US"/>
        </w:rPr>
        <w:t xml:space="preserve"> </w:t>
      </w:r>
      <w:proofErr w:type="spellStart"/>
      <w:r w:rsidRPr="000755E3">
        <w:rPr>
          <w:lang w:val="en-US"/>
        </w:rPr>
        <w:t>kompassr</w:t>
      </w:r>
      <w:r w:rsidRPr="007E17F3">
        <w:rPr>
          <w:lang w:val="en-US"/>
        </w:rPr>
        <w:t>.</w:t>
      </w:r>
      <w:r w:rsidRPr="000755E3">
        <w:rPr>
          <w:lang w:val="en-US"/>
        </w:rPr>
        <w:t>c</w:t>
      </w:r>
      <w:proofErr w:type="spellEnd"/>
      <w:r w:rsidRPr="007E17F3">
        <w:rPr>
          <w:lang w:val="en-US"/>
        </w:rPr>
        <w:t xml:space="preserve"> ),</w:t>
      </w:r>
    </w:p>
    <w:p w14:paraId="044175DD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rPr>
          <w:lang w:val="en-US"/>
        </w:rPr>
        <w:t xml:space="preserve">    </w:t>
      </w:r>
      <w:r w:rsidRPr="000755E3">
        <w:t xml:space="preserve">- </w:t>
      </w:r>
      <w:r w:rsidRPr="000755E3">
        <w:rPr>
          <w:b/>
          <w:bCs/>
          <w:color w:val="FF0000"/>
        </w:rPr>
        <w:t>абсолютный загрузчик, эмулятор и отладчик</w:t>
      </w:r>
      <w:r w:rsidRPr="000755E3">
        <w:rPr>
          <w:color w:val="FF0000"/>
        </w:rPr>
        <w:t xml:space="preserve"> </w:t>
      </w:r>
      <w:r w:rsidRPr="000755E3">
        <w:t xml:space="preserve">( </w:t>
      </w:r>
      <w:proofErr w:type="spellStart"/>
      <w:r w:rsidRPr="000755E3">
        <w:rPr>
          <w:lang w:val="en-US"/>
        </w:rPr>
        <w:t>absloadm</w:t>
      </w:r>
      <w:proofErr w:type="spellEnd"/>
      <w:r w:rsidRPr="000755E3">
        <w:t>.</w:t>
      </w:r>
      <w:r w:rsidRPr="000755E3">
        <w:rPr>
          <w:lang w:val="en-US"/>
        </w:rPr>
        <w:t>c</w:t>
      </w:r>
      <w:r w:rsidRPr="000755E3">
        <w:t xml:space="preserve"> ),</w:t>
      </w:r>
    </w:p>
    <w:p w14:paraId="5E534B0B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 xml:space="preserve">    - </w:t>
      </w:r>
      <w:r w:rsidRPr="000755E3">
        <w:rPr>
          <w:b/>
          <w:bCs/>
          <w:color w:val="FF0000"/>
        </w:rPr>
        <w:t>тестовое задание</w:t>
      </w:r>
      <w:r w:rsidRPr="000755E3">
        <w:rPr>
          <w:color w:val="FF0000"/>
        </w:rPr>
        <w:t xml:space="preserve"> </w:t>
      </w:r>
      <w:r w:rsidRPr="000755E3">
        <w:t xml:space="preserve">( </w:t>
      </w:r>
      <w:proofErr w:type="spellStart"/>
      <w:r w:rsidRPr="000755E3">
        <w:rPr>
          <w:lang w:val="en-US"/>
        </w:rPr>
        <w:t>examppl</w:t>
      </w:r>
      <w:proofErr w:type="spellEnd"/>
      <w:r w:rsidRPr="000755E3">
        <w:t>.</w:t>
      </w:r>
      <w:proofErr w:type="spellStart"/>
      <w:r w:rsidRPr="000755E3">
        <w:rPr>
          <w:lang w:val="en-US"/>
        </w:rPr>
        <w:t>pli</w:t>
      </w:r>
      <w:proofErr w:type="spellEnd"/>
      <w:r w:rsidRPr="000755E3">
        <w:t xml:space="preserve"> и </w:t>
      </w:r>
      <w:proofErr w:type="spellStart"/>
      <w:r w:rsidRPr="000755E3">
        <w:rPr>
          <w:lang w:val="en-US"/>
        </w:rPr>
        <w:t>spismod</w:t>
      </w:r>
      <w:proofErr w:type="spellEnd"/>
      <w:r w:rsidRPr="000755E3">
        <w:t xml:space="preserve"> ).</w:t>
      </w:r>
    </w:p>
    <w:p w14:paraId="3C72C1D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 xml:space="preserve">    </w:t>
      </w:r>
    </w:p>
    <w:p w14:paraId="1982E43E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>2. Для получения исполняемых модулей двух компиляторов и абсолютного загрузчика</w:t>
      </w:r>
    </w:p>
    <w:p w14:paraId="4D7AEC86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rPr>
          <w:rFonts w:hint="eastAsia"/>
        </w:rPr>
        <w:t>следует</w:t>
      </w:r>
      <w:r w:rsidRPr="000755E3">
        <w:t xml:space="preserve"> выполнить </w:t>
      </w:r>
      <w:r w:rsidRPr="000755E3">
        <w:rPr>
          <w:lang w:val="en-US"/>
        </w:rPr>
        <w:t>Bash</w:t>
      </w:r>
      <w:r w:rsidRPr="000755E3">
        <w:t xml:space="preserve">-скрипт </w:t>
      </w:r>
      <w:proofErr w:type="spellStart"/>
      <w:r w:rsidRPr="000755E3">
        <w:rPr>
          <w:lang w:val="en-US"/>
        </w:rPr>
        <w:t>GenSysProgr</w:t>
      </w:r>
      <w:proofErr w:type="spellEnd"/>
      <w:r w:rsidRPr="000755E3">
        <w:t>.</w:t>
      </w:r>
    </w:p>
    <w:p w14:paraId="7FD0ADE3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</w:p>
    <w:p w14:paraId="03ABDC2C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t>3. После получения исполняемого кода компиляторов можно запускать на выполнение</w:t>
      </w:r>
    </w:p>
    <w:p w14:paraId="11F74DEE" w14:textId="577550DE" w:rsid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0755E3">
        <w:rPr>
          <w:rFonts w:hint="eastAsia"/>
        </w:rPr>
        <w:t>тестовый</w:t>
      </w:r>
      <w:r w:rsidRPr="000755E3">
        <w:t xml:space="preserve"> пример с помощью </w:t>
      </w:r>
      <w:r w:rsidRPr="000755E3">
        <w:rPr>
          <w:lang w:val="en-US"/>
        </w:rPr>
        <w:t>Bash</w:t>
      </w:r>
      <w:r w:rsidRPr="000755E3">
        <w:t xml:space="preserve">-скрипта </w:t>
      </w:r>
      <w:proofErr w:type="spellStart"/>
      <w:r w:rsidRPr="000755E3">
        <w:rPr>
          <w:lang w:val="en-US"/>
        </w:rPr>
        <w:t>StartTestTask</w:t>
      </w:r>
      <w:proofErr w:type="spellEnd"/>
      <w:r w:rsidRPr="000755E3">
        <w:t>.</w:t>
      </w:r>
    </w:p>
    <w:p w14:paraId="4AED7E2B" w14:textId="77777777" w:rsidR="000755E3" w:rsidRDefault="000755E3" w:rsidP="000755E3">
      <w:pPr>
        <w:ind w:firstLine="320"/>
      </w:pPr>
    </w:p>
    <w:p w14:paraId="30CC2AE6" w14:textId="00B5D9B9" w:rsidR="000755E3" w:rsidRDefault="000755E3" w:rsidP="000755E3">
      <w:pPr>
        <w:ind w:firstLine="320"/>
      </w:pPr>
      <w:r>
        <w:rPr>
          <w:rFonts w:hint="eastAsia"/>
        </w:rPr>
        <w:lastRenderedPageBreak/>
        <w:t>作用：讲述了完成实验的顺序</w:t>
      </w:r>
    </w:p>
    <w:p w14:paraId="2DD25FA8" w14:textId="77777777" w:rsidR="000755E3" w:rsidRDefault="000755E3" w:rsidP="000755E3">
      <w:pPr>
        <w:ind w:firstLine="320"/>
      </w:pPr>
    </w:p>
    <w:p w14:paraId="46A55388" w14:textId="77777777" w:rsidR="000755E3" w:rsidRDefault="000755E3" w:rsidP="000755E3">
      <w:pPr>
        <w:ind w:firstLine="320"/>
      </w:pPr>
    </w:p>
    <w:p w14:paraId="56EBE8F9" w14:textId="58B01662" w:rsidR="000755E3" w:rsidRDefault="000755E3" w:rsidP="000755E3">
      <w:pPr>
        <w:pStyle w:val="2"/>
        <w:ind w:firstLine="480"/>
      </w:pPr>
      <w:r>
        <w:rPr>
          <w:rFonts w:hint="eastAsia"/>
        </w:rPr>
        <w:t>2. Makefile</w:t>
      </w:r>
    </w:p>
    <w:p w14:paraId="7A36B3BE" w14:textId="1992556F" w:rsidR="000755E3" w:rsidRDefault="000755E3" w:rsidP="000755E3">
      <w:pPr>
        <w:ind w:firstLine="320"/>
      </w:pPr>
      <w:r>
        <w:rPr>
          <w:rFonts w:hint="eastAsia"/>
        </w:rPr>
        <w:t>内容：</w:t>
      </w:r>
    </w:p>
    <w:p w14:paraId="2D798836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t xml:space="preserve"># </w:t>
      </w:r>
      <w:r w:rsidRPr="000755E3">
        <w:rPr>
          <w:lang w:val="en-US"/>
        </w:rPr>
        <w:t>Script</w:t>
      </w:r>
      <w:r w:rsidRPr="007E17F3">
        <w:t xml:space="preserve"> </w:t>
      </w:r>
      <w:r w:rsidRPr="000755E3">
        <w:rPr>
          <w:lang w:val="en-US"/>
        </w:rPr>
        <w:t>for</w:t>
      </w:r>
      <w:r w:rsidRPr="007E17F3">
        <w:t xml:space="preserve"> </w:t>
      </w:r>
      <w:r w:rsidRPr="000755E3">
        <w:rPr>
          <w:lang w:val="en-US"/>
        </w:rPr>
        <w:t>Programming</w:t>
      </w:r>
      <w:r w:rsidRPr="007E17F3">
        <w:t xml:space="preserve"> </w:t>
      </w:r>
      <w:r w:rsidRPr="000755E3">
        <w:rPr>
          <w:lang w:val="en-US"/>
        </w:rPr>
        <w:t>system</w:t>
      </w:r>
      <w:r w:rsidRPr="007E17F3">
        <w:t xml:space="preserve"> </w:t>
      </w:r>
      <w:r w:rsidRPr="000755E3">
        <w:rPr>
          <w:lang w:val="en-US"/>
        </w:rPr>
        <w:t>generation</w:t>
      </w:r>
    </w:p>
    <w:p w14:paraId="2A6B3FFB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</w:rPr>
      </w:pPr>
      <w:r w:rsidRPr="000755E3">
        <w:rPr>
          <w:b/>
          <w:bCs/>
          <w:lang w:val="en-US"/>
        </w:rPr>
        <w:t>all</w:t>
      </w:r>
      <w:r w:rsidRPr="007E17F3">
        <w:rPr>
          <w:b/>
          <w:bCs/>
        </w:rPr>
        <w:t xml:space="preserve">: </w:t>
      </w:r>
      <w:proofErr w:type="spellStart"/>
      <w:r w:rsidRPr="000755E3">
        <w:rPr>
          <w:b/>
          <w:bCs/>
          <w:lang w:val="en-US"/>
        </w:rPr>
        <w:t>komppl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  <w:r w:rsidRPr="007E17F3">
        <w:rPr>
          <w:b/>
          <w:bCs/>
        </w:rPr>
        <w:t xml:space="preserve"> </w:t>
      </w:r>
      <w:proofErr w:type="spellStart"/>
      <w:r w:rsidRPr="000755E3">
        <w:rPr>
          <w:b/>
          <w:bCs/>
          <w:lang w:val="en-US"/>
        </w:rPr>
        <w:t>kompassr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  <w:r w:rsidRPr="007E17F3">
        <w:rPr>
          <w:b/>
          <w:bCs/>
        </w:rPr>
        <w:t xml:space="preserve"> </w:t>
      </w:r>
      <w:proofErr w:type="spellStart"/>
      <w:r w:rsidRPr="000755E3">
        <w:rPr>
          <w:b/>
          <w:bCs/>
          <w:lang w:val="en-US"/>
        </w:rPr>
        <w:t>absloadm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</w:p>
    <w:p w14:paraId="6F825B25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t>#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o</w:t>
      </w:r>
      <w:r w:rsidRPr="007E17F3">
        <w:t xml:space="preserve">: 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c</w:t>
      </w:r>
    </w:p>
    <w:p w14:paraId="76EF87E9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</w:pPr>
      <w:r w:rsidRPr="007E17F3">
        <w:t>#</w:t>
      </w:r>
      <w:r w:rsidRPr="007E17F3">
        <w:tab/>
      </w:r>
      <w:proofErr w:type="spellStart"/>
      <w:r w:rsidRPr="000755E3">
        <w:rPr>
          <w:lang w:val="en-US"/>
        </w:rPr>
        <w:t>gcc</w:t>
      </w:r>
      <w:proofErr w:type="spellEnd"/>
      <w:r w:rsidRPr="007E17F3">
        <w:t xml:space="preserve"> -</w:t>
      </w:r>
      <w:r w:rsidRPr="000755E3">
        <w:rPr>
          <w:lang w:val="en-US"/>
        </w:rPr>
        <w:t>o</w:t>
      </w:r>
      <w:r w:rsidRPr="007E17F3">
        <w:t xml:space="preserve"> 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o</w:t>
      </w:r>
      <w:r w:rsidRPr="007E17F3">
        <w:t xml:space="preserve"> </w:t>
      </w:r>
      <w:proofErr w:type="spellStart"/>
      <w:r w:rsidRPr="000755E3">
        <w:rPr>
          <w:lang w:val="en-US"/>
        </w:rPr>
        <w:t>komppl</w:t>
      </w:r>
      <w:proofErr w:type="spellEnd"/>
      <w:r w:rsidRPr="007E17F3">
        <w:t>.</w:t>
      </w:r>
      <w:r w:rsidRPr="000755E3">
        <w:rPr>
          <w:lang w:val="en-US"/>
        </w:rPr>
        <w:t>c</w:t>
      </w:r>
    </w:p>
    <w:p w14:paraId="5E3DDE05" w14:textId="77777777" w:rsidR="000755E3" w:rsidRPr="007E17F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</w:rPr>
      </w:pPr>
      <w:proofErr w:type="spellStart"/>
      <w:r w:rsidRPr="000755E3">
        <w:rPr>
          <w:b/>
          <w:bCs/>
          <w:lang w:val="en-US"/>
        </w:rPr>
        <w:t>komppl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exe</w:t>
      </w:r>
      <w:r w:rsidRPr="007E17F3">
        <w:rPr>
          <w:b/>
          <w:bCs/>
        </w:rPr>
        <w:t xml:space="preserve">: </w:t>
      </w:r>
      <w:proofErr w:type="spellStart"/>
      <w:r w:rsidRPr="000755E3">
        <w:rPr>
          <w:b/>
          <w:bCs/>
          <w:lang w:val="en-US"/>
        </w:rPr>
        <w:t>komppl</w:t>
      </w:r>
      <w:proofErr w:type="spellEnd"/>
      <w:r w:rsidRPr="007E17F3">
        <w:rPr>
          <w:b/>
          <w:bCs/>
        </w:rPr>
        <w:t>.</w:t>
      </w:r>
      <w:r w:rsidRPr="000755E3">
        <w:rPr>
          <w:b/>
          <w:bCs/>
          <w:lang w:val="en-US"/>
        </w:rPr>
        <w:t>c</w:t>
      </w:r>
    </w:p>
    <w:p w14:paraId="067B40B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7E17F3">
        <w:tab/>
      </w:r>
      <w:r w:rsidRPr="000755E3">
        <w:rPr>
          <w:lang w:val="en-US"/>
        </w:rPr>
        <w:t xml:space="preserve">@echo "________k o m p </w:t>
      </w:r>
      <w:proofErr w:type="spellStart"/>
      <w:r w:rsidRPr="000755E3">
        <w:rPr>
          <w:lang w:val="en-US"/>
        </w:rPr>
        <w:t>p</w:t>
      </w:r>
      <w:proofErr w:type="spellEnd"/>
      <w:r w:rsidRPr="000755E3">
        <w:rPr>
          <w:lang w:val="en-US"/>
        </w:rPr>
        <w:t xml:space="preserve"> </w:t>
      </w:r>
      <w:proofErr w:type="gramStart"/>
      <w:r w:rsidRPr="000755E3">
        <w:rPr>
          <w:lang w:val="en-US"/>
        </w:rPr>
        <w:t>l .</w:t>
      </w:r>
      <w:proofErr w:type="gramEnd"/>
      <w:r w:rsidRPr="000755E3">
        <w:rPr>
          <w:lang w:val="en-US"/>
        </w:rPr>
        <w:t xml:space="preserve"> e x e        g e n e r a t </w:t>
      </w:r>
      <w:proofErr w:type="spellStart"/>
      <w:r w:rsidRPr="000755E3">
        <w:rPr>
          <w:lang w:val="en-US"/>
        </w:rPr>
        <w:t>i</w:t>
      </w:r>
      <w:proofErr w:type="spellEnd"/>
      <w:r w:rsidRPr="000755E3">
        <w:rPr>
          <w:lang w:val="en-US"/>
        </w:rPr>
        <w:t xml:space="preserve"> o n______"</w:t>
      </w:r>
    </w:p>
    <w:p w14:paraId="416E1FE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ab/>
      </w:r>
      <w:proofErr w:type="spellStart"/>
      <w:r w:rsidRPr="000755E3">
        <w:rPr>
          <w:b/>
          <w:bCs/>
          <w:lang w:val="en-US"/>
        </w:rPr>
        <w:t>gcc</w:t>
      </w:r>
      <w:proofErr w:type="spellEnd"/>
      <w:r w:rsidRPr="000755E3">
        <w:rPr>
          <w:b/>
          <w:bCs/>
          <w:lang w:val="en-US"/>
        </w:rPr>
        <w:t xml:space="preserve"> -o komppl.exe </w:t>
      </w:r>
      <w:proofErr w:type="spellStart"/>
      <w:r w:rsidRPr="00EE1F91">
        <w:rPr>
          <w:b/>
          <w:bCs/>
          <w:color w:val="FF0000"/>
          <w:lang w:val="en-US"/>
        </w:rPr>
        <w:t>komppl.c</w:t>
      </w:r>
      <w:proofErr w:type="spellEnd"/>
    </w:p>
    <w:p w14:paraId="38CA5A40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>@echo "____________________________________________________________"</w:t>
      </w:r>
    </w:p>
    <w:p w14:paraId="45F51CB8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 xml:space="preserve">kompassr.exe: </w:t>
      </w:r>
      <w:proofErr w:type="spellStart"/>
      <w:r w:rsidRPr="000755E3">
        <w:rPr>
          <w:b/>
          <w:bCs/>
          <w:lang w:val="en-US"/>
        </w:rPr>
        <w:t>kompassr.c</w:t>
      </w:r>
      <w:proofErr w:type="spellEnd"/>
    </w:p>
    <w:p w14:paraId="675BA605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 xml:space="preserve">@echo "________k o m p a s </w:t>
      </w:r>
      <w:proofErr w:type="spellStart"/>
      <w:r w:rsidRPr="000755E3">
        <w:rPr>
          <w:lang w:val="en-US"/>
        </w:rPr>
        <w:t>s</w:t>
      </w:r>
      <w:proofErr w:type="spellEnd"/>
      <w:r w:rsidRPr="000755E3">
        <w:rPr>
          <w:lang w:val="en-US"/>
        </w:rPr>
        <w:t xml:space="preserve"> </w:t>
      </w:r>
      <w:proofErr w:type="gramStart"/>
      <w:r w:rsidRPr="000755E3">
        <w:rPr>
          <w:lang w:val="en-US"/>
        </w:rPr>
        <w:t>r .</w:t>
      </w:r>
      <w:proofErr w:type="gramEnd"/>
      <w:r w:rsidRPr="000755E3">
        <w:rPr>
          <w:lang w:val="en-US"/>
        </w:rPr>
        <w:t xml:space="preserve"> e x e    g e n e r a t </w:t>
      </w:r>
      <w:proofErr w:type="spellStart"/>
      <w:r w:rsidRPr="000755E3">
        <w:rPr>
          <w:lang w:val="en-US"/>
        </w:rPr>
        <w:t>i</w:t>
      </w:r>
      <w:proofErr w:type="spellEnd"/>
      <w:r w:rsidRPr="000755E3">
        <w:rPr>
          <w:lang w:val="en-US"/>
        </w:rPr>
        <w:t xml:space="preserve"> o n______"</w:t>
      </w:r>
    </w:p>
    <w:p w14:paraId="41FCEC3A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ab/>
      </w:r>
      <w:proofErr w:type="spellStart"/>
      <w:r w:rsidRPr="000755E3">
        <w:rPr>
          <w:b/>
          <w:bCs/>
          <w:lang w:val="en-US"/>
        </w:rPr>
        <w:t>gcc</w:t>
      </w:r>
      <w:proofErr w:type="spellEnd"/>
      <w:r w:rsidRPr="000755E3">
        <w:rPr>
          <w:b/>
          <w:bCs/>
          <w:lang w:val="en-US"/>
        </w:rPr>
        <w:t xml:space="preserve"> -o kompassr.exe </w:t>
      </w:r>
      <w:proofErr w:type="spellStart"/>
      <w:r w:rsidRPr="00EE1F91">
        <w:rPr>
          <w:b/>
          <w:bCs/>
          <w:color w:val="FF0000"/>
          <w:lang w:val="en-US"/>
        </w:rPr>
        <w:t>kompassr.c</w:t>
      </w:r>
      <w:proofErr w:type="spellEnd"/>
    </w:p>
    <w:p w14:paraId="1EFF41D1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>@echo "____________________________________________________________"</w:t>
      </w:r>
    </w:p>
    <w:p w14:paraId="418CB31C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 xml:space="preserve">absloadm.exe: </w:t>
      </w:r>
      <w:proofErr w:type="spellStart"/>
      <w:r w:rsidRPr="000755E3">
        <w:rPr>
          <w:b/>
          <w:bCs/>
          <w:lang w:val="en-US"/>
        </w:rPr>
        <w:t>absloadm.c</w:t>
      </w:r>
      <w:proofErr w:type="spellEnd"/>
    </w:p>
    <w:p w14:paraId="4DC01E40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  <w:t xml:space="preserve">@echo "________a b s l o a d </w:t>
      </w:r>
      <w:proofErr w:type="gramStart"/>
      <w:r w:rsidRPr="000755E3">
        <w:rPr>
          <w:lang w:val="en-US"/>
        </w:rPr>
        <w:t>m .</w:t>
      </w:r>
      <w:proofErr w:type="gramEnd"/>
      <w:r w:rsidRPr="000755E3">
        <w:rPr>
          <w:lang w:val="en-US"/>
        </w:rPr>
        <w:t xml:space="preserve"> e x e    g e n e r a t </w:t>
      </w:r>
      <w:proofErr w:type="spellStart"/>
      <w:r w:rsidRPr="000755E3">
        <w:rPr>
          <w:lang w:val="en-US"/>
        </w:rPr>
        <w:t>i</w:t>
      </w:r>
      <w:proofErr w:type="spellEnd"/>
      <w:r w:rsidRPr="000755E3">
        <w:rPr>
          <w:lang w:val="en-US"/>
        </w:rPr>
        <w:t xml:space="preserve"> o n______"</w:t>
      </w:r>
    </w:p>
    <w:p w14:paraId="5E55585C" w14:textId="77777777" w:rsidR="000755E3" w:rsidRPr="000755E3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b/>
          <w:bCs/>
          <w:lang w:val="en-US"/>
        </w:rPr>
      </w:pPr>
      <w:r w:rsidRPr="000755E3">
        <w:rPr>
          <w:b/>
          <w:bCs/>
          <w:lang w:val="en-US"/>
        </w:rPr>
        <w:tab/>
      </w:r>
      <w:proofErr w:type="spellStart"/>
      <w:r w:rsidRPr="000755E3">
        <w:rPr>
          <w:b/>
          <w:bCs/>
          <w:lang w:val="en-US"/>
        </w:rPr>
        <w:t>gcc</w:t>
      </w:r>
      <w:proofErr w:type="spellEnd"/>
      <w:r w:rsidRPr="000755E3">
        <w:rPr>
          <w:b/>
          <w:bCs/>
          <w:lang w:val="en-US"/>
        </w:rPr>
        <w:t xml:space="preserve"> -o absloadm.exe </w:t>
      </w:r>
      <w:proofErr w:type="spellStart"/>
      <w:r w:rsidRPr="00EE1F91">
        <w:rPr>
          <w:b/>
          <w:bCs/>
          <w:color w:val="FF0000"/>
          <w:lang w:val="en-US"/>
        </w:rPr>
        <w:t>absloadm.c</w:t>
      </w:r>
      <w:proofErr w:type="spellEnd"/>
      <w:r w:rsidRPr="000755E3">
        <w:rPr>
          <w:b/>
          <w:bCs/>
          <w:lang w:val="en-US"/>
        </w:rPr>
        <w:t xml:space="preserve"> -</w:t>
      </w:r>
      <w:proofErr w:type="spellStart"/>
      <w:r w:rsidRPr="000755E3">
        <w:rPr>
          <w:b/>
          <w:bCs/>
          <w:lang w:val="en-US"/>
        </w:rPr>
        <w:t>lncurses</w:t>
      </w:r>
      <w:proofErr w:type="spellEnd"/>
    </w:p>
    <w:p w14:paraId="0B2BBCD5" w14:textId="77777777" w:rsidR="000755E3" w:rsidRPr="00E74F35" w:rsidRDefault="000755E3" w:rsidP="00EE1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20"/>
        <w:rPr>
          <w:lang w:val="en-US"/>
        </w:rPr>
      </w:pPr>
      <w:r w:rsidRPr="000755E3">
        <w:rPr>
          <w:lang w:val="en-US"/>
        </w:rPr>
        <w:tab/>
      </w:r>
      <w:r w:rsidRPr="00E74F35">
        <w:rPr>
          <w:lang w:val="en-US"/>
        </w:rPr>
        <w:t>@echo "____________________________________________________________"</w:t>
      </w:r>
    </w:p>
    <w:p w14:paraId="585639CA" w14:textId="77777777" w:rsidR="000755E3" w:rsidRPr="00E74F35" w:rsidRDefault="000755E3" w:rsidP="000755E3">
      <w:pPr>
        <w:ind w:firstLine="320"/>
        <w:rPr>
          <w:lang w:val="en-US"/>
        </w:rPr>
      </w:pPr>
    </w:p>
    <w:p w14:paraId="060AB940" w14:textId="3AA907DE" w:rsidR="000755E3" w:rsidRPr="00E74F35" w:rsidRDefault="000755E3" w:rsidP="000755E3">
      <w:pPr>
        <w:ind w:firstLine="320"/>
        <w:rPr>
          <w:lang w:val="en-US"/>
        </w:rPr>
      </w:pPr>
      <w:r>
        <w:rPr>
          <w:rFonts w:hint="eastAsia"/>
        </w:rPr>
        <w:t>使用</w:t>
      </w:r>
      <w:proofErr w:type="spellStart"/>
      <w:r w:rsidRPr="00E74F35">
        <w:rPr>
          <w:rFonts w:hint="eastAsia"/>
          <w:lang w:val="en-US"/>
        </w:rPr>
        <w:t>gcc</w:t>
      </w:r>
      <w:proofErr w:type="spellEnd"/>
      <w:r>
        <w:rPr>
          <w:rFonts w:hint="eastAsia"/>
        </w:rPr>
        <w:t>编译器编译</w:t>
      </w:r>
      <w:r w:rsidRPr="00E74F35">
        <w:rPr>
          <w:rFonts w:hint="eastAsia"/>
          <w:lang w:val="en-US"/>
        </w:rPr>
        <w:t>3</w:t>
      </w:r>
      <w:r>
        <w:rPr>
          <w:rFonts w:hint="eastAsia"/>
        </w:rPr>
        <w:t>个</w:t>
      </w:r>
      <w:r w:rsidRPr="00E74F35">
        <w:rPr>
          <w:rFonts w:hint="eastAsia"/>
          <w:lang w:val="en-US"/>
        </w:rPr>
        <w:t>c</w:t>
      </w:r>
      <w:r>
        <w:rPr>
          <w:rFonts w:hint="eastAsia"/>
        </w:rPr>
        <w:t>程序</w:t>
      </w:r>
      <w:r w:rsidRPr="00E74F35">
        <w:rPr>
          <w:rFonts w:hint="eastAsia"/>
          <w:lang w:val="en-US"/>
        </w:rPr>
        <w:t>：</w:t>
      </w:r>
      <w:proofErr w:type="spellStart"/>
      <w:r w:rsidRPr="000755E3">
        <w:rPr>
          <w:b/>
          <w:bCs/>
          <w:lang w:val="en-US"/>
        </w:rPr>
        <w:t>komppl.</w:t>
      </w:r>
      <w:r>
        <w:rPr>
          <w:rFonts w:hint="eastAsia"/>
          <w:b/>
          <w:bCs/>
          <w:lang w:val="en-US"/>
        </w:rPr>
        <w:t>c</w:t>
      </w:r>
      <w:proofErr w:type="spellEnd"/>
      <w:r w:rsidRPr="000755E3">
        <w:rPr>
          <w:b/>
          <w:bCs/>
          <w:lang w:val="en-US"/>
        </w:rPr>
        <w:t xml:space="preserve"> </w:t>
      </w:r>
      <w:proofErr w:type="spellStart"/>
      <w:r w:rsidRPr="000755E3">
        <w:rPr>
          <w:b/>
          <w:bCs/>
          <w:lang w:val="en-US"/>
        </w:rPr>
        <w:t>kompassr.</w:t>
      </w:r>
      <w:r>
        <w:rPr>
          <w:rFonts w:hint="eastAsia"/>
          <w:b/>
          <w:bCs/>
          <w:lang w:val="en-US"/>
        </w:rPr>
        <w:t>c</w:t>
      </w:r>
      <w:proofErr w:type="spellEnd"/>
      <w:r w:rsidRPr="000755E3">
        <w:rPr>
          <w:b/>
          <w:bCs/>
          <w:lang w:val="en-US"/>
        </w:rPr>
        <w:t xml:space="preserve"> </w:t>
      </w:r>
      <w:proofErr w:type="spellStart"/>
      <w:r w:rsidRPr="000755E3">
        <w:rPr>
          <w:b/>
          <w:bCs/>
          <w:lang w:val="en-US"/>
        </w:rPr>
        <w:t>absloadm.</w:t>
      </w:r>
      <w:r>
        <w:rPr>
          <w:rFonts w:hint="eastAsia"/>
          <w:b/>
          <w:bCs/>
          <w:lang w:val="en-US"/>
        </w:rPr>
        <w:t>c</w:t>
      </w:r>
      <w:proofErr w:type="spellEnd"/>
    </w:p>
    <w:p w14:paraId="6401F892" w14:textId="77777777" w:rsidR="000755E3" w:rsidRPr="00E74F35" w:rsidRDefault="000755E3" w:rsidP="000755E3">
      <w:pPr>
        <w:ind w:firstLine="320"/>
        <w:rPr>
          <w:lang w:val="en-US"/>
        </w:rPr>
      </w:pPr>
    </w:p>
    <w:p w14:paraId="47C4170B" w14:textId="4E5A0315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3. </w:t>
      </w:r>
      <w:proofErr w:type="spellStart"/>
      <w:r w:rsidRPr="00E74F35">
        <w:rPr>
          <w:rFonts w:hint="eastAsia"/>
          <w:lang w:val="en-US"/>
        </w:rPr>
        <w:t>komppl.c</w:t>
      </w:r>
      <w:proofErr w:type="spellEnd"/>
    </w:p>
    <w:p w14:paraId="7F4C6044" w14:textId="4D3452EE" w:rsidR="00EE1F91" w:rsidRDefault="00E74F35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【重点文件】</w:t>
      </w:r>
    </w:p>
    <w:p w14:paraId="3E8B135B" w14:textId="0104820D" w:rsidR="00E74F35" w:rsidRPr="00E74F35" w:rsidRDefault="00E74F35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这个c程序实现了PLI语言的简易编译器。该实验的任务就是完善这个文件，使编译器可以把源代码编译</w:t>
      </w:r>
      <w:proofErr w:type="gramStart"/>
      <w:r>
        <w:rPr>
          <w:rFonts w:hint="eastAsia"/>
          <w:lang w:val="en-US"/>
        </w:rPr>
        <w:t>成正确</w:t>
      </w:r>
      <w:proofErr w:type="gramEnd"/>
      <w:r>
        <w:rPr>
          <w:rFonts w:hint="eastAsia"/>
          <w:lang w:val="en-US"/>
        </w:rPr>
        <w:t>的汇编代码。</w:t>
      </w:r>
    </w:p>
    <w:p w14:paraId="5767715A" w14:textId="77777777" w:rsidR="00EE1F91" w:rsidRPr="00E74F35" w:rsidRDefault="00EE1F91" w:rsidP="00D37724">
      <w:pPr>
        <w:ind w:firstLineChars="0" w:firstLine="0"/>
        <w:rPr>
          <w:lang w:val="en-US"/>
        </w:rPr>
      </w:pPr>
    </w:p>
    <w:p w14:paraId="2A99CAC1" w14:textId="240F21E8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4. </w:t>
      </w:r>
      <w:proofErr w:type="spellStart"/>
      <w:r w:rsidRPr="00E74F35">
        <w:rPr>
          <w:rFonts w:hint="eastAsia"/>
          <w:lang w:val="en-US"/>
        </w:rPr>
        <w:t>kompassr.c</w:t>
      </w:r>
      <w:proofErr w:type="spellEnd"/>
    </w:p>
    <w:p w14:paraId="22024022" w14:textId="12A10685" w:rsidR="00EE1F91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应该是暂时用不到</w:t>
      </w:r>
    </w:p>
    <w:p w14:paraId="699A75AE" w14:textId="77777777" w:rsidR="00EE1F91" w:rsidRPr="00E74F35" w:rsidRDefault="00EE1F91" w:rsidP="000755E3">
      <w:pPr>
        <w:ind w:firstLine="320"/>
        <w:rPr>
          <w:lang w:val="en-US"/>
        </w:rPr>
      </w:pPr>
    </w:p>
    <w:p w14:paraId="33AC7FF6" w14:textId="6469E4DF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5. </w:t>
      </w:r>
      <w:proofErr w:type="spellStart"/>
      <w:r w:rsidRPr="00E74F35">
        <w:rPr>
          <w:rFonts w:hint="eastAsia"/>
          <w:lang w:val="en-US"/>
        </w:rPr>
        <w:t>examppl.pli</w:t>
      </w:r>
      <w:proofErr w:type="spellEnd"/>
    </w:p>
    <w:p w14:paraId="7F0CB57E" w14:textId="4D148A65" w:rsidR="00EE1F91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【重要文件】</w:t>
      </w:r>
    </w:p>
    <w:p w14:paraId="430BFE2E" w14:textId="31319324" w:rsidR="0038699C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输入的源高级语言文件（PL/1语言），</w:t>
      </w:r>
    </w:p>
    <w:p w14:paraId="14E93741" w14:textId="77777777" w:rsidR="00EE1F91" w:rsidRPr="00E74F35" w:rsidRDefault="00EE1F91" w:rsidP="000755E3">
      <w:pPr>
        <w:ind w:firstLine="320"/>
        <w:rPr>
          <w:lang w:val="en-US"/>
        </w:rPr>
      </w:pPr>
    </w:p>
    <w:p w14:paraId="60CD8B49" w14:textId="790DF269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6. </w:t>
      </w:r>
      <w:proofErr w:type="spellStart"/>
      <w:r w:rsidRPr="00E74F35">
        <w:rPr>
          <w:rFonts w:hint="eastAsia"/>
          <w:lang w:val="en-US"/>
        </w:rPr>
        <w:t>absloadm.c</w:t>
      </w:r>
      <w:proofErr w:type="spellEnd"/>
    </w:p>
    <w:p w14:paraId="1A60A080" w14:textId="74A6E099" w:rsidR="00EE1F91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应该是暂时用不到</w:t>
      </w:r>
    </w:p>
    <w:p w14:paraId="2EF7E2EA" w14:textId="77777777" w:rsidR="00EE1F91" w:rsidRPr="00E74F35" w:rsidRDefault="00EE1F91" w:rsidP="000755E3">
      <w:pPr>
        <w:ind w:firstLine="320"/>
        <w:rPr>
          <w:lang w:val="en-US"/>
        </w:rPr>
      </w:pPr>
    </w:p>
    <w:p w14:paraId="1F7DAAB9" w14:textId="34D20087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7. </w:t>
      </w:r>
      <w:proofErr w:type="spellStart"/>
      <w:r w:rsidRPr="0038699C">
        <w:rPr>
          <w:rFonts w:hint="eastAsia"/>
          <w:u w:val="single"/>
          <w:lang w:val="en-US"/>
        </w:rPr>
        <w:t>StartTestTas</w:t>
      </w:r>
      <w:r w:rsidR="0038699C" w:rsidRPr="0038699C">
        <w:rPr>
          <w:rFonts w:hint="eastAsia"/>
          <w:u w:val="single"/>
          <w:lang w:val="en-US"/>
        </w:rPr>
        <w:t>k</w:t>
      </w:r>
      <w:proofErr w:type="spellEnd"/>
    </w:p>
    <w:p w14:paraId="230894F7" w14:textId="26D67A66" w:rsidR="00D37724" w:rsidRDefault="0038699C" w:rsidP="0019377F">
      <w:pPr>
        <w:ind w:firstLine="320"/>
        <w:rPr>
          <w:lang w:val="en-US"/>
        </w:rPr>
      </w:pPr>
      <w:r>
        <w:rPr>
          <w:rFonts w:hint="eastAsia"/>
          <w:lang w:val="en-US"/>
        </w:rPr>
        <w:t>脚本</w:t>
      </w:r>
      <w:r w:rsidR="0019377F">
        <w:rPr>
          <w:rFonts w:hint="eastAsia"/>
          <w:lang w:val="en-US"/>
        </w:rPr>
        <w:t>，</w:t>
      </w:r>
      <w:r w:rsidR="00BE3196">
        <w:rPr>
          <w:rFonts w:hint="eastAsia"/>
          <w:lang w:val="en-US"/>
        </w:rPr>
        <w:t>负责执行编译过程。</w:t>
      </w:r>
      <w:r w:rsidR="00D37724">
        <w:rPr>
          <w:rFonts w:hint="eastAsia"/>
          <w:lang w:val="en-US"/>
        </w:rPr>
        <w:t>内容：</w:t>
      </w:r>
    </w:p>
    <w:p w14:paraId="63F7653A" w14:textId="77777777" w:rsidR="00D37724" w:rsidRPr="00D37724" w:rsidRDefault="00D37724" w:rsidP="00D37724">
      <w:pPr>
        <w:pStyle w:val="af7"/>
      </w:pPr>
      <w:r w:rsidRPr="00D37724">
        <w:t>#! /bin/bash</w:t>
      </w:r>
    </w:p>
    <w:p w14:paraId="24F34AAC" w14:textId="77777777" w:rsidR="00D37724" w:rsidRPr="00D37724" w:rsidRDefault="00D37724" w:rsidP="00D37724">
      <w:pPr>
        <w:pStyle w:val="af7"/>
      </w:pPr>
      <w:r w:rsidRPr="00D37724">
        <w:t>echo</w:t>
      </w:r>
    </w:p>
    <w:p w14:paraId="248471D7" w14:textId="77777777" w:rsidR="00D37724" w:rsidRPr="00D37724" w:rsidRDefault="00D37724" w:rsidP="00D37724">
      <w:pPr>
        <w:pStyle w:val="af7"/>
      </w:pPr>
      <w:r w:rsidRPr="00D37724">
        <w:t>echo "______________S T A R T   J O B_____________________"</w:t>
      </w:r>
    </w:p>
    <w:p w14:paraId="08101848" w14:textId="77777777" w:rsidR="00D37724" w:rsidRPr="00D37724" w:rsidRDefault="00D37724" w:rsidP="00D37724">
      <w:pPr>
        <w:pStyle w:val="af7"/>
      </w:pPr>
      <w:r w:rsidRPr="00D37724">
        <w:lastRenderedPageBreak/>
        <w:t>echo</w:t>
      </w:r>
    </w:p>
    <w:p w14:paraId="6C802718" w14:textId="77777777" w:rsidR="00D37724" w:rsidRPr="00D37724" w:rsidRDefault="00D37724" w:rsidP="00D37724">
      <w:pPr>
        <w:pStyle w:val="af7"/>
      </w:pPr>
      <w:r w:rsidRPr="00D37724">
        <w:t>echo ' PL/1  -----&gt;  Asswmbler    c o m p i l i n g'</w:t>
      </w:r>
    </w:p>
    <w:p w14:paraId="0B68B29E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"continue?(y/n)"</w:t>
      </w:r>
    </w:p>
    <w:p w14:paraId="4A990448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read OTV</w:t>
      </w:r>
    </w:p>
    <w:p w14:paraId="6B46106D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if [ "$OTV" = "y" ] </w:t>
      </w:r>
    </w:p>
    <w:p w14:paraId="79F1105E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then</w:t>
      </w:r>
    </w:p>
    <w:p w14:paraId="300DE035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1F5F270D" w14:textId="77777777" w:rsidR="00D37724" w:rsidRPr="009D0F9C" w:rsidRDefault="00D37724" w:rsidP="00D37724">
      <w:pPr>
        <w:pStyle w:val="af7"/>
        <w:rPr>
          <w:b/>
          <w:bCs/>
          <w:lang w:val="en-US"/>
        </w:rPr>
      </w:pPr>
      <w:r w:rsidRPr="009D0F9C">
        <w:rPr>
          <w:b/>
          <w:bCs/>
          <w:lang w:val="en-US"/>
        </w:rPr>
        <w:t xml:space="preserve"> ./komppl.exe  examppl.pli</w:t>
      </w:r>
    </w:p>
    <w:p w14:paraId="2069D06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else</w:t>
      </w:r>
    </w:p>
    <w:p w14:paraId="166BC4A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3F62E81F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exit</w:t>
      </w:r>
    </w:p>
    <w:p w14:paraId="506FB75D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fi</w:t>
      </w:r>
    </w:p>
    <w:p w14:paraId="68DA5D46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</w:t>
      </w:r>
    </w:p>
    <w:p w14:paraId="1C39354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' Assembler  -----&gt;  Object image   c o m p i l i n g'</w:t>
      </w:r>
    </w:p>
    <w:p w14:paraId="59BCA487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"continue?(y/n)"</w:t>
      </w:r>
    </w:p>
    <w:p w14:paraId="3500A570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read OTV</w:t>
      </w:r>
    </w:p>
    <w:p w14:paraId="74D77DB8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if [ "$OTV" = "y" ] </w:t>
      </w:r>
    </w:p>
    <w:p w14:paraId="09FEF95A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then</w:t>
      </w:r>
    </w:p>
    <w:p w14:paraId="15B0AEC4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362D4A1A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./kompassr.exe examppl.ass</w:t>
      </w:r>
    </w:p>
    <w:p w14:paraId="0280AA6E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else</w:t>
      </w:r>
    </w:p>
    <w:p w14:paraId="1D16EF6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13EB8AD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exit</w:t>
      </w:r>
    </w:p>
    <w:p w14:paraId="4E3AB9C4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fi</w:t>
      </w:r>
    </w:p>
    <w:p w14:paraId="3DF5759C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</w:t>
      </w:r>
    </w:p>
    <w:p w14:paraId="0CADC09C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' Load, run and debug Object image  '</w:t>
      </w:r>
    </w:p>
    <w:p w14:paraId="00C2D979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"continue?(y/n)"</w:t>
      </w:r>
    </w:p>
    <w:p w14:paraId="4E1D9E4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read OTV</w:t>
      </w:r>
    </w:p>
    <w:p w14:paraId="614E8AF2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if [ "$OTV" = "y" ] </w:t>
      </w:r>
    </w:p>
    <w:p w14:paraId="1D355A35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then</w:t>
      </w:r>
    </w:p>
    <w:p w14:paraId="22D25323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79CC1BCF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./absloadm.exe spis.mod</w:t>
      </w:r>
    </w:p>
    <w:p w14:paraId="2653D9F3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else</w:t>
      </w:r>
    </w:p>
    <w:p w14:paraId="79DCFB97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echo</w:t>
      </w:r>
    </w:p>
    <w:p w14:paraId="2DACD887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 xml:space="preserve"> exit</w:t>
      </w:r>
    </w:p>
    <w:p w14:paraId="5AFB7282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fi</w:t>
      </w:r>
    </w:p>
    <w:p w14:paraId="7B64B94B" w14:textId="77777777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</w:t>
      </w:r>
    </w:p>
    <w:p w14:paraId="014E1708" w14:textId="62256ACE" w:rsidR="00D37724" w:rsidRPr="009D0F9C" w:rsidRDefault="00D37724" w:rsidP="00D37724">
      <w:pPr>
        <w:pStyle w:val="af7"/>
        <w:rPr>
          <w:lang w:val="en-US"/>
        </w:rPr>
      </w:pPr>
      <w:r w:rsidRPr="009D0F9C">
        <w:rPr>
          <w:lang w:val="en-US"/>
        </w:rPr>
        <w:t>echo "______________F I N I S H     J O B__________________"</w:t>
      </w:r>
    </w:p>
    <w:p w14:paraId="296D9808" w14:textId="77777777" w:rsidR="00EE1F91" w:rsidRPr="00E74F35" w:rsidRDefault="00EE1F91" w:rsidP="00D37724">
      <w:pPr>
        <w:ind w:firstLineChars="0" w:firstLine="0"/>
        <w:rPr>
          <w:lang w:val="en-US"/>
        </w:rPr>
      </w:pPr>
    </w:p>
    <w:p w14:paraId="143F3851" w14:textId="5DBD54E0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8. </w:t>
      </w:r>
      <w:proofErr w:type="spellStart"/>
      <w:r w:rsidRPr="00E74F35">
        <w:rPr>
          <w:rFonts w:hint="eastAsia"/>
          <w:lang w:val="en-US"/>
        </w:rPr>
        <w:t>GenSysProg</w:t>
      </w:r>
      <w:proofErr w:type="spellEnd"/>
    </w:p>
    <w:p w14:paraId="5A370C22" w14:textId="20DE90BF" w:rsidR="00EE1F91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脚本，实际上执行的是make</w:t>
      </w:r>
    </w:p>
    <w:p w14:paraId="0315E7DC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#! /bin/bash</w:t>
      </w:r>
    </w:p>
    <w:p w14:paraId="7A6C8888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 "_______________S T A R T    S Y S T E M   G E N E R A T I O N___________________"</w:t>
      </w:r>
    </w:p>
    <w:p w14:paraId="30BED0A8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</w:t>
      </w:r>
    </w:p>
    <w:p w14:paraId="23578231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make</w:t>
      </w:r>
    </w:p>
    <w:p w14:paraId="6F2A5E60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</w:t>
      </w:r>
    </w:p>
    <w:p w14:paraId="05C25784" w14:textId="47737B24" w:rsidR="00EE1F91" w:rsidRPr="00E74F35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echo "_______________F I N I S H    S Y S T E M   G E N E R A T I O N___________________"</w:t>
      </w:r>
    </w:p>
    <w:p w14:paraId="07856062" w14:textId="0C853930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 xml:space="preserve">9. </w:t>
      </w:r>
      <w:proofErr w:type="spellStart"/>
      <w:r w:rsidRPr="00E74F35">
        <w:rPr>
          <w:rFonts w:hint="eastAsia"/>
          <w:lang w:val="en-US"/>
        </w:rPr>
        <w:t>ChangeCodTable</w:t>
      </w:r>
      <w:proofErr w:type="spellEnd"/>
    </w:p>
    <w:p w14:paraId="1DDC0191" w14:textId="2B0A64F6" w:rsidR="00EE1F91" w:rsidRPr="00E74F35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脚本，将文本的ROI-8编码转化成UTF-8编码</w:t>
      </w:r>
    </w:p>
    <w:p w14:paraId="3E374386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#! /bin/bash</w:t>
      </w:r>
    </w:p>
    <w:p w14:paraId="6926448B" w14:textId="77777777" w:rsidR="002933FA" w:rsidRPr="002933FA" w:rsidRDefault="002933FA" w:rsidP="002933FA">
      <w:pPr>
        <w:pStyle w:val="af7"/>
        <w:rPr>
          <w:lang w:val="en-US"/>
        </w:rPr>
      </w:pPr>
    </w:p>
    <w:p w14:paraId="7C2072AB" w14:textId="77777777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R_e_a_d_m_y</w:t>
      </w:r>
      <w:proofErr w:type="spellEnd"/>
      <w:r w:rsidRPr="002933FA">
        <w:rPr>
          <w:lang w:val="en-US"/>
        </w:rPr>
        <w:t xml:space="preserve">  -o ./</w:t>
      </w:r>
      <w:proofErr w:type="spellStart"/>
      <w:r w:rsidRPr="002933FA">
        <w:rPr>
          <w:lang w:val="en-US"/>
        </w:rPr>
        <w:t>R_e_a_d_m_y.temp</w:t>
      </w:r>
      <w:proofErr w:type="spellEnd"/>
    </w:p>
    <w:p w14:paraId="03DBF2BA" w14:textId="77777777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komppl.c</w:t>
      </w:r>
      <w:proofErr w:type="spellEnd"/>
      <w:r w:rsidRPr="002933FA">
        <w:rPr>
          <w:lang w:val="en-US"/>
        </w:rPr>
        <w:t xml:space="preserve">     -o ./</w:t>
      </w:r>
      <w:proofErr w:type="spellStart"/>
      <w:r w:rsidRPr="002933FA">
        <w:rPr>
          <w:lang w:val="en-US"/>
        </w:rPr>
        <w:t>komppl.c.temp</w:t>
      </w:r>
      <w:proofErr w:type="spellEnd"/>
    </w:p>
    <w:p w14:paraId="27FB6C90" w14:textId="77777777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kompassr.c</w:t>
      </w:r>
      <w:proofErr w:type="spellEnd"/>
      <w:r w:rsidRPr="002933FA">
        <w:rPr>
          <w:lang w:val="en-US"/>
        </w:rPr>
        <w:t xml:space="preserve">   -o ./</w:t>
      </w:r>
      <w:proofErr w:type="spellStart"/>
      <w:r w:rsidRPr="002933FA">
        <w:rPr>
          <w:lang w:val="en-US"/>
        </w:rPr>
        <w:t>kompassr.c.temp</w:t>
      </w:r>
      <w:proofErr w:type="spellEnd"/>
    </w:p>
    <w:p w14:paraId="7380A37B" w14:textId="77777777" w:rsidR="002933FA" w:rsidRPr="002933FA" w:rsidRDefault="002933FA" w:rsidP="002933FA">
      <w:pPr>
        <w:pStyle w:val="af7"/>
        <w:rPr>
          <w:lang w:val="en-US"/>
        </w:rPr>
      </w:pPr>
      <w:proofErr w:type="spellStart"/>
      <w:r w:rsidRPr="002933FA">
        <w:rPr>
          <w:lang w:val="en-US"/>
        </w:rPr>
        <w:t>iconv</w:t>
      </w:r>
      <w:proofErr w:type="spellEnd"/>
      <w:r w:rsidRPr="002933FA">
        <w:rPr>
          <w:lang w:val="en-US"/>
        </w:rPr>
        <w:t xml:space="preserve"> -f KOI8-</w:t>
      </w:r>
      <w:proofErr w:type="gramStart"/>
      <w:r w:rsidRPr="002933FA">
        <w:rPr>
          <w:lang w:val="en-US"/>
        </w:rPr>
        <w:t>R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absloadm.c</w:t>
      </w:r>
      <w:proofErr w:type="spellEnd"/>
      <w:r w:rsidRPr="002933FA">
        <w:rPr>
          <w:lang w:val="en-US"/>
        </w:rPr>
        <w:t xml:space="preserve">   -o ./</w:t>
      </w:r>
      <w:proofErr w:type="spellStart"/>
      <w:r w:rsidRPr="002933FA">
        <w:rPr>
          <w:lang w:val="en-US"/>
        </w:rPr>
        <w:t>absloadm.c.temp</w:t>
      </w:r>
      <w:proofErr w:type="spellEnd"/>
    </w:p>
    <w:p w14:paraId="290C975A" w14:textId="77777777" w:rsidR="002933FA" w:rsidRPr="002933FA" w:rsidRDefault="002933FA" w:rsidP="002933FA">
      <w:pPr>
        <w:pStyle w:val="af7"/>
        <w:rPr>
          <w:lang w:val="en-US"/>
        </w:rPr>
      </w:pPr>
    </w:p>
    <w:p w14:paraId="6317204D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R_e_a_d_m_y</w:t>
      </w:r>
      <w:proofErr w:type="spellEnd"/>
    </w:p>
    <w:p w14:paraId="093F0431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komppl.c</w:t>
      </w:r>
      <w:proofErr w:type="spellEnd"/>
    </w:p>
    <w:p w14:paraId="51907396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kompassr.c</w:t>
      </w:r>
      <w:proofErr w:type="spellEnd"/>
    </w:p>
    <w:p w14:paraId="2DAF2CA4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rm -</w:t>
      </w:r>
      <w:proofErr w:type="gramStart"/>
      <w:r w:rsidRPr="002933FA">
        <w:rPr>
          <w:lang w:val="en-US"/>
        </w:rPr>
        <w:t>f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absloadm.c</w:t>
      </w:r>
      <w:proofErr w:type="spellEnd"/>
    </w:p>
    <w:p w14:paraId="34505FAD" w14:textId="77777777" w:rsidR="002933FA" w:rsidRPr="002933FA" w:rsidRDefault="002933FA" w:rsidP="002933FA">
      <w:pPr>
        <w:pStyle w:val="af7"/>
        <w:rPr>
          <w:lang w:val="en-US"/>
        </w:rPr>
      </w:pPr>
    </w:p>
    <w:p w14:paraId="0A73505C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 xml:space="preserve">mv </w:t>
      </w:r>
      <w:proofErr w:type="gramStart"/>
      <w:r w:rsidRPr="002933FA">
        <w:rPr>
          <w:lang w:val="en-US"/>
        </w:rPr>
        <w:t>./</w:t>
      </w:r>
      <w:proofErr w:type="spellStart"/>
      <w:r w:rsidRPr="002933FA">
        <w:rPr>
          <w:lang w:val="en-US"/>
        </w:rPr>
        <w:t>R_e_a_d_m_y.temp</w:t>
      </w:r>
      <w:proofErr w:type="spellEnd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R_e_a_d_m_y</w:t>
      </w:r>
      <w:proofErr w:type="spellEnd"/>
    </w:p>
    <w:p w14:paraId="04DE8B1A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mv ./</w:t>
      </w:r>
      <w:proofErr w:type="spellStart"/>
      <w:r w:rsidRPr="002933FA">
        <w:rPr>
          <w:lang w:val="en-US"/>
        </w:rPr>
        <w:t>komppl.c.temp</w:t>
      </w:r>
      <w:proofErr w:type="spellEnd"/>
      <w:r w:rsidRPr="002933FA">
        <w:rPr>
          <w:lang w:val="en-US"/>
        </w:rPr>
        <w:t xml:space="preserve">   </w:t>
      </w:r>
      <w:proofErr w:type="gramStart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komppl.c</w:t>
      </w:r>
      <w:proofErr w:type="spellEnd"/>
    </w:p>
    <w:p w14:paraId="688B2854" w14:textId="77777777" w:rsidR="002933FA" w:rsidRPr="002933FA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t>mv ./</w:t>
      </w:r>
      <w:proofErr w:type="spellStart"/>
      <w:r w:rsidRPr="002933FA">
        <w:rPr>
          <w:lang w:val="en-US"/>
        </w:rPr>
        <w:t>kompassr.c.temp</w:t>
      </w:r>
      <w:proofErr w:type="spellEnd"/>
      <w:r w:rsidRPr="002933FA">
        <w:rPr>
          <w:lang w:val="en-US"/>
        </w:rPr>
        <w:t xml:space="preserve"> </w:t>
      </w:r>
      <w:proofErr w:type="gramStart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kompassr.c</w:t>
      </w:r>
      <w:proofErr w:type="spellEnd"/>
    </w:p>
    <w:p w14:paraId="4795D9AB" w14:textId="3D970E16" w:rsidR="00EE1F91" w:rsidRPr="00E74F35" w:rsidRDefault="002933FA" w:rsidP="002933FA">
      <w:pPr>
        <w:pStyle w:val="af7"/>
        <w:rPr>
          <w:lang w:val="en-US"/>
        </w:rPr>
      </w:pPr>
      <w:r w:rsidRPr="002933FA">
        <w:rPr>
          <w:lang w:val="en-US"/>
        </w:rPr>
        <w:lastRenderedPageBreak/>
        <w:t>mv ./</w:t>
      </w:r>
      <w:proofErr w:type="spellStart"/>
      <w:r w:rsidRPr="002933FA">
        <w:rPr>
          <w:lang w:val="en-US"/>
        </w:rPr>
        <w:t>absloadm.c.temp</w:t>
      </w:r>
      <w:proofErr w:type="spellEnd"/>
      <w:r w:rsidRPr="002933FA">
        <w:rPr>
          <w:lang w:val="en-US"/>
        </w:rPr>
        <w:t xml:space="preserve"> </w:t>
      </w:r>
      <w:proofErr w:type="gramStart"/>
      <w:r w:rsidRPr="002933FA">
        <w:rPr>
          <w:lang w:val="en-US"/>
        </w:rPr>
        <w:t xml:space="preserve">  .</w:t>
      </w:r>
      <w:proofErr w:type="gramEnd"/>
      <w:r w:rsidRPr="002933FA">
        <w:rPr>
          <w:lang w:val="en-US"/>
        </w:rPr>
        <w:t>/</w:t>
      </w:r>
      <w:proofErr w:type="spellStart"/>
      <w:r w:rsidRPr="002933FA">
        <w:rPr>
          <w:lang w:val="en-US"/>
        </w:rPr>
        <w:t>absloadm.c</w:t>
      </w:r>
      <w:proofErr w:type="spellEnd"/>
    </w:p>
    <w:p w14:paraId="33F47FB7" w14:textId="2F95FE70" w:rsidR="00EE1F91" w:rsidRPr="00E74F35" w:rsidRDefault="00EE1F91" w:rsidP="00EE1F91">
      <w:pPr>
        <w:pStyle w:val="2"/>
        <w:ind w:firstLine="480"/>
        <w:rPr>
          <w:lang w:val="en-US"/>
        </w:rPr>
      </w:pPr>
      <w:r w:rsidRPr="00E74F35">
        <w:rPr>
          <w:rFonts w:hint="eastAsia"/>
          <w:lang w:val="en-US"/>
        </w:rPr>
        <w:t>10. spis.mod</w:t>
      </w:r>
    </w:p>
    <w:p w14:paraId="392A6B15" w14:textId="6EF6C975" w:rsidR="000755E3" w:rsidRDefault="0038699C" w:rsidP="000755E3">
      <w:pPr>
        <w:ind w:firstLine="320"/>
        <w:rPr>
          <w:lang w:val="en-US"/>
        </w:rPr>
      </w:pPr>
      <w:r>
        <w:rPr>
          <w:rFonts w:hint="eastAsia"/>
          <w:lang w:val="en-US"/>
        </w:rPr>
        <w:t>未知</w:t>
      </w:r>
    </w:p>
    <w:p w14:paraId="5662B09D" w14:textId="19BE3A85" w:rsidR="006B17B5" w:rsidRPr="00E74F35" w:rsidRDefault="006B17B5" w:rsidP="006B17B5">
      <w:pPr>
        <w:pStyle w:val="af7"/>
        <w:rPr>
          <w:lang w:val="en-US"/>
        </w:rPr>
      </w:pPr>
      <w:proofErr w:type="spellStart"/>
      <w:r w:rsidRPr="006B17B5">
        <w:rPr>
          <w:lang w:val="en-US"/>
        </w:rPr>
        <w:t>examppl.tex</w:t>
      </w:r>
      <w:proofErr w:type="spellEnd"/>
    </w:p>
    <w:p w14:paraId="022FE9F2" w14:textId="3A8892D2" w:rsidR="000755E3" w:rsidRDefault="0038699C" w:rsidP="00317AE8">
      <w:pPr>
        <w:pStyle w:val="1"/>
        <w:rPr>
          <w:lang w:val="en-US"/>
        </w:rPr>
      </w:pPr>
      <w:proofErr w:type="spellStart"/>
      <w:r>
        <w:rPr>
          <w:rFonts w:hint="eastAsia"/>
          <w:lang w:val="en-US"/>
        </w:rPr>
        <w:t>komppl.c</w:t>
      </w:r>
      <w:proofErr w:type="spellEnd"/>
      <w:r>
        <w:rPr>
          <w:rFonts w:hint="eastAsia"/>
          <w:lang w:val="en-US"/>
        </w:rPr>
        <w:t xml:space="preserve"> 变量列表和函数列表</w:t>
      </w:r>
    </w:p>
    <w:p w14:paraId="05B15C80" w14:textId="45EE188D" w:rsidR="0038699C" w:rsidRDefault="0038699C" w:rsidP="0038699C">
      <w:pPr>
        <w:pStyle w:val="2"/>
        <w:ind w:firstLine="480"/>
        <w:rPr>
          <w:lang w:val="en-US"/>
        </w:rPr>
      </w:pPr>
      <w:r>
        <w:rPr>
          <w:rFonts w:hint="eastAsia"/>
          <w:lang w:val="en-US"/>
        </w:rPr>
        <w:t>常量列表</w:t>
      </w:r>
    </w:p>
    <w:tbl>
      <w:tblPr>
        <w:tblStyle w:val="af6"/>
        <w:tblW w:w="10380" w:type="dxa"/>
        <w:tblLook w:val="04A0" w:firstRow="1" w:lastRow="0" w:firstColumn="1" w:lastColumn="0" w:noHBand="0" w:noVBand="1"/>
      </w:tblPr>
      <w:tblGrid>
        <w:gridCol w:w="2578"/>
        <w:gridCol w:w="7802"/>
      </w:tblGrid>
      <w:tr w:rsidR="00E7523D" w:rsidRPr="00E7523D" w14:paraId="4218DF40" w14:textId="77777777" w:rsidTr="00E7523D">
        <w:tc>
          <w:tcPr>
            <w:tcW w:w="0" w:type="auto"/>
            <w:hideMark/>
          </w:tcPr>
          <w:p w14:paraId="2725AA45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常量名称</w:t>
            </w:r>
          </w:p>
        </w:tc>
        <w:tc>
          <w:tcPr>
            <w:tcW w:w="0" w:type="auto"/>
            <w:hideMark/>
          </w:tcPr>
          <w:p w14:paraId="6B01E0C5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常量描述</w:t>
            </w:r>
          </w:p>
        </w:tc>
      </w:tr>
      <w:tr w:rsidR="00E7523D" w:rsidRPr="00E7523D" w14:paraId="129B5ECF" w14:textId="77777777" w:rsidTr="00E7523D">
        <w:tc>
          <w:tcPr>
            <w:tcW w:w="0" w:type="auto"/>
            <w:hideMark/>
          </w:tcPr>
          <w:p w14:paraId="4F39737D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MAXNISXTXT</w:t>
            </w:r>
          </w:p>
        </w:tc>
        <w:tc>
          <w:tcPr>
            <w:tcW w:w="0" w:type="auto"/>
            <w:hideMark/>
          </w:tcPr>
          <w:p w14:paraId="6A10690F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定义源代码最大行数，用于声明源代码存储数组的最大长度</w:t>
            </w:r>
          </w:p>
        </w:tc>
      </w:tr>
      <w:tr w:rsidR="00E7523D" w:rsidRPr="00E7523D" w14:paraId="623D3B1F" w14:textId="77777777" w:rsidTr="00E7523D">
        <w:tc>
          <w:tcPr>
            <w:tcW w:w="0" w:type="auto"/>
            <w:hideMark/>
          </w:tcPr>
          <w:p w14:paraId="6D90F66D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NSINT</w:t>
            </w:r>
          </w:p>
        </w:tc>
        <w:tc>
          <w:tcPr>
            <w:tcW w:w="0" w:type="auto"/>
            <w:hideMark/>
          </w:tcPr>
          <w:p w14:paraId="6D4A9B85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定义语法分析中用到的语法规则的最大数量</w:t>
            </w:r>
          </w:p>
        </w:tc>
      </w:tr>
      <w:tr w:rsidR="00E7523D" w:rsidRPr="00E7523D" w14:paraId="0ECABA9A" w14:textId="77777777" w:rsidTr="00E7523D">
        <w:tc>
          <w:tcPr>
            <w:tcW w:w="0" w:type="auto"/>
            <w:hideMark/>
          </w:tcPr>
          <w:p w14:paraId="6211ED33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NCEL</w:t>
            </w:r>
          </w:p>
        </w:tc>
        <w:tc>
          <w:tcPr>
            <w:tcW w:w="0" w:type="auto"/>
            <w:hideMark/>
          </w:tcPr>
          <w:p w14:paraId="64C5AEA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定义目标</w:t>
            </w:r>
            <w:proofErr w:type="gramStart"/>
            <w:r w:rsidRPr="00E7523D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E7523D">
              <w:rPr>
                <w:rFonts w:ascii="宋体" w:eastAsia="宋体" w:hAnsi="宋体" w:cs="宋体" w:hint="eastAsia"/>
              </w:rPr>
              <w:t>的最大深度</w:t>
            </w:r>
          </w:p>
        </w:tc>
      </w:tr>
      <w:tr w:rsidR="00E7523D" w:rsidRPr="00E7523D" w14:paraId="5DB15832" w14:textId="77777777" w:rsidTr="00E7523D">
        <w:tc>
          <w:tcPr>
            <w:tcW w:w="0" w:type="auto"/>
            <w:hideMark/>
          </w:tcPr>
          <w:p w14:paraId="12656FAE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NDST</w:t>
            </w:r>
          </w:p>
        </w:tc>
        <w:tc>
          <w:tcPr>
            <w:tcW w:w="0" w:type="auto"/>
            <w:hideMark/>
          </w:tcPr>
          <w:p w14:paraId="587A0F7F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定义达成目标的</w:t>
            </w:r>
            <w:proofErr w:type="gramStart"/>
            <w:r w:rsidRPr="00E7523D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E7523D">
              <w:rPr>
                <w:rFonts w:ascii="宋体" w:eastAsia="宋体" w:hAnsi="宋体" w:cs="宋体" w:hint="eastAsia"/>
              </w:rPr>
              <w:t>的最大深度</w:t>
            </w:r>
          </w:p>
        </w:tc>
      </w:tr>
      <w:tr w:rsidR="00E7523D" w:rsidRPr="00E7523D" w14:paraId="04E6AD35" w14:textId="77777777" w:rsidTr="00E7523D">
        <w:tc>
          <w:tcPr>
            <w:tcW w:w="0" w:type="auto"/>
            <w:hideMark/>
          </w:tcPr>
          <w:p w14:paraId="779166EE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NVXOD</w:t>
            </w:r>
          </w:p>
        </w:tc>
        <w:tc>
          <w:tcPr>
            <w:tcW w:w="0" w:type="auto"/>
            <w:hideMark/>
          </w:tcPr>
          <w:p w14:paraId="2026A077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定义识别的不同的输入符号的最大数量</w:t>
            </w:r>
          </w:p>
        </w:tc>
      </w:tr>
      <w:tr w:rsidR="00E7523D" w:rsidRPr="00E7523D" w14:paraId="718DBB4C" w14:textId="77777777" w:rsidTr="00E7523D">
        <w:tc>
          <w:tcPr>
            <w:tcW w:w="0" w:type="auto"/>
            <w:hideMark/>
          </w:tcPr>
          <w:p w14:paraId="208F71A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NSTROKA</w:t>
            </w:r>
          </w:p>
        </w:tc>
        <w:tc>
          <w:tcPr>
            <w:tcW w:w="0" w:type="auto"/>
            <w:hideMark/>
          </w:tcPr>
          <w:p w14:paraId="3A08756D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定义存储压缩后源代码行的字符数组的最大长度</w:t>
            </w:r>
          </w:p>
        </w:tc>
      </w:tr>
      <w:tr w:rsidR="00E7523D" w:rsidRPr="00E7523D" w14:paraId="4A557B0F" w14:textId="77777777" w:rsidTr="00E7523D">
        <w:tc>
          <w:tcPr>
            <w:tcW w:w="0" w:type="auto"/>
            <w:hideMark/>
          </w:tcPr>
          <w:p w14:paraId="6557579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NNETRM</w:t>
            </w:r>
          </w:p>
        </w:tc>
        <w:tc>
          <w:tcPr>
            <w:tcW w:w="0" w:type="auto"/>
            <w:hideMark/>
          </w:tcPr>
          <w:p w14:paraId="62C8BF08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定义非终结符的最大数量</w:t>
            </w:r>
          </w:p>
        </w:tc>
      </w:tr>
      <w:tr w:rsidR="00E7523D" w:rsidRPr="00E7523D" w14:paraId="0995F0F4" w14:textId="77777777" w:rsidTr="00E7523D">
        <w:tc>
          <w:tcPr>
            <w:tcW w:w="0" w:type="auto"/>
            <w:hideMark/>
          </w:tcPr>
          <w:p w14:paraId="4C5ED088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MAXLTXT</w:t>
            </w:r>
          </w:p>
        </w:tc>
        <w:tc>
          <w:tcPr>
            <w:tcW w:w="0" w:type="auto"/>
            <w:hideMark/>
          </w:tcPr>
          <w:p w14:paraId="6C72C254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定义存储汇编语言输出文本行的最大数量</w:t>
            </w:r>
          </w:p>
        </w:tc>
      </w:tr>
      <w:tr w:rsidR="00E7523D" w:rsidRPr="00E7523D" w14:paraId="22B4E31D" w14:textId="77777777" w:rsidTr="00E7523D">
        <w:tc>
          <w:tcPr>
            <w:tcW w:w="0" w:type="auto"/>
            <w:hideMark/>
          </w:tcPr>
          <w:p w14:paraId="58496B6C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MAXFORMT</w:t>
            </w:r>
          </w:p>
        </w:tc>
        <w:tc>
          <w:tcPr>
            <w:tcW w:w="0" w:type="auto"/>
            <w:hideMark/>
          </w:tcPr>
          <w:p w14:paraId="13AB0393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定义用于格式化源代码片段的数组的最大长度</w:t>
            </w:r>
          </w:p>
        </w:tc>
      </w:tr>
      <w:tr w:rsidR="00E7523D" w:rsidRPr="00E7523D" w14:paraId="46B02BA2" w14:textId="77777777" w:rsidTr="00E7523D">
        <w:tc>
          <w:tcPr>
            <w:tcW w:w="0" w:type="auto"/>
            <w:hideMark/>
          </w:tcPr>
          <w:p w14:paraId="107998AB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t>NSYM</w:t>
            </w:r>
          </w:p>
        </w:tc>
        <w:tc>
          <w:tcPr>
            <w:tcW w:w="0" w:type="auto"/>
            <w:hideMark/>
          </w:tcPr>
          <w:p w14:paraId="23E29663" w14:textId="77777777" w:rsidR="00E7523D" w:rsidRPr="00E7523D" w:rsidRDefault="00E7523D" w:rsidP="00E7523D">
            <w:pPr>
              <w:pStyle w:val="af4"/>
              <w:ind w:firstLine="320"/>
            </w:pPr>
            <w:r w:rsidRPr="00E7523D">
              <w:rPr>
                <w:rFonts w:ascii="宋体" w:eastAsia="宋体" w:hAnsi="宋体" w:cs="宋体" w:hint="eastAsia"/>
              </w:rPr>
              <w:t>定义符号表中符号的最大数量</w:t>
            </w:r>
          </w:p>
        </w:tc>
      </w:tr>
    </w:tbl>
    <w:p w14:paraId="3D0FB05D" w14:textId="77777777" w:rsidR="0038699C" w:rsidRPr="0038699C" w:rsidRDefault="0038699C" w:rsidP="00944D73">
      <w:pPr>
        <w:ind w:firstLine="320"/>
        <w:rPr>
          <w:lang w:val="en-US"/>
        </w:rPr>
      </w:pPr>
    </w:p>
    <w:p w14:paraId="01E64E8A" w14:textId="2A53F5B1" w:rsidR="0038699C" w:rsidRDefault="0038699C" w:rsidP="0038699C">
      <w:pPr>
        <w:pStyle w:val="2"/>
        <w:ind w:firstLine="480"/>
        <w:rPr>
          <w:lang w:val="en-US"/>
        </w:rPr>
      </w:pPr>
      <w:r w:rsidRPr="0038699C">
        <w:rPr>
          <w:rFonts w:hint="eastAsia"/>
          <w:lang w:val="en-US"/>
        </w:rPr>
        <w:t>变量列表</w:t>
      </w:r>
    </w:p>
    <w:tbl>
      <w:tblPr>
        <w:tblStyle w:val="af6"/>
        <w:tblW w:w="10380" w:type="dxa"/>
        <w:tblLook w:val="04A0" w:firstRow="1" w:lastRow="0" w:firstColumn="1" w:lastColumn="0" w:noHBand="0" w:noVBand="1"/>
      </w:tblPr>
      <w:tblGrid>
        <w:gridCol w:w="1707"/>
        <w:gridCol w:w="2802"/>
        <w:gridCol w:w="5871"/>
      </w:tblGrid>
      <w:tr w:rsidR="0038699C" w:rsidRPr="0038699C" w14:paraId="3F391753" w14:textId="77777777" w:rsidTr="00E7523D">
        <w:tc>
          <w:tcPr>
            <w:tcW w:w="0" w:type="auto"/>
            <w:hideMark/>
          </w:tcPr>
          <w:p w14:paraId="30941F44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变量名称</w:t>
            </w:r>
          </w:p>
        </w:tc>
        <w:tc>
          <w:tcPr>
            <w:tcW w:w="0" w:type="auto"/>
            <w:hideMark/>
          </w:tcPr>
          <w:p w14:paraId="3D804CA5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0" w:type="auto"/>
            <w:hideMark/>
          </w:tcPr>
          <w:p w14:paraId="7E0920B7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38699C" w:rsidRPr="0038699C" w14:paraId="37E5D92B" w14:textId="77777777" w:rsidTr="00E7523D">
        <w:tc>
          <w:tcPr>
            <w:tcW w:w="0" w:type="auto"/>
            <w:hideMark/>
          </w:tcPr>
          <w:p w14:paraId="0C4094F6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E7523D">
              <w:t>NISXTXT</w:t>
            </w:r>
          </w:p>
        </w:tc>
        <w:tc>
          <w:tcPr>
            <w:tcW w:w="0" w:type="auto"/>
            <w:hideMark/>
          </w:tcPr>
          <w:p w14:paraId="249F519F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0F0B19B4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数组长度</w:t>
            </w:r>
          </w:p>
        </w:tc>
      </w:tr>
      <w:tr w:rsidR="0038699C" w:rsidRPr="0038699C" w14:paraId="3C0D8AB3" w14:textId="77777777" w:rsidTr="00E7523D">
        <w:tc>
          <w:tcPr>
            <w:tcW w:w="0" w:type="auto"/>
            <w:hideMark/>
          </w:tcPr>
          <w:p w14:paraId="07C92B1B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ISXTXT</w:t>
            </w:r>
          </w:p>
        </w:tc>
        <w:tc>
          <w:tcPr>
            <w:tcW w:w="0" w:type="auto"/>
            <w:hideMark/>
          </w:tcPr>
          <w:p w14:paraId="4B874E2D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char[MAXNISXTXT][80]</w:t>
            </w:r>
          </w:p>
        </w:tc>
        <w:tc>
          <w:tcPr>
            <w:tcW w:w="0" w:type="auto"/>
            <w:hideMark/>
          </w:tcPr>
          <w:p w14:paraId="20CEE400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存储源代码的二维字符数组</w:t>
            </w:r>
          </w:p>
        </w:tc>
      </w:tr>
      <w:tr w:rsidR="0038699C" w:rsidRPr="0038699C" w14:paraId="52262C3E" w14:textId="77777777" w:rsidTr="00E7523D">
        <w:tc>
          <w:tcPr>
            <w:tcW w:w="0" w:type="auto"/>
            <w:hideMark/>
          </w:tcPr>
          <w:p w14:paraId="6E8EBF6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I1, I2, I3, I4</w:t>
            </w:r>
          </w:p>
        </w:tc>
        <w:tc>
          <w:tcPr>
            <w:tcW w:w="0" w:type="auto"/>
            <w:hideMark/>
          </w:tcPr>
          <w:p w14:paraId="7552C6F5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03A7A9B5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循环计数器</w:t>
            </w:r>
          </w:p>
        </w:tc>
      </w:tr>
      <w:tr w:rsidR="0038699C" w:rsidRPr="0038699C" w14:paraId="1A8158D4" w14:textId="77777777" w:rsidTr="00E7523D">
        <w:tc>
          <w:tcPr>
            <w:tcW w:w="0" w:type="auto"/>
            <w:hideMark/>
          </w:tcPr>
          <w:p w14:paraId="1D7C15CD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PREDSYM</w:t>
            </w:r>
          </w:p>
        </w:tc>
        <w:tc>
          <w:tcPr>
            <w:tcW w:w="0" w:type="auto"/>
            <w:hideMark/>
          </w:tcPr>
          <w:p w14:paraId="3C5D13B1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</w:t>
            </w:r>
          </w:p>
        </w:tc>
        <w:tc>
          <w:tcPr>
            <w:tcW w:w="0" w:type="auto"/>
            <w:hideMark/>
          </w:tcPr>
          <w:p w14:paraId="59C94C4F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最后处理的字符</w:t>
            </w:r>
          </w:p>
        </w:tc>
      </w:tr>
      <w:tr w:rsidR="0038699C" w:rsidRPr="0038699C" w14:paraId="4EFC29BF" w14:textId="77777777" w:rsidTr="00E7523D">
        <w:tc>
          <w:tcPr>
            <w:tcW w:w="0" w:type="auto"/>
            <w:hideMark/>
          </w:tcPr>
          <w:p w14:paraId="6F398698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STROKA</w:t>
            </w:r>
          </w:p>
        </w:tc>
        <w:tc>
          <w:tcPr>
            <w:tcW w:w="0" w:type="auto"/>
            <w:hideMark/>
          </w:tcPr>
          <w:p w14:paraId="0CED5D4C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char[NSTROKA]</w:t>
            </w:r>
          </w:p>
        </w:tc>
        <w:tc>
          <w:tcPr>
            <w:tcW w:w="0" w:type="auto"/>
            <w:hideMark/>
          </w:tcPr>
          <w:p w14:paraId="0920EBA1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存储压缩后的源代码</w:t>
            </w:r>
          </w:p>
        </w:tc>
      </w:tr>
      <w:tr w:rsidR="0038699C" w:rsidRPr="0038699C" w14:paraId="67D3D0F6" w14:textId="77777777" w:rsidTr="00E7523D">
        <w:tc>
          <w:tcPr>
            <w:tcW w:w="0" w:type="auto"/>
            <w:hideMark/>
          </w:tcPr>
          <w:p w14:paraId="3ADA6F4F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I, J, K, L</w:t>
            </w:r>
          </w:p>
        </w:tc>
        <w:tc>
          <w:tcPr>
            <w:tcW w:w="0" w:type="auto"/>
            <w:hideMark/>
          </w:tcPr>
          <w:p w14:paraId="68ED0B41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68D5A97B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当前索引，分别用于</w:t>
            </w:r>
            <w:r w:rsidRPr="00944D73">
              <w:rPr>
                <w:rFonts w:ascii="宋体" w:eastAsia="宋体" w:hAnsi="宋体" w:cs="宋体" w:hint="eastAsia"/>
                <w:b/>
                <w:bCs/>
              </w:rPr>
              <w:t>压缩文本、语法规则表、目标</w:t>
            </w:r>
            <w:proofErr w:type="gramStart"/>
            <w:r w:rsidRPr="00944D73">
              <w:rPr>
                <w:rFonts w:ascii="宋体" w:eastAsia="宋体" w:hAnsi="宋体" w:cs="宋体" w:hint="eastAsia"/>
                <w:b/>
                <w:bCs/>
              </w:rPr>
              <w:t>栈</w:t>
            </w:r>
            <w:proofErr w:type="gramEnd"/>
            <w:r w:rsidRPr="00944D73">
              <w:rPr>
                <w:rFonts w:ascii="宋体" w:eastAsia="宋体" w:hAnsi="宋体" w:cs="宋体" w:hint="eastAsia"/>
                <w:b/>
                <w:bCs/>
              </w:rPr>
              <w:t>和目标</w:t>
            </w:r>
            <w:proofErr w:type="gramStart"/>
            <w:r w:rsidRPr="00944D73">
              <w:rPr>
                <w:rFonts w:ascii="宋体" w:eastAsia="宋体" w:hAnsi="宋体" w:cs="宋体" w:hint="eastAsia"/>
                <w:b/>
                <w:bCs/>
              </w:rPr>
              <w:t>栈</w:t>
            </w:r>
            <w:proofErr w:type="gramEnd"/>
          </w:p>
        </w:tc>
      </w:tr>
      <w:tr w:rsidR="0038699C" w:rsidRPr="0038699C" w14:paraId="51E3D0B5" w14:textId="77777777" w:rsidTr="00E7523D">
        <w:tc>
          <w:tcPr>
            <w:tcW w:w="0" w:type="auto"/>
            <w:hideMark/>
          </w:tcPr>
          <w:p w14:paraId="4404622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ASS_CARD</w:t>
            </w:r>
          </w:p>
        </w:tc>
        <w:tc>
          <w:tcPr>
            <w:tcW w:w="0" w:type="auto"/>
            <w:hideMark/>
          </w:tcPr>
          <w:p w14:paraId="77375F5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union</w:t>
            </w:r>
          </w:p>
        </w:tc>
        <w:tc>
          <w:tcPr>
            <w:tcW w:w="0" w:type="auto"/>
            <w:hideMark/>
          </w:tcPr>
          <w:p w14:paraId="22527F21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用于生成输出文件的记录模板</w:t>
            </w:r>
          </w:p>
        </w:tc>
      </w:tr>
      <w:tr w:rsidR="0038699C" w:rsidRPr="0038699C" w14:paraId="6C6F6370" w14:textId="77777777" w:rsidTr="00E7523D">
        <w:tc>
          <w:tcPr>
            <w:tcW w:w="0" w:type="auto"/>
            <w:hideMark/>
          </w:tcPr>
          <w:p w14:paraId="2BCA80AE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ASSTXT</w:t>
            </w:r>
          </w:p>
        </w:tc>
        <w:tc>
          <w:tcPr>
            <w:tcW w:w="0" w:type="auto"/>
            <w:hideMark/>
          </w:tcPr>
          <w:p w14:paraId="12B74D49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char[MAXLTXT][80]</w:t>
            </w:r>
          </w:p>
        </w:tc>
        <w:tc>
          <w:tcPr>
            <w:tcW w:w="0" w:type="auto"/>
            <w:hideMark/>
          </w:tcPr>
          <w:p w14:paraId="1D1C943B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存储汇编语言输出文本的数组</w:t>
            </w:r>
          </w:p>
        </w:tc>
      </w:tr>
      <w:tr w:rsidR="0038699C" w:rsidRPr="0038699C" w14:paraId="31B9FD07" w14:textId="77777777" w:rsidTr="00E7523D">
        <w:tc>
          <w:tcPr>
            <w:tcW w:w="0" w:type="auto"/>
            <w:hideMark/>
          </w:tcPr>
          <w:p w14:paraId="0846AEE3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IASSTXT</w:t>
            </w:r>
          </w:p>
        </w:tc>
        <w:tc>
          <w:tcPr>
            <w:tcW w:w="0" w:type="auto"/>
            <w:hideMark/>
          </w:tcPr>
          <w:p w14:paraId="1AAFDCDC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67B8A5B5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输出数组的索引</w:t>
            </w:r>
          </w:p>
        </w:tc>
      </w:tr>
      <w:tr w:rsidR="0038699C" w:rsidRPr="0038699C" w14:paraId="440EF191" w14:textId="77777777" w:rsidTr="00E7523D">
        <w:tc>
          <w:tcPr>
            <w:tcW w:w="0" w:type="auto"/>
            <w:hideMark/>
          </w:tcPr>
          <w:p w14:paraId="472CBB14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FORMT</w:t>
            </w:r>
          </w:p>
        </w:tc>
        <w:tc>
          <w:tcPr>
            <w:tcW w:w="0" w:type="auto"/>
            <w:hideMark/>
          </w:tcPr>
          <w:p w14:paraId="1A11B753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char[MAXFORMT][9]</w:t>
            </w:r>
          </w:p>
        </w:tc>
        <w:tc>
          <w:tcPr>
            <w:tcW w:w="0" w:type="auto"/>
            <w:hideMark/>
          </w:tcPr>
          <w:p w14:paraId="34B2A273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用于格式化源代码片段的数组</w:t>
            </w:r>
          </w:p>
        </w:tc>
      </w:tr>
      <w:tr w:rsidR="0038699C" w:rsidRPr="0038699C" w14:paraId="72046048" w14:textId="77777777" w:rsidTr="00E7523D">
        <w:tc>
          <w:tcPr>
            <w:tcW w:w="0" w:type="auto"/>
            <w:hideMark/>
          </w:tcPr>
          <w:p w14:paraId="0C560EB6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IFORMT</w:t>
            </w:r>
          </w:p>
        </w:tc>
        <w:tc>
          <w:tcPr>
            <w:tcW w:w="0" w:type="auto"/>
            <w:hideMark/>
          </w:tcPr>
          <w:p w14:paraId="5C7F1716" w14:textId="77777777" w:rsidR="0038699C" w:rsidRPr="00E7523D" w:rsidRDefault="0038699C" w:rsidP="00E7523D">
            <w:pPr>
              <w:pStyle w:val="af4"/>
              <w:ind w:firstLine="320"/>
            </w:pPr>
            <w:r w:rsidRPr="00E7523D">
              <w:t>int</w:t>
            </w:r>
          </w:p>
        </w:tc>
        <w:tc>
          <w:tcPr>
            <w:tcW w:w="0" w:type="auto"/>
            <w:hideMark/>
          </w:tcPr>
          <w:p w14:paraId="12A57EF6" w14:textId="77777777" w:rsidR="0038699C" w:rsidRPr="0038699C" w:rsidRDefault="0038699C" w:rsidP="00E7523D">
            <w:pPr>
              <w:pStyle w:val="af4"/>
              <w:ind w:firstLine="320"/>
              <w:rPr>
                <w:rFonts w:ascii="Segoe UI" w:eastAsia="Times New Roman" w:hAnsi="Segoe UI" w:cs="Segoe UI"/>
              </w:rPr>
            </w:pPr>
            <w:r w:rsidRPr="0038699C">
              <w:rPr>
                <w:rFonts w:ascii="宋体" w:eastAsia="宋体" w:hAnsi="宋体" w:cs="宋体" w:hint="eastAsia"/>
              </w:rPr>
              <w:t>格式化数组的索引</w:t>
            </w:r>
          </w:p>
        </w:tc>
      </w:tr>
    </w:tbl>
    <w:p w14:paraId="273D96CE" w14:textId="77777777" w:rsidR="0038699C" w:rsidRDefault="0038699C" w:rsidP="00944D73">
      <w:pPr>
        <w:ind w:firstLine="320"/>
        <w:rPr>
          <w:lang w:val="en-US"/>
        </w:rPr>
      </w:pPr>
    </w:p>
    <w:p w14:paraId="22DCBCCC" w14:textId="1CB14BD0" w:rsidR="0038699C" w:rsidRDefault="0038699C" w:rsidP="0038699C">
      <w:pPr>
        <w:pStyle w:val="2"/>
        <w:ind w:firstLine="480"/>
        <w:rPr>
          <w:lang w:val="en-US"/>
        </w:rPr>
      </w:pPr>
      <w:r w:rsidRPr="0038699C">
        <w:rPr>
          <w:rFonts w:hint="eastAsia"/>
          <w:lang w:val="en-US"/>
        </w:rPr>
        <w:t>函数列表及其功能描述</w:t>
      </w:r>
    </w:p>
    <w:tbl>
      <w:tblPr>
        <w:tblStyle w:val="af3"/>
        <w:tblW w:w="10380" w:type="dxa"/>
        <w:tblLook w:val="04A0" w:firstRow="1" w:lastRow="0" w:firstColumn="1" w:lastColumn="0" w:noHBand="0" w:noVBand="1"/>
      </w:tblPr>
      <w:tblGrid>
        <w:gridCol w:w="4531"/>
        <w:gridCol w:w="5849"/>
      </w:tblGrid>
      <w:tr w:rsidR="0038699C" w:rsidRPr="0038699C" w14:paraId="6AE30DB4" w14:textId="77777777" w:rsidTr="0038699C">
        <w:tc>
          <w:tcPr>
            <w:tcW w:w="4531" w:type="dxa"/>
            <w:hideMark/>
          </w:tcPr>
          <w:p w14:paraId="134F98B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函数头</w:t>
            </w:r>
          </w:p>
        </w:tc>
        <w:tc>
          <w:tcPr>
            <w:tcW w:w="5849" w:type="dxa"/>
            <w:hideMark/>
          </w:tcPr>
          <w:p w14:paraId="6FA3683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功能描述</w:t>
            </w:r>
          </w:p>
        </w:tc>
      </w:tr>
      <w:tr w:rsidR="0038699C" w:rsidRPr="0038699C" w14:paraId="1D95CB85" w14:textId="77777777" w:rsidTr="0038699C">
        <w:tc>
          <w:tcPr>
            <w:tcW w:w="4531" w:type="dxa"/>
            <w:hideMark/>
          </w:tcPr>
          <w:p w14:paraId="2391A3E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compress_ISXTXT()</w:t>
            </w:r>
          </w:p>
        </w:tc>
        <w:tc>
          <w:tcPr>
            <w:tcW w:w="5849" w:type="dxa"/>
            <w:hideMark/>
          </w:tcPr>
          <w:p w14:paraId="2549DC5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压缩源代码文本，移除多余空格</w:t>
            </w:r>
          </w:p>
        </w:tc>
      </w:tr>
      <w:tr w:rsidR="0038699C" w:rsidRPr="0038699C" w14:paraId="5E0B896E" w14:textId="77777777" w:rsidTr="0038699C">
        <w:tc>
          <w:tcPr>
            <w:tcW w:w="4531" w:type="dxa"/>
            <w:hideMark/>
          </w:tcPr>
          <w:p w14:paraId="16AD7AB8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build_TPR()</w:t>
            </w:r>
          </w:p>
        </w:tc>
        <w:tc>
          <w:tcPr>
            <w:tcW w:w="5849" w:type="dxa"/>
            <w:hideMark/>
          </w:tcPr>
          <w:p w14:paraId="1849B0AD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根据邻接矩阵构建转移矩阵</w:t>
            </w:r>
          </w:p>
        </w:tc>
      </w:tr>
      <w:tr w:rsidR="0038699C" w:rsidRPr="0038699C" w14:paraId="5E2412A4" w14:textId="77777777" w:rsidTr="0038699C">
        <w:tc>
          <w:tcPr>
            <w:tcW w:w="4531" w:type="dxa"/>
            <w:hideMark/>
          </w:tcPr>
          <w:p w14:paraId="7BA41DB8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8699C">
              <w:rPr>
                <w:lang w:val="en-US"/>
              </w:rPr>
              <w:t>mcel</w:t>
            </w:r>
            <w:proofErr w:type="spellEnd"/>
            <w:r w:rsidRPr="0038699C">
              <w:rPr>
                <w:lang w:val="en-US"/>
              </w:rPr>
              <w:t>(</w:t>
            </w:r>
            <w:proofErr w:type="gramEnd"/>
            <w:r w:rsidRPr="0038699C">
              <w:rPr>
                <w:lang w:val="en-US"/>
              </w:rPr>
              <w:t>char* T1, int T2, int T3)</w:t>
            </w:r>
          </w:p>
        </w:tc>
        <w:tc>
          <w:tcPr>
            <w:tcW w:w="5849" w:type="dxa"/>
            <w:hideMark/>
          </w:tcPr>
          <w:p w14:paraId="6215171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向目标</w:t>
            </w:r>
            <w:proofErr w:type="gramStart"/>
            <w:r w:rsidRPr="0038699C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38699C">
              <w:rPr>
                <w:rFonts w:ascii="宋体" w:eastAsia="宋体" w:hAnsi="宋体" w:cs="宋体" w:hint="eastAsia"/>
              </w:rPr>
              <w:t>添加新的元素</w:t>
            </w:r>
          </w:p>
        </w:tc>
      </w:tr>
      <w:tr w:rsidR="0038699C" w:rsidRPr="0038699C" w14:paraId="272DD258" w14:textId="77777777" w:rsidTr="0038699C">
        <w:tc>
          <w:tcPr>
            <w:tcW w:w="4531" w:type="dxa"/>
            <w:hideMark/>
          </w:tcPr>
          <w:p w14:paraId="28EC0162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8699C">
              <w:rPr>
                <w:lang w:val="en-US"/>
              </w:rPr>
              <w:t>mdst</w:t>
            </w:r>
            <w:proofErr w:type="spellEnd"/>
            <w:r w:rsidRPr="0038699C">
              <w:rPr>
                <w:lang w:val="en-US"/>
              </w:rPr>
              <w:t>(</w:t>
            </w:r>
            <w:proofErr w:type="gramEnd"/>
            <w:r w:rsidRPr="0038699C">
              <w:rPr>
                <w:lang w:val="en-US"/>
              </w:rPr>
              <w:t>char* T1, int T2, int T3, int T4, int T5)</w:t>
            </w:r>
          </w:p>
        </w:tc>
        <w:tc>
          <w:tcPr>
            <w:tcW w:w="5849" w:type="dxa"/>
            <w:hideMark/>
          </w:tcPr>
          <w:p w14:paraId="00FDE459" w14:textId="77777777" w:rsidR="0038699C" w:rsidRPr="0038699C" w:rsidRDefault="0038699C" w:rsidP="00E7523D">
            <w:pPr>
              <w:pStyle w:val="af4"/>
              <w:ind w:firstLine="320"/>
            </w:pPr>
            <w:proofErr w:type="gramStart"/>
            <w:r w:rsidRPr="0038699C">
              <w:rPr>
                <w:rFonts w:ascii="宋体" w:eastAsia="宋体" w:hAnsi="宋体" w:cs="宋体" w:hint="eastAsia"/>
              </w:rPr>
              <w:t>向达成</w:t>
            </w:r>
            <w:proofErr w:type="gramEnd"/>
            <w:r w:rsidRPr="0038699C">
              <w:rPr>
                <w:rFonts w:ascii="宋体" w:eastAsia="宋体" w:hAnsi="宋体" w:cs="宋体" w:hint="eastAsia"/>
              </w:rPr>
              <w:t>目标的</w:t>
            </w:r>
            <w:proofErr w:type="gramStart"/>
            <w:r w:rsidRPr="0038699C">
              <w:rPr>
                <w:rFonts w:ascii="宋体" w:eastAsia="宋体" w:hAnsi="宋体" w:cs="宋体" w:hint="eastAsia"/>
              </w:rPr>
              <w:t>栈</w:t>
            </w:r>
            <w:proofErr w:type="gramEnd"/>
            <w:r w:rsidRPr="0038699C">
              <w:rPr>
                <w:rFonts w:ascii="宋体" w:eastAsia="宋体" w:hAnsi="宋体" w:cs="宋体" w:hint="eastAsia"/>
              </w:rPr>
              <w:t>添加新的元素</w:t>
            </w:r>
          </w:p>
        </w:tc>
      </w:tr>
      <w:tr w:rsidR="0038699C" w:rsidRPr="0038699C" w14:paraId="7E1695C4" w14:textId="77777777" w:rsidTr="0038699C">
        <w:tc>
          <w:tcPr>
            <w:tcW w:w="4531" w:type="dxa"/>
            <w:hideMark/>
          </w:tcPr>
          <w:p w14:paraId="23EB53A9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int </w:t>
            </w:r>
            <w:proofErr w:type="gramStart"/>
            <w:r w:rsidRPr="0038699C">
              <w:rPr>
                <w:lang w:val="en-US"/>
              </w:rPr>
              <w:t>numb(</w:t>
            </w:r>
            <w:proofErr w:type="gramEnd"/>
            <w:r w:rsidRPr="0038699C">
              <w:rPr>
                <w:lang w:val="en-US"/>
              </w:rPr>
              <w:t>char* T1, int T2)</w:t>
            </w:r>
          </w:p>
        </w:tc>
        <w:tc>
          <w:tcPr>
            <w:tcW w:w="5849" w:type="dxa"/>
            <w:hideMark/>
          </w:tcPr>
          <w:p w14:paraId="15F549A2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计算字符串在</w:t>
            </w:r>
            <w:r w:rsidRPr="0038699C">
              <w:t>VXOD</w:t>
            </w:r>
            <w:r w:rsidRPr="0038699C">
              <w:rPr>
                <w:rFonts w:ascii="宋体" w:eastAsia="宋体" w:hAnsi="宋体" w:cs="宋体" w:hint="eastAsia"/>
              </w:rPr>
              <w:t>表中的索引编号</w:t>
            </w:r>
          </w:p>
        </w:tc>
      </w:tr>
      <w:tr w:rsidR="0038699C" w:rsidRPr="0038699C" w14:paraId="5E1C9CE7" w14:textId="77777777" w:rsidTr="0038699C">
        <w:tc>
          <w:tcPr>
            <w:tcW w:w="4531" w:type="dxa"/>
            <w:hideMark/>
          </w:tcPr>
          <w:p w14:paraId="437C7474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sint_ANAL()</w:t>
            </w:r>
          </w:p>
        </w:tc>
        <w:tc>
          <w:tcPr>
            <w:tcW w:w="5849" w:type="dxa"/>
            <w:hideMark/>
          </w:tcPr>
          <w:p w14:paraId="188C6C1F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实现语法分析，构建语法分析树</w:t>
            </w:r>
          </w:p>
        </w:tc>
      </w:tr>
      <w:tr w:rsidR="0038699C" w:rsidRPr="0038699C" w14:paraId="5C34F164" w14:textId="77777777" w:rsidTr="0038699C">
        <w:tc>
          <w:tcPr>
            <w:tcW w:w="4531" w:type="dxa"/>
            <w:hideMark/>
          </w:tcPr>
          <w:p w14:paraId="0ABC3A3D" w14:textId="77777777" w:rsidR="0038699C" w:rsidRPr="0038699C" w:rsidRDefault="0038699C" w:rsidP="00E7523D">
            <w:pPr>
              <w:pStyle w:val="af4"/>
              <w:ind w:firstLine="320"/>
              <w:rPr>
                <w:lang w:val="en-US"/>
              </w:rPr>
            </w:pPr>
            <w:r w:rsidRPr="0038699C">
              <w:rPr>
                <w:lang w:val="en-US"/>
              </w:rPr>
              <w:t xml:space="preserve">long int </w:t>
            </w:r>
            <w:proofErr w:type="gramStart"/>
            <w:r w:rsidRPr="0038699C">
              <w:rPr>
                <w:lang w:val="en-US"/>
              </w:rPr>
              <w:t>VALUE(</w:t>
            </w:r>
            <w:proofErr w:type="gramEnd"/>
            <w:r w:rsidRPr="0038699C">
              <w:rPr>
                <w:lang w:val="en-US"/>
              </w:rPr>
              <w:t>char* s)</w:t>
            </w:r>
          </w:p>
        </w:tc>
        <w:tc>
          <w:tcPr>
            <w:tcW w:w="5849" w:type="dxa"/>
            <w:hideMark/>
          </w:tcPr>
          <w:p w14:paraId="7212F45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将二进制常量字符串转换成</w:t>
            </w:r>
            <w:r w:rsidRPr="0038699C">
              <w:t>long int</w:t>
            </w:r>
            <w:r w:rsidRPr="0038699C">
              <w:rPr>
                <w:rFonts w:ascii="宋体" w:eastAsia="宋体" w:hAnsi="宋体" w:cs="宋体" w:hint="eastAsia"/>
              </w:rPr>
              <w:t>类型</w:t>
            </w:r>
          </w:p>
        </w:tc>
      </w:tr>
      <w:tr w:rsidR="0038699C" w:rsidRPr="0038699C" w14:paraId="4DC4596E" w14:textId="77777777" w:rsidTr="0038699C">
        <w:tc>
          <w:tcPr>
            <w:tcW w:w="4531" w:type="dxa"/>
            <w:hideMark/>
          </w:tcPr>
          <w:p w14:paraId="761D7B4B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void FORM()</w:t>
            </w:r>
          </w:p>
        </w:tc>
        <w:tc>
          <w:tcPr>
            <w:tcW w:w="5849" w:type="dxa"/>
            <w:hideMark/>
          </w:tcPr>
          <w:p w14:paraId="640FD0A6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格式化指定的源代码片段</w:t>
            </w:r>
          </w:p>
        </w:tc>
      </w:tr>
      <w:tr w:rsidR="0038699C" w:rsidRPr="0038699C" w14:paraId="2E3E7FB1" w14:textId="77777777" w:rsidTr="0038699C">
        <w:tc>
          <w:tcPr>
            <w:tcW w:w="4531" w:type="dxa"/>
            <w:hideMark/>
          </w:tcPr>
          <w:p w14:paraId="00A7A4BC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lastRenderedPageBreak/>
              <w:t>void ZKARD()</w:t>
            </w:r>
          </w:p>
        </w:tc>
        <w:tc>
          <w:tcPr>
            <w:tcW w:w="5849" w:type="dxa"/>
            <w:hideMark/>
          </w:tcPr>
          <w:p w14:paraId="3A67769F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将生成的汇编语言指令添加到输出数组中</w:t>
            </w:r>
          </w:p>
        </w:tc>
      </w:tr>
      <w:tr w:rsidR="0038699C" w:rsidRPr="0038699C" w14:paraId="3E13BEA4" w14:textId="77777777" w:rsidTr="0038699C">
        <w:tc>
          <w:tcPr>
            <w:tcW w:w="4531" w:type="dxa"/>
            <w:hideMark/>
          </w:tcPr>
          <w:p w14:paraId="2EB564A5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AVI1()</w:t>
            </w:r>
          </w:p>
        </w:tc>
        <w:tc>
          <w:tcPr>
            <w:tcW w:w="5849" w:type="dxa"/>
            <w:hideMark/>
          </w:tcPr>
          <w:p w14:paraId="7FE2E262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"AVI"</w:t>
            </w:r>
            <w:r w:rsidRPr="0038699C">
              <w:rPr>
                <w:rFonts w:ascii="宋体" w:eastAsia="宋体" w:hAnsi="宋体" w:cs="宋体" w:hint="eastAsia"/>
              </w:rPr>
              <w:t>（算术表达式）</w:t>
            </w:r>
          </w:p>
        </w:tc>
      </w:tr>
      <w:tr w:rsidR="0038699C" w:rsidRPr="0038699C" w14:paraId="70254231" w14:textId="77777777" w:rsidTr="0038699C">
        <w:tc>
          <w:tcPr>
            <w:tcW w:w="4531" w:type="dxa"/>
            <w:hideMark/>
          </w:tcPr>
          <w:p w14:paraId="168568E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BUK1()</w:t>
            </w:r>
          </w:p>
        </w:tc>
        <w:tc>
          <w:tcPr>
            <w:tcW w:w="5849" w:type="dxa"/>
            <w:hideMark/>
          </w:tcPr>
          <w:p w14:paraId="171733A7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第一遍语义分析中处理字母（字符）</w:t>
            </w:r>
          </w:p>
        </w:tc>
      </w:tr>
      <w:tr w:rsidR="0038699C" w:rsidRPr="0038699C" w14:paraId="3D77CC29" w14:textId="77777777" w:rsidTr="0038699C">
        <w:tc>
          <w:tcPr>
            <w:tcW w:w="4531" w:type="dxa"/>
            <w:hideMark/>
          </w:tcPr>
          <w:p w14:paraId="6069384D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CIF1()</w:t>
            </w:r>
          </w:p>
        </w:tc>
        <w:tc>
          <w:tcPr>
            <w:tcW w:w="5849" w:type="dxa"/>
            <w:hideMark/>
          </w:tcPr>
          <w:p w14:paraId="3FA1CE65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第一遍语义分析中处理数字</w:t>
            </w:r>
          </w:p>
        </w:tc>
      </w:tr>
      <w:tr w:rsidR="0038699C" w:rsidRPr="0038699C" w14:paraId="73BFF705" w14:textId="77777777" w:rsidTr="0038699C">
        <w:tc>
          <w:tcPr>
            <w:tcW w:w="4531" w:type="dxa"/>
            <w:hideMark/>
          </w:tcPr>
          <w:p w14:paraId="37E02812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IDE1()</w:t>
            </w:r>
          </w:p>
        </w:tc>
        <w:tc>
          <w:tcPr>
            <w:tcW w:w="5849" w:type="dxa"/>
            <w:hideMark/>
          </w:tcPr>
          <w:p w14:paraId="2D6E18F3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第一遍语义分析中处理标识符</w:t>
            </w:r>
          </w:p>
        </w:tc>
      </w:tr>
      <w:tr w:rsidR="0038699C" w:rsidRPr="0038699C" w14:paraId="6A5F0A23" w14:textId="77777777" w:rsidTr="0038699C">
        <w:tc>
          <w:tcPr>
            <w:tcW w:w="4531" w:type="dxa"/>
            <w:hideMark/>
          </w:tcPr>
          <w:p w14:paraId="2674655E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IPE1()</w:t>
            </w:r>
          </w:p>
        </w:tc>
        <w:tc>
          <w:tcPr>
            <w:tcW w:w="5849" w:type="dxa"/>
            <w:hideMark/>
          </w:tcPr>
          <w:p w14:paraId="5A618603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第一遍语义分析中处理变量名</w:t>
            </w:r>
          </w:p>
        </w:tc>
      </w:tr>
      <w:tr w:rsidR="0038699C" w:rsidRPr="0038699C" w14:paraId="35BFAB69" w14:textId="77777777" w:rsidTr="0038699C">
        <w:tc>
          <w:tcPr>
            <w:tcW w:w="4531" w:type="dxa"/>
            <w:hideMark/>
          </w:tcPr>
          <w:p w14:paraId="5B14D3E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IPR1()</w:t>
            </w:r>
          </w:p>
        </w:tc>
        <w:tc>
          <w:tcPr>
            <w:tcW w:w="5849" w:type="dxa"/>
            <w:hideMark/>
          </w:tcPr>
          <w:p w14:paraId="49113F8C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第一遍语义分析中处理程序名</w:t>
            </w:r>
          </w:p>
        </w:tc>
      </w:tr>
      <w:tr w:rsidR="0038699C" w:rsidRPr="0038699C" w14:paraId="5A1548D7" w14:textId="77777777" w:rsidTr="0038699C">
        <w:tc>
          <w:tcPr>
            <w:tcW w:w="4531" w:type="dxa"/>
            <w:hideMark/>
          </w:tcPr>
          <w:p w14:paraId="151FB4E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LIT1()</w:t>
            </w:r>
          </w:p>
        </w:tc>
        <w:tc>
          <w:tcPr>
            <w:tcW w:w="5849" w:type="dxa"/>
            <w:hideMark/>
          </w:tcPr>
          <w:p w14:paraId="7C6C1958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第一遍语义分析中处理字面量（常量）</w:t>
            </w:r>
          </w:p>
        </w:tc>
      </w:tr>
      <w:tr w:rsidR="0038699C" w:rsidRPr="0038699C" w14:paraId="6B814F8B" w14:textId="77777777" w:rsidTr="0038699C">
        <w:tc>
          <w:tcPr>
            <w:tcW w:w="4531" w:type="dxa"/>
            <w:hideMark/>
          </w:tcPr>
          <w:p w14:paraId="7D98545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MAN1()</w:t>
            </w:r>
          </w:p>
        </w:tc>
        <w:tc>
          <w:tcPr>
            <w:tcW w:w="5849" w:type="dxa"/>
            <w:hideMark/>
          </w:tcPr>
          <w:p w14:paraId="57E79D10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第一遍语义分析中处理浮点数的尾数部分</w:t>
            </w:r>
          </w:p>
        </w:tc>
      </w:tr>
      <w:tr w:rsidR="0038699C" w:rsidRPr="0038699C" w14:paraId="558DB142" w14:textId="77777777" w:rsidTr="0038699C">
        <w:tc>
          <w:tcPr>
            <w:tcW w:w="4531" w:type="dxa"/>
            <w:hideMark/>
          </w:tcPr>
          <w:p w14:paraId="5AD57471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ODC1()</w:t>
            </w:r>
          </w:p>
        </w:tc>
        <w:tc>
          <w:tcPr>
            <w:tcW w:w="5849" w:type="dxa"/>
            <w:hideMark/>
          </w:tcPr>
          <w:p w14:paraId="49E0F116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的</w:t>
            </w:r>
            <w:r w:rsidRPr="0038699C">
              <w:t>DCL</w:t>
            </w:r>
            <w:r w:rsidRPr="0038699C">
              <w:rPr>
                <w:rFonts w:ascii="宋体" w:eastAsia="宋体" w:hAnsi="宋体" w:cs="宋体" w:hint="eastAsia"/>
              </w:rPr>
              <w:t>声明</w:t>
            </w:r>
          </w:p>
        </w:tc>
      </w:tr>
      <w:tr w:rsidR="0038699C" w:rsidRPr="0038699C" w14:paraId="51F48D80" w14:textId="77777777" w:rsidTr="0038699C">
        <w:tc>
          <w:tcPr>
            <w:tcW w:w="4531" w:type="dxa"/>
            <w:hideMark/>
          </w:tcPr>
          <w:p w14:paraId="37D609C4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OEN1()</w:t>
            </w:r>
          </w:p>
        </w:tc>
        <w:tc>
          <w:tcPr>
            <w:tcW w:w="5849" w:type="dxa"/>
            <w:hideMark/>
          </w:tcPr>
          <w:p w14:paraId="2941876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的</w:t>
            </w:r>
            <w:r w:rsidRPr="0038699C">
              <w:t>END</w:t>
            </w:r>
            <w:r w:rsidRPr="0038699C">
              <w:rPr>
                <w:rFonts w:ascii="宋体" w:eastAsia="宋体" w:hAnsi="宋体" w:cs="宋体" w:hint="eastAsia"/>
              </w:rPr>
              <w:t>结束声明</w:t>
            </w:r>
          </w:p>
        </w:tc>
      </w:tr>
      <w:tr w:rsidR="0038699C" w:rsidRPr="0038699C" w14:paraId="33EBCBCE" w14:textId="77777777" w:rsidTr="0038699C">
        <w:tc>
          <w:tcPr>
            <w:tcW w:w="4531" w:type="dxa"/>
            <w:hideMark/>
          </w:tcPr>
          <w:p w14:paraId="2DE556D8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t>int OPA1()</w:t>
            </w:r>
          </w:p>
        </w:tc>
        <w:tc>
          <w:tcPr>
            <w:tcW w:w="5849" w:type="dxa"/>
            <w:hideMark/>
          </w:tcPr>
          <w:p w14:paraId="52417329" w14:textId="77777777" w:rsidR="0038699C" w:rsidRPr="0038699C" w:rsidRDefault="0038699C" w:rsidP="00E7523D">
            <w:pPr>
              <w:pStyle w:val="af4"/>
              <w:ind w:firstLine="320"/>
            </w:pPr>
            <w:r w:rsidRPr="0038699C">
              <w:rPr>
                <w:rFonts w:ascii="宋体" w:eastAsia="宋体" w:hAnsi="宋体" w:cs="宋体" w:hint="eastAsia"/>
              </w:rPr>
              <w:t>第一</w:t>
            </w:r>
          </w:p>
        </w:tc>
      </w:tr>
      <w:tr w:rsidR="0038699C" w:rsidRPr="0038699C" w14:paraId="1DBF350D" w14:textId="77777777" w:rsidTr="0038699C">
        <w:tc>
          <w:tcPr>
            <w:tcW w:w="4531" w:type="dxa"/>
          </w:tcPr>
          <w:p w14:paraId="22772A12" w14:textId="198E7BD3" w:rsidR="0038699C" w:rsidRPr="0038699C" w:rsidRDefault="0038699C" w:rsidP="00E7523D">
            <w:pPr>
              <w:pStyle w:val="af4"/>
              <w:ind w:firstLine="320"/>
            </w:pPr>
            <w:r w:rsidRPr="0038699C">
              <w:t>int OPR1()</w:t>
            </w:r>
          </w:p>
        </w:tc>
        <w:tc>
          <w:tcPr>
            <w:tcW w:w="5849" w:type="dxa"/>
          </w:tcPr>
          <w:p w14:paraId="5095CBFB" w14:textId="7228826F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的</w:t>
            </w:r>
            <w:r w:rsidRPr="0038699C">
              <w:t>PROC</w:t>
            </w:r>
            <w:r w:rsidRPr="0038699C">
              <w:rPr>
                <w:rFonts w:ascii="宋体" w:eastAsia="宋体" w:hAnsi="宋体" w:cs="宋体" w:hint="eastAsia"/>
              </w:rPr>
              <w:t>过程声明</w:t>
            </w:r>
          </w:p>
        </w:tc>
      </w:tr>
      <w:tr w:rsidR="0038699C" w:rsidRPr="0038699C" w14:paraId="050A31B7" w14:textId="77777777" w:rsidTr="0038699C">
        <w:tc>
          <w:tcPr>
            <w:tcW w:w="4531" w:type="dxa"/>
          </w:tcPr>
          <w:p w14:paraId="2AEFE0D4" w14:textId="6E45D97C" w:rsidR="0038699C" w:rsidRPr="0038699C" w:rsidRDefault="0038699C" w:rsidP="00E7523D">
            <w:pPr>
              <w:pStyle w:val="af4"/>
              <w:ind w:firstLine="320"/>
            </w:pPr>
            <w:r w:rsidRPr="0038699C">
              <w:t>int PRO1()</w:t>
            </w:r>
          </w:p>
        </w:tc>
        <w:tc>
          <w:tcPr>
            <w:tcW w:w="5849" w:type="dxa"/>
          </w:tcPr>
          <w:p w14:paraId="4F90E767" w14:textId="5E608AC3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第一遍语义分析中处理整个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程序</w:t>
            </w:r>
          </w:p>
        </w:tc>
      </w:tr>
      <w:tr w:rsidR="0038699C" w:rsidRPr="0038699C" w14:paraId="79452A80" w14:textId="77777777" w:rsidTr="0038699C">
        <w:tc>
          <w:tcPr>
            <w:tcW w:w="4531" w:type="dxa"/>
          </w:tcPr>
          <w:p w14:paraId="0F81A412" w14:textId="0920D7E8" w:rsidR="0038699C" w:rsidRPr="0038699C" w:rsidRDefault="0038699C" w:rsidP="00E7523D">
            <w:pPr>
              <w:pStyle w:val="af4"/>
              <w:ind w:firstLine="320"/>
            </w:pPr>
            <w:r w:rsidRPr="0038699C">
              <w:t>int RZR1()</w:t>
            </w:r>
          </w:p>
        </w:tc>
        <w:tc>
          <w:tcPr>
            <w:tcW w:w="5849" w:type="dxa"/>
          </w:tcPr>
          <w:p w14:paraId="7B8004CD" w14:textId="1102C3C5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第一遍语义分析中处理变量的精度声明</w:t>
            </w:r>
          </w:p>
        </w:tc>
      </w:tr>
      <w:tr w:rsidR="0038699C" w:rsidRPr="0038699C" w14:paraId="1F0AF967" w14:textId="77777777" w:rsidTr="0038699C">
        <w:tc>
          <w:tcPr>
            <w:tcW w:w="4531" w:type="dxa"/>
          </w:tcPr>
          <w:p w14:paraId="1950EE5E" w14:textId="1437AE9C" w:rsidR="0038699C" w:rsidRPr="0038699C" w:rsidRDefault="0038699C" w:rsidP="00E7523D">
            <w:pPr>
              <w:pStyle w:val="af4"/>
              <w:ind w:firstLine="320"/>
            </w:pPr>
            <w:r w:rsidRPr="0038699C">
              <w:t>int TEL1()</w:t>
            </w:r>
          </w:p>
        </w:tc>
        <w:tc>
          <w:tcPr>
            <w:tcW w:w="5849" w:type="dxa"/>
          </w:tcPr>
          <w:p w14:paraId="50D5397B" w14:textId="20E61D32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</w:t>
            </w:r>
            <w:r w:rsidRPr="0038699C">
              <w:t>PL/1</w:t>
            </w:r>
            <w:r w:rsidRPr="0038699C">
              <w:rPr>
                <w:rFonts w:ascii="宋体" w:eastAsia="宋体" w:hAnsi="宋体" w:cs="宋体" w:hint="eastAsia"/>
              </w:rPr>
              <w:t>程序的主体部分</w:t>
            </w:r>
          </w:p>
        </w:tc>
      </w:tr>
      <w:tr w:rsidR="0038699C" w:rsidRPr="0038699C" w14:paraId="4FBB288A" w14:textId="77777777" w:rsidTr="0038699C">
        <w:tc>
          <w:tcPr>
            <w:tcW w:w="4531" w:type="dxa"/>
          </w:tcPr>
          <w:p w14:paraId="2BC3EB8C" w14:textId="04AB7089" w:rsidR="0038699C" w:rsidRPr="0038699C" w:rsidRDefault="0038699C" w:rsidP="00E7523D">
            <w:pPr>
              <w:pStyle w:val="af4"/>
              <w:ind w:firstLine="320"/>
            </w:pPr>
            <w:r w:rsidRPr="0038699C">
              <w:t>int ZNK1()</w:t>
            </w:r>
          </w:p>
        </w:tc>
        <w:tc>
          <w:tcPr>
            <w:tcW w:w="5849" w:type="dxa"/>
          </w:tcPr>
          <w:p w14:paraId="163022FE" w14:textId="4D7D843D" w:rsidR="0038699C" w:rsidRPr="00E7523D" w:rsidRDefault="0038699C" w:rsidP="00E7523D">
            <w:pPr>
              <w:pStyle w:val="af4"/>
              <w:ind w:firstLine="320"/>
              <w:rPr>
                <w:rFonts w:eastAsiaTheme="minorEastAsia"/>
              </w:rPr>
            </w:pPr>
            <w:r w:rsidRPr="0038699C">
              <w:rPr>
                <w:rFonts w:ascii="宋体" w:eastAsia="宋体" w:hAnsi="宋体" w:cs="宋体" w:hint="eastAsia"/>
              </w:rPr>
              <w:t>第一遍语义分析中处理算术操作符</w:t>
            </w:r>
          </w:p>
        </w:tc>
      </w:tr>
      <w:tr w:rsidR="0038699C" w:rsidRPr="0038699C" w14:paraId="3CE02060" w14:textId="77777777" w:rsidTr="0038699C">
        <w:tc>
          <w:tcPr>
            <w:tcW w:w="4531" w:type="dxa"/>
          </w:tcPr>
          <w:p w14:paraId="0B8F67A1" w14:textId="77777777" w:rsidR="0038699C" w:rsidRPr="0038699C" w:rsidRDefault="0038699C" w:rsidP="00E7523D">
            <w:pPr>
              <w:pStyle w:val="af4"/>
              <w:ind w:firstLine="320"/>
            </w:pPr>
          </w:p>
        </w:tc>
        <w:tc>
          <w:tcPr>
            <w:tcW w:w="5849" w:type="dxa"/>
          </w:tcPr>
          <w:p w14:paraId="17874EA0" w14:textId="77777777" w:rsidR="0038699C" w:rsidRPr="0038699C" w:rsidRDefault="0038699C" w:rsidP="00E7523D">
            <w:pPr>
              <w:pStyle w:val="af4"/>
              <w:ind w:firstLine="320"/>
            </w:pPr>
          </w:p>
        </w:tc>
      </w:tr>
    </w:tbl>
    <w:p w14:paraId="5C7FAE66" w14:textId="77777777" w:rsidR="00944D73" w:rsidRDefault="00944D73" w:rsidP="006B17B5">
      <w:pPr>
        <w:ind w:firstLineChars="0" w:firstLine="0"/>
        <w:rPr>
          <w:lang w:val="en-US"/>
        </w:rPr>
      </w:pPr>
    </w:p>
    <w:p w14:paraId="58540D6A" w14:textId="36CA8308" w:rsidR="00944D73" w:rsidRDefault="00944D73" w:rsidP="00317AE8">
      <w:pPr>
        <w:pStyle w:val="1"/>
        <w:rPr>
          <w:lang w:val="en-US"/>
        </w:rPr>
      </w:pPr>
      <w:r>
        <w:rPr>
          <w:rFonts w:hint="eastAsia"/>
          <w:lang w:val="en-US"/>
        </w:rPr>
        <w:t>实验步骤</w:t>
      </w:r>
    </w:p>
    <w:p w14:paraId="487ED6AC" w14:textId="563249AB" w:rsidR="00944D73" w:rsidRDefault="00944D73" w:rsidP="008E3456">
      <w:pPr>
        <w:ind w:firstLine="320"/>
        <w:rPr>
          <w:lang w:val="en-US"/>
        </w:rPr>
      </w:pPr>
      <w:r>
        <w:rPr>
          <w:rFonts w:hint="eastAsia"/>
          <w:lang w:val="en-US"/>
        </w:rPr>
        <w:t xml:space="preserve">1. </w:t>
      </w:r>
      <w:r w:rsidR="008E3456"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词法分析器的数据库</w:t>
      </w:r>
    </w:p>
    <w:p w14:paraId="5A213A36" w14:textId="278BF838" w:rsidR="00944D73" w:rsidRDefault="00944D73" w:rsidP="008E3456">
      <w:pPr>
        <w:ind w:firstLine="320"/>
        <w:rPr>
          <w:lang w:val="en-US"/>
        </w:rPr>
      </w:pPr>
      <w:r>
        <w:rPr>
          <w:rFonts w:hint="eastAsia"/>
          <w:lang w:val="en-US"/>
        </w:rPr>
        <w:t xml:space="preserve">2. </w:t>
      </w:r>
      <w:r w:rsidR="008E3456"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语义分析器的数据库</w:t>
      </w:r>
    </w:p>
    <w:p w14:paraId="7A3EBC15" w14:textId="7C84BE8E" w:rsidR="00944D73" w:rsidRDefault="00944D73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 xml:space="preserve">2.1 </w:t>
      </w:r>
      <w:r w:rsidR="008E3456">
        <w:rPr>
          <w:rFonts w:hint="eastAsia"/>
          <w:lang w:val="en-US"/>
        </w:rPr>
        <w:t>修改</w:t>
      </w:r>
      <w:r w:rsidR="008E3456" w:rsidRPr="008E3456">
        <w:rPr>
          <w:lang w:val="en-US"/>
        </w:rPr>
        <w:t xml:space="preserve">SINT [ </w:t>
      </w:r>
      <w:proofErr w:type="gramStart"/>
      <w:r w:rsidR="008E3456" w:rsidRPr="008E3456">
        <w:rPr>
          <w:lang w:val="en-US"/>
        </w:rPr>
        <w:t>NSINT ]</w:t>
      </w:r>
      <w:proofErr w:type="gramEnd"/>
    </w:p>
    <w:p w14:paraId="0E217D72" w14:textId="2388BE97" w:rsidR="008E3456" w:rsidRDefault="008E3456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2.2 修改</w:t>
      </w:r>
      <w:r w:rsidRPr="008E3456">
        <w:rPr>
          <w:lang w:val="en-US"/>
        </w:rPr>
        <w:t xml:space="preserve">VXOD [ </w:t>
      </w:r>
      <w:proofErr w:type="gramStart"/>
      <w:r w:rsidRPr="008E3456">
        <w:rPr>
          <w:lang w:val="en-US"/>
        </w:rPr>
        <w:t>NVXOD ]</w:t>
      </w:r>
      <w:proofErr w:type="gramEnd"/>
      <w:r w:rsidRPr="008E3456">
        <w:rPr>
          <w:lang w:val="en-US"/>
        </w:rPr>
        <w:t xml:space="preserve"> </w:t>
      </w:r>
    </w:p>
    <w:p w14:paraId="120742F6" w14:textId="045264F9" w:rsidR="008E3456" w:rsidRDefault="008E3456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2.3 修改</w:t>
      </w:r>
      <w:r w:rsidRPr="008E3456">
        <w:rPr>
          <w:lang w:val="en-US"/>
        </w:rPr>
        <w:t xml:space="preserve">char TPR [ </w:t>
      </w:r>
      <w:proofErr w:type="gramStart"/>
      <w:r w:rsidRPr="008E3456">
        <w:rPr>
          <w:lang w:val="en-US"/>
        </w:rPr>
        <w:t>NVXOD ]</w:t>
      </w:r>
      <w:proofErr w:type="gramEnd"/>
      <w:r w:rsidRPr="008E3456">
        <w:rPr>
          <w:lang w:val="en-US"/>
        </w:rPr>
        <w:t xml:space="preserve"> [ NNETRM ]</w:t>
      </w:r>
    </w:p>
    <w:p w14:paraId="32CB8A79" w14:textId="2ADABA7B" w:rsidR="008E3456" w:rsidRDefault="008E3456" w:rsidP="008E3456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2.4 修改函数：</w:t>
      </w:r>
      <w:r w:rsidRPr="008E3456">
        <w:rPr>
          <w:lang w:val="en-US"/>
        </w:rPr>
        <w:t>: DCF1, DCF2, ODC1, AVI2, OEN2, OPA2, OPR2, RZR2</w:t>
      </w:r>
    </w:p>
    <w:p w14:paraId="6E303F6A" w14:textId="4898C874" w:rsidR="00944D73" w:rsidRDefault="00317AE8" w:rsidP="00944D73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2.4.1 </w:t>
      </w:r>
      <w:r w:rsidRPr="006B17B5">
        <w:rPr>
          <w:rFonts w:hint="eastAsia"/>
          <w:b/>
          <w:bCs/>
          <w:lang w:val="en-US"/>
        </w:rPr>
        <w:t>DCF1</w:t>
      </w:r>
    </w:p>
    <w:p w14:paraId="2646C42D" w14:textId="67475FD5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2.4.2 </w:t>
      </w:r>
      <w:r w:rsidRPr="006B17B5">
        <w:rPr>
          <w:rFonts w:hint="eastAsia"/>
          <w:b/>
          <w:bCs/>
          <w:lang w:val="en-US"/>
        </w:rPr>
        <w:t>ODC1</w:t>
      </w:r>
    </w:p>
    <w:p w14:paraId="03E0CA64" w14:textId="65D8C114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2.4.3 </w:t>
      </w:r>
      <w:r w:rsidRPr="006B17B5">
        <w:rPr>
          <w:rFonts w:hint="eastAsia"/>
          <w:b/>
          <w:bCs/>
          <w:lang w:val="en-US"/>
        </w:rPr>
        <w:t>AVI2</w:t>
      </w:r>
    </w:p>
    <w:p w14:paraId="61C12236" w14:textId="08EDFB46" w:rsidR="00317AE8" w:rsidRPr="006B17B5" w:rsidRDefault="00317AE8" w:rsidP="00317AE8">
      <w:pPr>
        <w:ind w:firstLine="32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2.4.4 </w:t>
      </w:r>
      <w:r w:rsidRPr="006B17B5">
        <w:rPr>
          <w:rFonts w:hint="eastAsia"/>
          <w:b/>
          <w:bCs/>
          <w:lang w:val="en-US"/>
        </w:rPr>
        <w:t>OEN2</w:t>
      </w:r>
    </w:p>
    <w:p w14:paraId="0EAE2378" w14:textId="3B7D7516" w:rsidR="00317AE8" w:rsidRPr="006B17B5" w:rsidRDefault="00317AE8" w:rsidP="00317AE8">
      <w:pPr>
        <w:ind w:firstLine="32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2.4.5 </w:t>
      </w:r>
      <w:r w:rsidRPr="006B17B5">
        <w:rPr>
          <w:rFonts w:hint="eastAsia"/>
          <w:b/>
          <w:bCs/>
          <w:lang w:val="en-US"/>
        </w:rPr>
        <w:t>OPA2</w:t>
      </w:r>
    </w:p>
    <w:p w14:paraId="49935CB4" w14:textId="107C8FB4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2.4.6 </w:t>
      </w:r>
      <w:r w:rsidRPr="006B17B5">
        <w:rPr>
          <w:rFonts w:hint="eastAsia"/>
          <w:b/>
          <w:bCs/>
          <w:lang w:val="en-US"/>
        </w:rPr>
        <w:t>OPR2</w:t>
      </w:r>
    </w:p>
    <w:p w14:paraId="6BF847B6" w14:textId="661F1B32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2.4.7 </w:t>
      </w:r>
      <w:r w:rsidRPr="006B17B5">
        <w:rPr>
          <w:rFonts w:hint="eastAsia"/>
          <w:b/>
          <w:bCs/>
          <w:lang w:val="en-US"/>
        </w:rPr>
        <w:t>RZR2</w:t>
      </w:r>
    </w:p>
    <w:p w14:paraId="10B6FFB1" w14:textId="650B7789" w:rsidR="00317AE8" w:rsidRDefault="00317AE8" w:rsidP="00317AE8">
      <w:pPr>
        <w:ind w:firstLine="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 xml:space="preserve">2.4.8 </w:t>
      </w:r>
      <w:r w:rsidRPr="006B17B5">
        <w:rPr>
          <w:rFonts w:hint="eastAsia"/>
          <w:b/>
          <w:bCs/>
          <w:lang w:val="en-US"/>
        </w:rPr>
        <w:t>DCF2</w:t>
      </w:r>
    </w:p>
    <w:p w14:paraId="448DD87D" w14:textId="12025D9F" w:rsidR="00317AE8" w:rsidRDefault="00317AE8" w:rsidP="00317AE8">
      <w:pPr>
        <w:ind w:firstLine="320"/>
        <w:rPr>
          <w:lang w:val="en-US"/>
        </w:rPr>
      </w:pPr>
      <w:r>
        <w:rPr>
          <w:rFonts w:hint="eastAsia"/>
          <w:lang w:val="en-US"/>
        </w:rPr>
        <w:t>3. 运行程序，获取结果</w:t>
      </w:r>
    </w:p>
    <w:p w14:paraId="7602FEDC" w14:textId="77777777" w:rsidR="00317AE8" w:rsidRDefault="00317AE8" w:rsidP="00317AE8">
      <w:pPr>
        <w:ind w:firstLine="320"/>
        <w:rPr>
          <w:lang w:val="en-US"/>
        </w:rPr>
      </w:pPr>
    </w:p>
    <w:p w14:paraId="619F488D" w14:textId="77777777" w:rsidR="00944D73" w:rsidRDefault="00944D73" w:rsidP="00944D73">
      <w:pPr>
        <w:ind w:firstLine="320"/>
        <w:rPr>
          <w:lang w:val="en-US"/>
        </w:rPr>
      </w:pPr>
    </w:p>
    <w:p w14:paraId="780C0C8B" w14:textId="1F2692FC" w:rsidR="007E17F3" w:rsidRDefault="007E17F3">
      <w:pPr>
        <w:autoSpaceDE/>
        <w:autoSpaceDN/>
        <w:spacing w:after="160"/>
        <w:ind w:firstLineChars="0" w:firstLine="709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25E18572" w14:textId="4464ED3B" w:rsidR="00944D73" w:rsidRDefault="007E17F3" w:rsidP="007E17F3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编译原理（IBM 360/370）</w:t>
      </w:r>
    </w:p>
    <w:p w14:paraId="34B4C2BF" w14:textId="77777777" w:rsidR="007E17F3" w:rsidRDefault="007E17F3" w:rsidP="007E17F3">
      <w:pPr>
        <w:ind w:firstLine="320"/>
        <w:rPr>
          <w:lang w:val="en-US"/>
        </w:rPr>
      </w:pPr>
    </w:p>
    <w:p w14:paraId="34A48559" w14:textId="3E923F1E" w:rsidR="007E17F3" w:rsidRDefault="007E17F3" w:rsidP="007E17F3">
      <w:pPr>
        <w:ind w:firstLine="320"/>
        <w:rPr>
          <w:lang w:val="en-US"/>
        </w:rPr>
      </w:pPr>
      <w:r w:rsidRPr="007E17F3">
        <w:rPr>
          <w:rFonts w:hint="eastAsia"/>
          <w:lang w:val="en-US"/>
        </w:rPr>
        <w:t>应用程序的命令、数据和工作数据在计算机</w:t>
      </w:r>
      <w:r w:rsidRPr="007E17F3">
        <w:rPr>
          <w:lang w:val="en-US"/>
        </w:rPr>
        <w:t>RAM中的放置</w:t>
      </w:r>
      <w:r>
        <w:rPr>
          <w:rFonts w:hint="eastAsia"/>
          <w:lang w:val="en-US"/>
        </w:rPr>
        <w:t>（</w:t>
      </w:r>
      <w:r w:rsidRPr="007E17F3">
        <w:rPr>
          <w:rFonts w:hint="eastAsia"/>
          <w:lang w:val="en-US"/>
        </w:rPr>
        <w:t>Размещение</w:t>
      </w:r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команд</w:t>
      </w:r>
      <w:proofErr w:type="spellEnd"/>
      <w:r w:rsidRPr="007E17F3">
        <w:rPr>
          <w:lang w:val="en-US"/>
        </w:rPr>
        <w:t xml:space="preserve">, </w:t>
      </w:r>
      <w:proofErr w:type="spellStart"/>
      <w:r w:rsidRPr="007E17F3">
        <w:rPr>
          <w:lang w:val="en-US"/>
        </w:rPr>
        <w:t>данных</w:t>
      </w:r>
      <w:proofErr w:type="spellEnd"/>
      <w:r w:rsidRPr="007E17F3">
        <w:rPr>
          <w:lang w:val="en-US"/>
        </w:rPr>
        <w:t xml:space="preserve"> и </w:t>
      </w:r>
      <w:proofErr w:type="spellStart"/>
      <w:r w:rsidRPr="007E17F3">
        <w:rPr>
          <w:lang w:val="en-US"/>
        </w:rPr>
        <w:t>рабочих</w:t>
      </w:r>
      <w:proofErr w:type="spellEnd"/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данных</w:t>
      </w:r>
      <w:proofErr w:type="spellEnd"/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прикладной</w:t>
      </w:r>
      <w:proofErr w:type="spellEnd"/>
      <w:r w:rsidRPr="007E17F3">
        <w:rPr>
          <w:lang w:val="en-US"/>
        </w:rPr>
        <w:t xml:space="preserve"> </w:t>
      </w:r>
      <w:proofErr w:type="spellStart"/>
      <w:r w:rsidRPr="007E17F3">
        <w:rPr>
          <w:lang w:val="en-US"/>
        </w:rPr>
        <w:t>программы</w:t>
      </w:r>
      <w:proofErr w:type="spellEnd"/>
      <w:r w:rsidRPr="007E17F3">
        <w:rPr>
          <w:lang w:val="en-US"/>
        </w:rPr>
        <w:t xml:space="preserve"> в ОЗУ ЭВМ</w:t>
      </w:r>
      <w:r>
        <w:rPr>
          <w:rFonts w:hint="eastAsia"/>
          <w:lang w:val="en-US"/>
        </w:rPr>
        <w:t>）</w:t>
      </w:r>
    </w:p>
    <w:p w14:paraId="7D5B9EFB" w14:textId="71286CE1" w:rsidR="007E17F3" w:rsidRPr="007E17F3" w:rsidRDefault="007E17F3" w:rsidP="007E17F3">
      <w:pPr>
        <w:ind w:firstLine="320"/>
        <w:rPr>
          <w:rFonts w:hint="eastAsia"/>
          <w:b/>
          <w:bCs/>
          <w:color w:val="FF0000"/>
          <w:lang w:val="en-US"/>
        </w:rPr>
      </w:pPr>
      <w:r w:rsidRPr="007E17F3">
        <w:rPr>
          <w:rFonts w:hint="eastAsia"/>
          <w:b/>
          <w:bCs/>
          <w:color w:val="FF0000"/>
          <w:lang w:val="en-US"/>
        </w:rPr>
        <w:t>（ALL LECTURES P23）</w:t>
      </w:r>
    </w:p>
    <w:p w14:paraId="5638B4D8" w14:textId="6D26CAB4" w:rsidR="007E17F3" w:rsidRDefault="007E17F3" w:rsidP="007E17F3">
      <w:pPr>
        <w:ind w:firstLine="320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043B5334" wp14:editId="0ECEF507">
            <wp:extent cx="5466799" cy="1166744"/>
            <wp:effectExtent l="0" t="0" r="635" b="0"/>
            <wp:docPr id="14159644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6446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344" cy="11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2A0" w14:textId="2CE0ECA5" w:rsidR="007E17F3" w:rsidRDefault="007E17F3" w:rsidP="007E17F3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E34FDB" wp14:editId="766224CB">
            <wp:extent cx="4285397" cy="2456982"/>
            <wp:effectExtent l="0" t="0" r="1270" b="635"/>
            <wp:docPr id="112156516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5164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814" cy="2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D03" w14:textId="77777777" w:rsidR="007E17F3" w:rsidRDefault="007E17F3" w:rsidP="007E17F3">
      <w:pPr>
        <w:ind w:firstLine="320"/>
        <w:rPr>
          <w:lang w:val="en-US"/>
        </w:rPr>
      </w:pPr>
    </w:p>
    <w:p w14:paraId="1C474592" w14:textId="136189D6" w:rsidR="007E17F3" w:rsidRDefault="007E17F3" w:rsidP="007E17F3">
      <w:pPr>
        <w:ind w:firstLine="3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F19B4E" wp14:editId="033B4F24">
            <wp:extent cx="4933665" cy="2279965"/>
            <wp:effectExtent l="0" t="0" r="635" b="6350"/>
            <wp:docPr id="168930152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01520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243" cy="22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3222" w14:textId="77777777" w:rsidR="007E17F3" w:rsidRPr="007E17F3" w:rsidRDefault="007E17F3" w:rsidP="007E17F3">
      <w:pPr>
        <w:ind w:firstLine="320"/>
        <w:rPr>
          <w:lang w:val="en-US"/>
        </w:rPr>
      </w:pPr>
    </w:p>
    <w:p w14:paraId="5BD8B022" w14:textId="069C431E" w:rsidR="007E17F3" w:rsidRDefault="007E17F3" w:rsidP="00944D73">
      <w:pPr>
        <w:ind w:firstLine="320"/>
        <w:rPr>
          <w:lang w:val="en-US"/>
        </w:rPr>
      </w:pPr>
      <w:r>
        <w:rPr>
          <w:noProof/>
        </w:rPr>
        <w:drawing>
          <wp:inline distT="0" distB="0" distL="0" distR="0" wp14:anchorId="33C7919E" wp14:editId="154E4075">
            <wp:extent cx="5201728" cy="1207118"/>
            <wp:effectExtent l="0" t="0" r="0" b="0"/>
            <wp:docPr id="18048710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100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06" cy="12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DC9" w14:textId="77777777" w:rsidR="007E17F3" w:rsidRDefault="007E17F3" w:rsidP="00944D73">
      <w:pPr>
        <w:ind w:firstLine="320"/>
        <w:rPr>
          <w:lang w:val="en-US"/>
        </w:rPr>
      </w:pPr>
    </w:p>
    <w:p w14:paraId="4583E6A7" w14:textId="7C96C405" w:rsidR="007E17F3" w:rsidRDefault="007E17F3" w:rsidP="007E17F3">
      <w:pPr>
        <w:ind w:firstLine="3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EAEA47" wp14:editId="6C9E9881">
            <wp:extent cx="5285406" cy="3541594"/>
            <wp:effectExtent l="0" t="0" r="0" b="1905"/>
            <wp:docPr id="113213989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9895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032" cy="35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E0B" w14:textId="51C20083" w:rsidR="007E17F3" w:rsidRDefault="007E17F3" w:rsidP="007E17F3">
      <w:pPr>
        <w:ind w:firstLine="320"/>
        <w:rPr>
          <w:lang w:val="en-US"/>
        </w:rPr>
      </w:pPr>
      <w:r>
        <w:rPr>
          <w:noProof/>
        </w:rPr>
        <w:drawing>
          <wp:inline distT="0" distB="0" distL="0" distR="0" wp14:anchorId="1A9A7BE2" wp14:editId="73D50DEA">
            <wp:extent cx="6840220" cy="1897380"/>
            <wp:effectExtent l="0" t="0" r="0" b="7620"/>
            <wp:docPr id="36620680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680" name="图片 1" descr="表格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B15F" w14:textId="77777777" w:rsidR="007E17F3" w:rsidRDefault="007E17F3" w:rsidP="00944D73">
      <w:pPr>
        <w:ind w:firstLine="320"/>
        <w:rPr>
          <w:lang w:val="en-US"/>
        </w:rPr>
      </w:pPr>
    </w:p>
    <w:p w14:paraId="4593CAF2" w14:textId="0E71401D" w:rsidR="000F7653" w:rsidRDefault="000F7653">
      <w:pPr>
        <w:autoSpaceDE/>
        <w:autoSpaceDN/>
        <w:spacing w:after="160"/>
        <w:ind w:firstLineChars="0" w:firstLine="709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29B54485" w14:textId="77777777" w:rsidR="007E17F3" w:rsidRPr="00944D73" w:rsidRDefault="007E17F3" w:rsidP="00944D73">
      <w:pPr>
        <w:ind w:firstLine="320"/>
        <w:rPr>
          <w:lang w:val="en-US"/>
        </w:rPr>
      </w:pPr>
    </w:p>
    <w:sectPr w:rsidR="007E17F3" w:rsidRPr="00944D73" w:rsidSect="00D463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835E" w14:textId="77777777" w:rsidR="00D463C2" w:rsidRDefault="00D463C2" w:rsidP="00591E76">
      <w:pPr>
        <w:spacing w:after="0"/>
        <w:ind w:firstLine="320"/>
      </w:pPr>
      <w:r>
        <w:separator/>
      </w:r>
    </w:p>
  </w:endnote>
  <w:endnote w:type="continuationSeparator" w:id="0">
    <w:p w14:paraId="1F08FAC6" w14:textId="77777777" w:rsidR="00D463C2" w:rsidRDefault="00D463C2" w:rsidP="00591E76">
      <w:pPr>
        <w:spacing w:after="0"/>
        <w:ind w:firstLine="3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1988" w14:textId="77777777" w:rsidR="009D0F9C" w:rsidRDefault="009D0F9C">
    <w:pPr>
      <w:pStyle w:val="af0"/>
      <w:ind w:firstLine="3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530776"/>
      <w:docPartObj>
        <w:docPartGallery w:val="Page Numbers (Bottom of Page)"/>
        <w:docPartUnique/>
      </w:docPartObj>
    </w:sdtPr>
    <w:sdtContent>
      <w:p w14:paraId="50A49EED" w14:textId="65D85B76" w:rsidR="009D0F9C" w:rsidRDefault="009D0F9C">
        <w:pPr>
          <w:pStyle w:val="af0"/>
          <w:ind w:firstLine="3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2481A" w14:textId="77777777" w:rsidR="009D0F9C" w:rsidRDefault="009D0F9C">
    <w:pPr>
      <w:pStyle w:val="af0"/>
      <w:ind w:firstLine="3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5010" w14:textId="77777777" w:rsidR="009D0F9C" w:rsidRDefault="009D0F9C">
    <w:pPr>
      <w:pStyle w:val="af0"/>
      <w:ind w:firstLine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26ABF" w14:textId="77777777" w:rsidR="00D463C2" w:rsidRDefault="00D463C2" w:rsidP="00591E76">
      <w:pPr>
        <w:spacing w:after="0"/>
        <w:ind w:firstLine="320"/>
      </w:pPr>
      <w:r>
        <w:separator/>
      </w:r>
    </w:p>
  </w:footnote>
  <w:footnote w:type="continuationSeparator" w:id="0">
    <w:p w14:paraId="542AA64E" w14:textId="77777777" w:rsidR="00D463C2" w:rsidRDefault="00D463C2" w:rsidP="00591E76">
      <w:pPr>
        <w:spacing w:after="0"/>
        <w:ind w:firstLine="3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3BF5" w14:textId="77777777" w:rsidR="009D0F9C" w:rsidRDefault="009D0F9C">
    <w:pPr>
      <w:pStyle w:val="ae"/>
      <w:ind w:firstLine="3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3CCA" w14:textId="77777777" w:rsidR="009D0F9C" w:rsidRDefault="009D0F9C">
    <w:pPr>
      <w:pStyle w:val="ae"/>
      <w:ind w:firstLine="3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50E2" w14:textId="77777777" w:rsidR="009D0F9C" w:rsidRDefault="009D0F9C">
    <w:pPr>
      <w:pStyle w:val="ae"/>
      <w:ind w:firstLine="3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3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E3"/>
    <w:rsid w:val="000755E3"/>
    <w:rsid w:val="000F7653"/>
    <w:rsid w:val="00114BE5"/>
    <w:rsid w:val="00134A57"/>
    <w:rsid w:val="00180B4D"/>
    <w:rsid w:val="0019377F"/>
    <w:rsid w:val="00227027"/>
    <w:rsid w:val="002933FA"/>
    <w:rsid w:val="002A7A63"/>
    <w:rsid w:val="00317AE8"/>
    <w:rsid w:val="0038699C"/>
    <w:rsid w:val="00526688"/>
    <w:rsid w:val="00591E76"/>
    <w:rsid w:val="00592A64"/>
    <w:rsid w:val="005C78DF"/>
    <w:rsid w:val="006450E3"/>
    <w:rsid w:val="006B17B5"/>
    <w:rsid w:val="006C3D30"/>
    <w:rsid w:val="006E1F07"/>
    <w:rsid w:val="0074606D"/>
    <w:rsid w:val="007E17F3"/>
    <w:rsid w:val="007E7FD9"/>
    <w:rsid w:val="008823A3"/>
    <w:rsid w:val="008E3456"/>
    <w:rsid w:val="00944D73"/>
    <w:rsid w:val="009D0F9C"/>
    <w:rsid w:val="009D5229"/>
    <w:rsid w:val="00BB36F7"/>
    <w:rsid w:val="00BD38EB"/>
    <w:rsid w:val="00BE3196"/>
    <w:rsid w:val="00CB0C63"/>
    <w:rsid w:val="00D25108"/>
    <w:rsid w:val="00D37724"/>
    <w:rsid w:val="00D463C2"/>
    <w:rsid w:val="00E0499B"/>
    <w:rsid w:val="00E37774"/>
    <w:rsid w:val="00E52743"/>
    <w:rsid w:val="00E7142B"/>
    <w:rsid w:val="00E74F35"/>
    <w:rsid w:val="00E7523D"/>
    <w:rsid w:val="00E975B6"/>
    <w:rsid w:val="00EE1F91"/>
    <w:rsid w:val="00F42165"/>
    <w:rsid w:val="00F43D83"/>
    <w:rsid w:val="00F461BC"/>
    <w:rsid w:val="00FA2184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A23CB"/>
  <w15:chartTrackingRefBased/>
  <w15:docId w15:val="{6AEFF75D-D237-4D78-BCB5-C13B0CBA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456"/>
    <w:pPr>
      <w:autoSpaceDE w:val="0"/>
      <w:autoSpaceDN w:val="0"/>
      <w:spacing w:after="120"/>
      <w:ind w:firstLineChars="200" w:firstLine="200"/>
      <w:contextualSpacing/>
    </w:pPr>
    <w:rPr>
      <w:rFonts w:ascii="微软雅黑" w:eastAsia="微软雅黑" w:hAnsi="微软雅黑" w:cs="微软雅黑"/>
      <w:sz w:val="16"/>
    </w:rPr>
  </w:style>
  <w:style w:type="paragraph" w:styleId="1">
    <w:name w:val="heading 1"/>
    <w:basedOn w:val="a0"/>
    <w:next w:val="a"/>
    <w:link w:val="10"/>
    <w:autoRedefine/>
    <w:uiPriority w:val="9"/>
    <w:qFormat/>
    <w:rsid w:val="00317AE8"/>
    <w:pPr>
      <w:keepNext/>
      <w:keepLines/>
      <w:spacing w:before="360"/>
      <w:ind w:firstLineChars="0" w:firstLine="0"/>
      <w:outlineLvl w:val="0"/>
    </w:pPr>
    <w:rPr>
      <w:rFonts w:ascii="微软雅黑" w:eastAsia="微软雅黑" w:hAnsi="微软雅黑" w:cs="微软雅黑"/>
      <w:b/>
      <w:color w:val="0F4761" w:themeColor="accent1" w:themeShade="BF"/>
      <w:sz w:val="28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523D"/>
    <w:pPr>
      <w:keepNext/>
      <w:keepLines/>
      <w:spacing w:before="160" w:after="80"/>
      <w:ind w:firstLine="0"/>
      <w:outlineLvl w:val="1"/>
    </w:pPr>
    <w:rPr>
      <w:b/>
      <w:color w:val="215E99" w:themeColor="text2" w:themeTint="BF"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7523D"/>
    <w:pPr>
      <w:keepNext/>
      <w:keepLines/>
      <w:spacing w:before="160" w:after="80"/>
      <w:outlineLvl w:val="2"/>
    </w:pPr>
    <w:rPr>
      <w:b/>
      <w:bCs/>
      <w:iCs/>
      <w:color w:val="0F4761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944D73"/>
    <w:pPr>
      <w:keepNext/>
      <w:keepLines/>
      <w:spacing w:before="80" w:after="40"/>
      <w:outlineLvl w:val="3"/>
    </w:pPr>
    <w:rPr>
      <w:b/>
      <w:bCs/>
      <w:i/>
      <w:color w:val="0F4761" w:themeColor="accent1" w:themeShade="BF"/>
      <w:sz w:val="2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17AE8"/>
    <w:rPr>
      <w:rFonts w:ascii="微软雅黑" w:eastAsia="微软雅黑" w:hAnsi="微软雅黑" w:cs="微软雅黑"/>
      <w:b/>
      <w:color w:val="0F4761" w:themeColor="accent1" w:themeShade="BF"/>
      <w:spacing w:val="-10"/>
      <w:kern w:val="28"/>
      <w:sz w:val="28"/>
      <w:szCs w:val="40"/>
    </w:rPr>
  </w:style>
  <w:style w:type="character" w:customStyle="1" w:styleId="20">
    <w:name w:val="标题 2 字符"/>
    <w:basedOn w:val="a1"/>
    <w:link w:val="2"/>
    <w:uiPriority w:val="9"/>
    <w:rsid w:val="00E7523D"/>
    <w:rPr>
      <w:rFonts w:ascii="微软雅黑" w:eastAsia="微软雅黑" w:hAnsi="微软雅黑" w:cs="微软雅黑"/>
      <w:b/>
      <w:color w:val="215E99" w:themeColor="text2" w:themeTint="BF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E7523D"/>
    <w:rPr>
      <w:rFonts w:ascii="微软雅黑" w:eastAsia="微软雅黑" w:hAnsi="微软雅黑" w:cs="微软雅黑"/>
      <w:b/>
      <w:bCs/>
      <w:iCs/>
      <w:color w:val="0F4761" w:themeColor="accent1" w:themeShade="BF"/>
      <w:szCs w:val="24"/>
    </w:rPr>
  </w:style>
  <w:style w:type="character" w:customStyle="1" w:styleId="40">
    <w:name w:val="标题 4 字符"/>
    <w:basedOn w:val="a1"/>
    <w:link w:val="4"/>
    <w:uiPriority w:val="9"/>
    <w:semiHidden/>
    <w:rsid w:val="00944D73"/>
    <w:rPr>
      <w:rFonts w:ascii="微软雅黑" w:eastAsia="微软雅黑" w:hAnsi="微软雅黑" w:cs="微软雅黑"/>
      <w:b/>
      <w:bCs/>
      <w:i/>
      <w:color w:val="0F4761" w:themeColor="accent1" w:themeShade="BF"/>
      <w:sz w:val="20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134A5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134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134A5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134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134A57"/>
    <w:rPr>
      <w:rFonts w:eastAsiaTheme="majorEastAsia" w:cstheme="majorBidi"/>
      <w:color w:val="272727" w:themeColor="text1" w:themeTint="D8"/>
    </w:rPr>
  </w:style>
  <w:style w:type="paragraph" w:styleId="a0">
    <w:name w:val="Title"/>
    <w:basedOn w:val="a"/>
    <w:next w:val="a"/>
    <w:link w:val="a4"/>
    <w:uiPriority w:val="10"/>
    <w:rsid w:val="00134A5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1"/>
    <w:link w:val="a0"/>
    <w:uiPriority w:val="10"/>
    <w:rsid w:val="0013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134A57"/>
    <w:pPr>
      <w:numPr>
        <w:ilvl w:val="1"/>
      </w:numPr>
      <w:ind w:firstLineChars="20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5"/>
    <w:uiPriority w:val="11"/>
    <w:rsid w:val="0013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134A57"/>
    <w:rPr>
      <w:rFonts w:ascii="Arial" w:hAnsi="Ari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57"/>
    <w:pPr>
      <w:ind w:left="720"/>
    </w:pPr>
  </w:style>
  <w:style w:type="character" w:styleId="aa">
    <w:name w:val="Intense Emphasis"/>
    <w:basedOn w:val="a1"/>
    <w:uiPriority w:val="21"/>
    <w:qFormat/>
    <w:rsid w:val="00134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134A57"/>
    <w:rPr>
      <w:rFonts w:ascii="Arial" w:hAnsi="Arial"/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134A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1E76"/>
    <w:pPr>
      <w:tabs>
        <w:tab w:val="center" w:pos="4153"/>
        <w:tab w:val="right" w:pos="8306"/>
      </w:tabs>
      <w:spacing w:after="0"/>
    </w:pPr>
  </w:style>
  <w:style w:type="character" w:customStyle="1" w:styleId="af">
    <w:name w:val="页眉 字符"/>
    <w:basedOn w:val="a1"/>
    <w:link w:val="ae"/>
    <w:uiPriority w:val="99"/>
    <w:rsid w:val="00591E76"/>
    <w:rPr>
      <w:rFonts w:ascii="Arial" w:hAnsi="Arial"/>
    </w:rPr>
  </w:style>
  <w:style w:type="paragraph" w:styleId="af0">
    <w:name w:val="footer"/>
    <w:basedOn w:val="a"/>
    <w:link w:val="af1"/>
    <w:uiPriority w:val="99"/>
    <w:unhideWhenUsed/>
    <w:rsid w:val="00591E76"/>
    <w:pPr>
      <w:tabs>
        <w:tab w:val="center" w:pos="4153"/>
        <w:tab w:val="right" w:pos="8306"/>
      </w:tabs>
      <w:spacing w:after="0"/>
    </w:pPr>
  </w:style>
  <w:style w:type="character" w:customStyle="1" w:styleId="af1">
    <w:name w:val="页脚 字符"/>
    <w:basedOn w:val="a1"/>
    <w:link w:val="af0"/>
    <w:uiPriority w:val="99"/>
    <w:rsid w:val="00591E76"/>
    <w:rPr>
      <w:rFonts w:ascii="Arial" w:hAnsi="Arial"/>
    </w:rPr>
  </w:style>
  <w:style w:type="paragraph" w:styleId="af2">
    <w:name w:val="No Spacing"/>
    <w:autoRedefine/>
    <w:uiPriority w:val="1"/>
    <w:qFormat/>
    <w:rsid w:val="00CB0C63"/>
    <w:pPr>
      <w:autoSpaceDE w:val="0"/>
      <w:autoSpaceDN w:val="0"/>
      <w:spacing w:after="0"/>
      <w:contextualSpacing/>
    </w:pPr>
    <w:rPr>
      <w:rFonts w:ascii="微软雅黑" w:eastAsia="微软雅黑" w:hAnsi="微软雅黑" w:cs="微软雅黑"/>
      <w:color w:val="ADADAD" w:themeColor="background2" w:themeShade="BF"/>
      <w:sz w:val="18"/>
      <w:szCs w:val="20"/>
    </w:rPr>
  </w:style>
  <w:style w:type="table" w:styleId="af3">
    <w:name w:val="Grid Table Light"/>
    <w:basedOn w:val="a2"/>
    <w:uiPriority w:val="40"/>
    <w:rsid w:val="0038699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4">
    <w:name w:val="表格内文字"/>
    <w:basedOn w:val="a"/>
    <w:link w:val="af5"/>
    <w:autoRedefine/>
    <w:qFormat/>
    <w:rsid w:val="00E7523D"/>
    <w:pPr>
      <w:spacing w:after="0"/>
      <w:ind w:firstLine="0"/>
    </w:pPr>
    <w:rPr>
      <w:rFonts w:ascii="Mangal Pro" w:eastAsia="Arial" w:hAnsi="Mangal Pro" w:cs="Mangal Pro"/>
    </w:rPr>
  </w:style>
  <w:style w:type="character" w:customStyle="1" w:styleId="af5">
    <w:name w:val="表格内文字 字符"/>
    <w:basedOn w:val="a1"/>
    <w:link w:val="af4"/>
    <w:rsid w:val="00E7523D"/>
    <w:rPr>
      <w:rFonts w:ascii="Mangal Pro" w:eastAsia="Arial" w:hAnsi="Mangal Pro" w:cs="Mangal Pro"/>
      <w:sz w:val="20"/>
    </w:rPr>
  </w:style>
  <w:style w:type="table" w:styleId="af6">
    <w:name w:val="Table Grid"/>
    <w:basedOn w:val="a2"/>
    <w:uiPriority w:val="39"/>
    <w:rsid w:val="00E752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代码"/>
    <w:basedOn w:val="a"/>
    <w:link w:val="af8"/>
    <w:qFormat/>
    <w:rsid w:val="00D377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pacing w:after="0"/>
      <w:ind w:firstLine="320"/>
      <w:jc w:val="left"/>
    </w:pPr>
    <w:rPr>
      <w:rFonts w:ascii="Calibri" w:hAnsi="Calibri" w:cs="Calibri"/>
    </w:rPr>
  </w:style>
  <w:style w:type="character" w:customStyle="1" w:styleId="af8">
    <w:name w:val="代码 字符"/>
    <w:basedOn w:val="a1"/>
    <w:link w:val="af7"/>
    <w:rsid w:val="00D37724"/>
    <w:rPr>
      <w:rFonts w:ascii="Calibri" w:eastAsia="微软雅黑" w:hAnsi="Calibri" w:cs="Calibr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yconan\Documents\&#33258;&#23450;&#20041;%20Office%20&#27169;&#26495;\&#20013;&#25991;-&#24494;&#36719;&#38597;&#40657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中文-微软雅黑2.dotx</Template>
  <TotalTime>239</TotalTime>
  <Pages>8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14</cp:revision>
  <cp:lastPrinted>2024-04-03T13:11:00Z</cp:lastPrinted>
  <dcterms:created xsi:type="dcterms:W3CDTF">2024-04-03T10:27:00Z</dcterms:created>
  <dcterms:modified xsi:type="dcterms:W3CDTF">2024-04-06T13:27:00Z</dcterms:modified>
</cp:coreProperties>
</file>